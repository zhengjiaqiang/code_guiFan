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D8D17" w14:textId="593BA960" w:rsidR="004C4A05" w:rsidRPr="0079725C" w:rsidRDefault="00C738EE" w:rsidP="009E2E9C">
      <w:pPr>
        <w:jc w:val="center"/>
        <w:outlineLvl w:val="0"/>
        <w:rPr>
          <w:rFonts w:ascii="Arial Unicode MS" w:eastAsia="Arial Unicode MS" w:hAnsi="Arial Unicode MS" w:cs="Arial Unicode MS"/>
          <w:b/>
          <w:sz w:val="40"/>
          <w:szCs w:val="40"/>
          <w:lang w:eastAsia="zh-CN"/>
        </w:rPr>
      </w:pPr>
      <w:r w:rsidRPr="00C738EE">
        <w:rPr>
          <w:rFonts w:ascii="Arial Unicode MS" w:eastAsia="Arial Unicode MS" w:hAnsi="Arial Unicode MS" w:cs="Arial Unicode MS" w:hint="eastAsia"/>
          <w:b/>
          <w:sz w:val="40"/>
          <w:szCs w:val="40"/>
          <w:lang w:eastAsia="zh-CN"/>
        </w:rPr>
        <w:t>项目技术文档规范</w:t>
      </w:r>
    </w:p>
    <w:p w14:paraId="6ECAA470" w14:textId="77777777" w:rsidR="00AC1680" w:rsidRPr="00CC07BA" w:rsidRDefault="00A11126" w:rsidP="008D317B">
      <w:pPr>
        <w:spacing w:before="120" w:after="120"/>
        <w:jc w:val="center"/>
        <w:rPr>
          <w:rFonts w:ascii="微软雅黑" w:eastAsia="微软雅黑" w:hAnsi="微软雅黑" w:cs="Arial"/>
          <w:lang w:eastAsia="zh-CN"/>
        </w:rPr>
      </w:pPr>
      <w:r>
        <w:rPr>
          <w:rFonts w:ascii="微软雅黑" w:eastAsia="微软雅黑" w:hAnsi="微软雅黑" w:cs="Arial"/>
        </w:rPr>
        <w:pict w14:anchorId="4AD45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14:paraId="6F134AE8" w14:textId="77777777" w:rsidR="004C4A05" w:rsidRPr="0079725C" w:rsidRDefault="000E2EEF" w:rsidP="009E2E9C">
      <w:pPr>
        <w:tabs>
          <w:tab w:val="left" w:pos="6120"/>
        </w:tabs>
        <w:spacing w:before="240" w:after="120"/>
        <w:outlineLvl w:val="0"/>
        <w:rPr>
          <w:rFonts w:ascii="Arial Unicode MS" w:eastAsia="Arial Unicode MS" w:hAnsi="Arial Unicode MS" w:cs="Arial Unicode MS"/>
          <w:b/>
          <w:sz w:val="22"/>
          <w:szCs w:val="22"/>
        </w:rPr>
      </w:pPr>
      <w:bookmarkStart w:id="0" w:name="_Toc283645766"/>
      <w:r w:rsidRPr="0079725C">
        <w:rPr>
          <w:rFonts w:ascii="Arial Unicode MS" w:eastAsia="Arial Unicode MS" w:hAnsi="Arial Unicode MS" w:cs="Arial Unicode MS"/>
          <w:b/>
          <w:sz w:val="22"/>
          <w:szCs w:val="22"/>
        </w:rPr>
        <w:t xml:space="preserve">Version </w:t>
      </w:r>
      <w:r w:rsidR="00EE26C5" w:rsidRPr="0079725C">
        <w:rPr>
          <w:rFonts w:ascii="Arial Unicode MS" w:eastAsia="Arial Unicode MS" w:hAnsi="Arial Unicode MS" w:cs="Arial Unicode MS"/>
          <w:b/>
          <w:sz w:val="22"/>
          <w:szCs w:val="22"/>
        </w:rPr>
        <w:t>Control</w:t>
      </w:r>
      <w:bookmarkEnd w:id="0"/>
    </w:p>
    <w:tbl>
      <w:tblPr>
        <w:tblStyle w:val="ProjectStatusReport"/>
        <w:tblW w:w="8640" w:type="dxa"/>
        <w:tblInd w:w="115" w:type="dxa"/>
        <w:tblLayout w:type="fixed"/>
        <w:tblLook w:val="0000" w:firstRow="0" w:lastRow="0" w:firstColumn="0" w:lastColumn="0" w:noHBand="0" w:noVBand="0"/>
      </w:tblPr>
      <w:tblGrid>
        <w:gridCol w:w="1134"/>
        <w:gridCol w:w="1418"/>
        <w:gridCol w:w="1701"/>
        <w:gridCol w:w="4387"/>
      </w:tblGrid>
      <w:tr w:rsidR="004C4A05" w:rsidRPr="0079725C" w14:paraId="1B86D21C" w14:textId="77777777" w:rsidTr="00917FC3">
        <w:trPr>
          <w:cnfStyle w:val="000000100000" w:firstRow="0" w:lastRow="0" w:firstColumn="0" w:lastColumn="0" w:oddVBand="0" w:evenVBand="0" w:oddHBand="1" w:evenHBand="0" w:firstRowFirstColumn="0" w:firstRowLastColumn="0" w:lastRowFirstColumn="0" w:lastRowLastColumn="0"/>
          <w:trHeight w:val="20"/>
        </w:trPr>
        <w:tc>
          <w:tcPr>
            <w:tcW w:w="1134" w:type="dxa"/>
            <w:shd w:val="clear" w:color="auto" w:fill="D9D9D9"/>
          </w:tcPr>
          <w:p w14:paraId="522D879D" w14:textId="77777777" w:rsidR="004C4A05" w:rsidRPr="0079725C" w:rsidRDefault="004C4A05" w:rsidP="003557E7">
            <w:pPr>
              <w:tabs>
                <w:tab w:val="left" w:pos="6120"/>
              </w:tabs>
              <w:rPr>
                <w:rFonts w:ascii="Arial Unicode MS" w:eastAsia="Arial Unicode MS" w:hAnsi="Arial Unicode MS" w:cs="Arial Unicode MS"/>
                <w:b/>
              </w:rPr>
            </w:pPr>
            <w:r w:rsidRPr="0079725C">
              <w:rPr>
                <w:rFonts w:ascii="Arial Unicode MS" w:eastAsia="Arial Unicode MS" w:hAnsi="Arial Unicode MS" w:cs="Arial Unicode MS"/>
                <w:b/>
              </w:rPr>
              <w:t>Version</w:t>
            </w:r>
          </w:p>
        </w:tc>
        <w:tc>
          <w:tcPr>
            <w:tcW w:w="1418" w:type="dxa"/>
            <w:shd w:val="clear" w:color="auto" w:fill="D9D9D9"/>
          </w:tcPr>
          <w:p w14:paraId="37B86A14" w14:textId="77777777" w:rsidR="004C4A05" w:rsidRPr="0079725C" w:rsidRDefault="004C4A05" w:rsidP="003557E7">
            <w:pPr>
              <w:tabs>
                <w:tab w:val="left" w:pos="6120"/>
              </w:tabs>
              <w:rPr>
                <w:rFonts w:ascii="Arial Unicode MS" w:eastAsia="Arial Unicode MS" w:hAnsi="Arial Unicode MS" w:cs="Arial Unicode MS"/>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79725C">
              <w:rPr>
                <w:rFonts w:ascii="Arial Unicode MS" w:eastAsia="Arial Unicode MS" w:hAnsi="Arial Unicode MS" w:cs="Arial Unicode MS"/>
                <w:b/>
              </w:rPr>
              <w:t>Date</w:t>
            </w:r>
            <w:bookmarkEnd w:id="1"/>
            <w:bookmarkEnd w:id="2"/>
            <w:bookmarkEnd w:id="3"/>
            <w:bookmarkEnd w:id="4"/>
            <w:bookmarkEnd w:id="5"/>
            <w:bookmarkEnd w:id="6"/>
            <w:bookmarkEnd w:id="7"/>
            <w:bookmarkEnd w:id="8"/>
          </w:p>
        </w:tc>
        <w:tc>
          <w:tcPr>
            <w:tcW w:w="1701" w:type="dxa"/>
            <w:shd w:val="clear" w:color="auto" w:fill="D9D9D9"/>
          </w:tcPr>
          <w:p w14:paraId="38CA4527" w14:textId="77777777" w:rsidR="004C4A05" w:rsidRPr="0079725C" w:rsidRDefault="004C4A05" w:rsidP="003557E7">
            <w:pPr>
              <w:tabs>
                <w:tab w:val="left" w:pos="6120"/>
              </w:tabs>
              <w:rPr>
                <w:rFonts w:ascii="Arial Unicode MS" w:eastAsia="Arial Unicode MS" w:hAnsi="Arial Unicode MS" w:cs="Arial Unicode MS"/>
                <w:b/>
              </w:rPr>
            </w:pPr>
            <w:r w:rsidRPr="0079725C">
              <w:rPr>
                <w:rFonts w:ascii="Arial Unicode MS" w:eastAsia="Arial Unicode MS" w:hAnsi="Arial Unicode MS" w:cs="Arial Unicode MS"/>
                <w:b/>
              </w:rPr>
              <w:t>Author</w:t>
            </w:r>
          </w:p>
        </w:tc>
        <w:tc>
          <w:tcPr>
            <w:tcW w:w="4387" w:type="dxa"/>
            <w:shd w:val="clear" w:color="auto" w:fill="D9D9D9"/>
          </w:tcPr>
          <w:p w14:paraId="42CBB260" w14:textId="77777777" w:rsidR="004C4A05" w:rsidRPr="0079725C" w:rsidRDefault="004C4A05" w:rsidP="003557E7">
            <w:pPr>
              <w:tabs>
                <w:tab w:val="left" w:pos="6120"/>
              </w:tabs>
              <w:rPr>
                <w:rFonts w:ascii="Arial Unicode MS" w:eastAsia="Arial Unicode MS" w:hAnsi="Arial Unicode MS" w:cs="Arial Unicode MS"/>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79725C">
              <w:rPr>
                <w:rFonts w:ascii="Arial Unicode MS" w:eastAsia="Arial Unicode MS" w:hAnsi="Arial Unicode MS" w:cs="Arial Unicode MS"/>
                <w:b/>
              </w:rPr>
              <w:t>Change Description</w:t>
            </w:r>
            <w:bookmarkEnd w:id="9"/>
            <w:bookmarkEnd w:id="10"/>
            <w:bookmarkEnd w:id="11"/>
            <w:bookmarkEnd w:id="12"/>
            <w:bookmarkEnd w:id="13"/>
            <w:bookmarkEnd w:id="14"/>
            <w:bookmarkEnd w:id="15"/>
            <w:bookmarkEnd w:id="16"/>
          </w:p>
        </w:tc>
      </w:tr>
      <w:tr w:rsidR="00061204" w:rsidRPr="0079725C" w14:paraId="3441248A" w14:textId="77777777" w:rsidTr="00917FC3">
        <w:trPr>
          <w:cnfStyle w:val="000000010000" w:firstRow="0" w:lastRow="0" w:firstColumn="0" w:lastColumn="0" w:oddVBand="0" w:evenVBand="0" w:oddHBand="0" w:evenHBand="1" w:firstRowFirstColumn="0" w:firstRowLastColumn="0" w:lastRowFirstColumn="0" w:lastRowLastColumn="0"/>
          <w:trHeight w:val="272"/>
        </w:trPr>
        <w:tc>
          <w:tcPr>
            <w:tcW w:w="1134" w:type="dxa"/>
          </w:tcPr>
          <w:p w14:paraId="1E78D3FB" w14:textId="5453CEF1" w:rsidR="00061204" w:rsidRDefault="00061204" w:rsidP="003557E7">
            <w:pPr>
              <w:pStyle w:val="TableText"/>
              <w:spacing w:before="20" w:after="60"/>
              <w:rPr>
                <w:rFonts w:ascii="Arial Unicode MS" w:eastAsia="Arial Unicode MS" w:hAnsi="Arial Unicode MS" w:cs="Arial Unicode MS"/>
                <w:sz w:val="20"/>
              </w:rPr>
            </w:pPr>
            <w:r>
              <w:rPr>
                <w:rFonts w:ascii="Arial Unicode MS" w:eastAsia="Arial Unicode MS" w:hAnsi="Arial Unicode MS" w:cs="Arial Unicode MS"/>
                <w:sz w:val="20"/>
              </w:rPr>
              <w:t>1.</w:t>
            </w:r>
            <w:r w:rsidR="001C404A">
              <w:rPr>
                <w:rFonts w:ascii="Arial Unicode MS" w:eastAsia="Arial Unicode MS" w:hAnsi="Arial Unicode MS" w:cs="Arial Unicode MS" w:hint="eastAsia"/>
                <w:sz w:val="20"/>
              </w:rPr>
              <w:t>0</w:t>
            </w:r>
          </w:p>
        </w:tc>
        <w:tc>
          <w:tcPr>
            <w:tcW w:w="1418" w:type="dxa"/>
          </w:tcPr>
          <w:p w14:paraId="1C691928" w14:textId="734CBA8B" w:rsidR="00061204" w:rsidRDefault="00A02B83" w:rsidP="009433FC">
            <w:pPr>
              <w:pStyle w:val="TableText"/>
              <w:spacing w:before="20" w:after="60"/>
              <w:rPr>
                <w:rFonts w:ascii="Arial Unicode MS" w:eastAsia="Arial Unicode MS" w:hAnsi="Arial Unicode MS" w:cs="Arial Unicode MS"/>
                <w:sz w:val="20"/>
                <w:lang w:eastAsia="zh-CN"/>
              </w:rPr>
            </w:pPr>
            <w:r>
              <w:rPr>
                <w:rFonts w:ascii="Arial Unicode MS" w:eastAsia="Arial Unicode MS" w:hAnsi="Arial Unicode MS" w:cs="Arial Unicode MS"/>
                <w:sz w:val="20"/>
                <w:lang w:eastAsia="zh-CN"/>
              </w:rPr>
              <w:t>0</w:t>
            </w:r>
            <w:r w:rsidR="009433FC">
              <w:rPr>
                <w:rFonts w:ascii="Arial Unicode MS" w:eastAsia="Arial Unicode MS" w:hAnsi="Arial Unicode MS" w:cs="Arial Unicode MS" w:hint="eastAsia"/>
                <w:sz w:val="20"/>
                <w:lang w:eastAsia="zh-CN"/>
              </w:rPr>
              <w:t>4</w:t>
            </w:r>
            <w:r w:rsidR="00061204">
              <w:rPr>
                <w:rFonts w:ascii="Arial Unicode MS" w:eastAsia="Arial Unicode MS" w:hAnsi="Arial Unicode MS" w:cs="Arial Unicode MS"/>
                <w:sz w:val="20"/>
                <w:lang w:eastAsia="zh-CN"/>
              </w:rPr>
              <w:t>/</w:t>
            </w:r>
            <w:r w:rsidR="00A36050">
              <w:rPr>
                <w:rFonts w:ascii="Arial Unicode MS" w:eastAsia="Arial Unicode MS" w:hAnsi="Arial Unicode MS" w:cs="Arial Unicode MS" w:hint="eastAsia"/>
                <w:sz w:val="20"/>
                <w:lang w:eastAsia="zh-CN"/>
              </w:rPr>
              <w:t>1</w:t>
            </w:r>
            <w:r w:rsidR="009433FC">
              <w:rPr>
                <w:rFonts w:ascii="Arial Unicode MS" w:eastAsia="Arial Unicode MS" w:hAnsi="Arial Unicode MS" w:cs="Arial Unicode MS" w:hint="eastAsia"/>
                <w:sz w:val="20"/>
                <w:lang w:eastAsia="zh-CN"/>
              </w:rPr>
              <w:t>4</w:t>
            </w:r>
            <w:r w:rsidR="00061204">
              <w:rPr>
                <w:rFonts w:ascii="Arial Unicode MS" w:eastAsia="Arial Unicode MS" w:hAnsi="Arial Unicode MS" w:cs="Arial Unicode MS"/>
                <w:sz w:val="20"/>
                <w:lang w:eastAsia="zh-CN"/>
              </w:rPr>
              <w:t>/201</w:t>
            </w:r>
            <w:r w:rsidR="009433FC">
              <w:rPr>
                <w:rFonts w:ascii="Arial Unicode MS" w:eastAsia="Arial Unicode MS" w:hAnsi="Arial Unicode MS" w:cs="Arial Unicode MS" w:hint="eastAsia"/>
                <w:sz w:val="20"/>
                <w:lang w:eastAsia="zh-CN"/>
              </w:rPr>
              <w:t>6</w:t>
            </w:r>
          </w:p>
        </w:tc>
        <w:tc>
          <w:tcPr>
            <w:tcW w:w="1701" w:type="dxa"/>
          </w:tcPr>
          <w:p w14:paraId="06F6C643" w14:textId="2B10933A" w:rsidR="00061204" w:rsidRDefault="005B66F7" w:rsidP="007845AF">
            <w:pPr>
              <w:pStyle w:val="TableText"/>
              <w:spacing w:before="20" w:after="60"/>
              <w:rPr>
                <w:rFonts w:ascii="Arial Unicode MS" w:eastAsia="Arial Unicode MS" w:hAnsi="Arial Unicode MS" w:cs="Arial Unicode MS"/>
                <w:sz w:val="20"/>
                <w:lang w:eastAsia="zh-CN"/>
              </w:rPr>
            </w:pPr>
            <w:r>
              <w:rPr>
                <w:rFonts w:ascii="Arial Unicode MS" w:eastAsia="Arial Unicode MS" w:hAnsi="Arial Unicode MS" w:cs="Arial Unicode MS" w:hint="eastAsia"/>
                <w:sz w:val="20"/>
                <w:lang w:eastAsia="zh-CN"/>
              </w:rPr>
              <w:t xml:space="preserve">Jonathan </w:t>
            </w:r>
            <w:r w:rsidR="00F97BA8">
              <w:rPr>
                <w:rFonts w:ascii="Arial Unicode MS" w:eastAsia="Arial Unicode MS" w:hAnsi="Arial Unicode MS" w:cs="Arial Unicode MS" w:hint="eastAsia"/>
                <w:sz w:val="20"/>
                <w:lang w:eastAsia="zh-CN"/>
              </w:rPr>
              <w:t>Dai</w:t>
            </w:r>
          </w:p>
        </w:tc>
        <w:tc>
          <w:tcPr>
            <w:tcW w:w="4387" w:type="dxa"/>
          </w:tcPr>
          <w:p w14:paraId="4420AAB1" w14:textId="0F6F6E06" w:rsidR="00061204" w:rsidRDefault="001C404A" w:rsidP="007845AF">
            <w:pPr>
              <w:pStyle w:val="TableText"/>
              <w:spacing w:before="20" w:after="60"/>
              <w:rPr>
                <w:rFonts w:ascii="Arial Unicode MS" w:eastAsia="Arial Unicode MS" w:hAnsi="Arial Unicode MS" w:cs="Arial Unicode MS"/>
                <w:sz w:val="20"/>
                <w:lang w:eastAsia="zh-CN"/>
              </w:rPr>
            </w:pPr>
            <w:r w:rsidRPr="0079725C">
              <w:rPr>
                <w:rFonts w:ascii="Arial Unicode MS" w:eastAsia="Arial Unicode MS" w:hAnsi="Arial Unicode MS" w:cs="Arial Unicode MS"/>
                <w:sz w:val="20"/>
              </w:rPr>
              <w:t>Document created</w:t>
            </w:r>
          </w:p>
        </w:tc>
      </w:tr>
    </w:tbl>
    <w:p w14:paraId="713CD5A3" w14:textId="77777777" w:rsidR="00833155" w:rsidRPr="0079725C" w:rsidRDefault="00833155" w:rsidP="007845AF">
      <w:pPr>
        <w:rPr>
          <w:rFonts w:ascii="Arial Unicode MS" w:eastAsia="Arial Unicode MS" w:hAnsi="Arial Unicode MS" w:cs="Arial Unicode MS"/>
          <w:lang w:eastAsia="zh-CN"/>
        </w:rPr>
      </w:pPr>
    </w:p>
    <w:p w14:paraId="45DCD1B7" w14:textId="77777777" w:rsidR="002E1AE9" w:rsidRPr="00CC07BA" w:rsidRDefault="00A11126" w:rsidP="007845AF">
      <w:pPr>
        <w:rPr>
          <w:rFonts w:ascii="微软雅黑" w:eastAsia="微软雅黑" w:hAnsi="微软雅黑" w:cs="Arial"/>
          <w:lang w:eastAsia="zh-CN"/>
        </w:rPr>
      </w:pPr>
      <w:r>
        <w:rPr>
          <w:rFonts w:ascii="微软雅黑" w:eastAsia="微软雅黑" w:hAnsi="微软雅黑" w:cs="Arial"/>
        </w:rPr>
        <w:pict w14:anchorId="4F18BA76">
          <v:shape id="_x0000_i1026" type="#_x0000_t75" style="width:6in;height:7.2pt" o:hrpct="0" o:hralign="center" o:hr="t">
            <v:imagedata r:id="rId10" o:title="BD10290_"/>
          </v:shape>
        </w:pict>
      </w:r>
    </w:p>
    <w:p w14:paraId="017E87AA" w14:textId="77777777" w:rsidR="00A11126" w:rsidRDefault="00844D0B">
      <w:pPr>
        <w:pStyle w:val="10"/>
        <w:rPr>
          <w:rFonts w:asciiTheme="minorHAnsi" w:hAnsiTheme="minorHAnsi" w:cstheme="minorBidi"/>
          <w:b w:val="0"/>
          <w:bCs w:val="0"/>
          <w:caps w:val="0"/>
          <w:noProof/>
          <w:kern w:val="2"/>
          <w:sz w:val="24"/>
          <w:lang w:eastAsia="zh-CN"/>
        </w:rPr>
      </w:pPr>
      <w:r>
        <w:rPr>
          <w:lang w:eastAsia="zh-CN"/>
        </w:rPr>
        <w:fldChar w:fldCharType="begin"/>
      </w:r>
      <w:r w:rsidR="00BB502F">
        <w:rPr>
          <w:lang w:eastAsia="zh-CN"/>
        </w:rPr>
        <w:instrText xml:space="preserve"> TOC \o "1-3" \h \z \u </w:instrText>
      </w:r>
      <w:r>
        <w:rPr>
          <w:lang w:eastAsia="zh-CN"/>
        </w:rPr>
        <w:fldChar w:fldCharType="separate"/>
      </w:r>
      <w:bookmarkStart w:id="17" w:name="_GoBack"/>
      <w:bookmarkEnd w:id="17"/>
      <w:r w:rsidR="00A11126">
        <w:rPr>
          <w:noProof/>
          <w:lang w:eastAsia="zh-CN"/>
        </w:rPr>
        <w:t>1</w:t>
      </w:r>
      <w:r w:rsidR="00A11126">
        <w:rPr>
          <w:rFonts w:asciiTheme="minorHAnsi" w:hAnsiTheme="minorHAnsi" w:cstheme="minorBidi"/>
          <w:b w:val="0"/>
          <w:bCs w:val="0"/>
          <w:caps w:val="0"/>
          <w:noProof/>
          <w:kern w:val="2"/>
          <w:sz w:val="24"/>
          <w:lang w:eastAsia="zh-CN"/>
        </w:rPr>
        <w:tab/>
      </w:r>
      <w:r w:rsidR="00A11126">
        <w:rPr>
          <w:rFonts w:hint="eastAsia"/>
          <w:noProof/>
          <w:lang w:eastAsia="zh-CN"/>
        </w:rPr>
        <w:t>项目设计文档</w:t>
      </w:r>
      <w:r w:rsidR="00A11126">
        <w:rPr>
          <w:noProof/>
        </w:rPr>
        <w:tab/>
      </w:r>
      <w:r w:rsidR="00A11126">
        <w:rPr>
          <w:noProof/>
        </w:rPr>
        <w:fldChar w:fldCharType="begin"/>
      </w:r>
      <w:r w:rsidR="00A11126">
        <w:rPr>
          <w:noProof/>
        </w:rPr>
        <w:instrText xml:space="preserve"> PAGEREF _Toc322351465 \h </w:instrText>
      </w:r>
      <w:r w:rsidR="00A11126">
        <w:rPr>
          <w:noProof/>
        </w:rPr>
      </w:r>
      <w:r w:rsidR="00A11126">
        <w:rPr>
          <w:noProof/>
        </w:rPr>
        <w:fldChar w:fldCharType="separate"/>
      </w:r>
      <w:r w:rsidR="00A11126">
        <w:rPr>
          <w:noProof/>
        </w:rPr>
        <w:t>1</w:t>
      </w:r>
      <w:r w:rsidR="00A11126">
        <w:rPr>
          <w:noProof/>
        </w:rPr>
        <w:fldChar w:fldCharType="end"/>
      </w:r>
    </w:p>
    <w:p w14:paraId="6E2724AD" w14:textId="77777777" w:rsidR="00A11126" w:rsidRDefault="00A11126">
      <w:pPr>
        <w:pStyle w:val="20"/>
        <w:tabs>
          <w:tab w:val="left" w:pos="986"/>
        </w:tabs>
        <w:rPr>
          <w:rFonts w:asciiTheme="minorHAnsi" w:hAnsiTheme="minorHAnsi" w:cstheme="minorBidi"/>
          <w:bCs w:val="0"/>
          <w:kern w:val="2"/>
          <w:sz w:val="24"/>
          <w:szCs w:val="24"/>
          <w:lang w:eastAsia="zh-CN"/>
        </w:rPr>
      </w:pPr>
      <w:r>
        <w:rPr>
          <w:lang w:eastAsia="zh-CN"/>
        </w:rPr>
        <w:t>1.1</w:t>
      </w:r>
      <w:r>
        <w:rPr>
          <w:rFonts w:asciiTheme="minorHAnsi" w:hAnsiTheme="minorHAnsi" w:cstheme="minorBidi"/>
          <w:bCs w:val="0"/>
          <w:kern w:val="2"/>
          <w:sz w:val="24"/>
          <w:szCs w:val="24"/>
          <w:lang w:eastAsia="zh-CN"/>
        </w:rPr>
        <w:tab/>
      </w:r>
      <w:r>
        <w:rPr>
          <w:rFonts w:hint="eastAsia"/>
          <w:lang w:eastAsia="zh-CN"/>
        </w:rPr>
        <w:t>简介</w:t>
      </w:r>
      <w:r>
        <w:tab/>
      </w:r>
      <w:r>
        <w:fldChar w:fldCharType="begin"/>
      </w:r>
      <w:r>
        <w:instrText xml:space="preserve"> PAGEREF _Toc322351466 \h </w:instrText>
      </w:r>
      <w:r>
        <w:fldChar w:fldCharType="separate"/>
      </w:r>
      <w:r>
        <w:t>1</w:t>
      </w:r>
      <w:r>
        <w:fldChar w:fldCharType="end"/>
      </w:r>
    </w:p>
    <w:p w14:paraId="6EB6E939" w14:textId="77777777" w:rsidR="00A11126" w:rsidRDefault="00A11126">
      <w:pPr>
        <w:pStyle w:val="20"/>
        <w:tabs>
          <w:tab w:val="left" w:pos="986"/>
        </w:tabs>
        <w:rPr>
          <w:rFonts w:asciiTheme="minorHAnsi" w:hAnsiTheme="minorHAnsi" w:cstheme="minorBidi"/>
          <w:bCs w:val="0"/>
          <w:kern w:val="2"/>
          <w:sz w:val="24"/>
          <w:szCs w:val="24"/>
          <w:lang w:eastAsia="zh-CN"/>
        </w:rPr>
      </w:pPr>
      <w:r>
        <w:rPr>
          <w:lang w:eastAsia="zh-CN"/>
        </w:rPr>
        <w:t>1.2</w:t>
      </w:r>
      <w:r>
        <w:rPr>
          <w:rFonts w:asciiTheme="minorHAnsi" w:hAnsiTheme="minorHAnsi" w:cstheme="minorBidi"/>
          <w:bCs w:val="0"/>
          <w:kern w:val="2"/>
          <w:sz w:val="24"/>
          <w:szCs w:val="24"/>
          <w:lang w:eastAsia="zh-CN"/>
        </w:rPr>
        <w:tab/>
      </w:r>
      <w:r>
        <w:rPr>
          <w:rFonts w:hint="eastAsia"/>
          <w:lang w:eastAsia="zh-CN"/>
        </w:rPr>
        <w:t>内容</w:t>
      </w:r>
      <w:r>
        <w:tab/>
      </w:r>
      <w:r>
        <w:fldChar w:fldCharType="begin"/>
      </w:r>
      <w:r>
        <w:instrText xml:space="preserve"> PAGEREF _Toc322351467 \h </w:instrText>
      </w:r>
      <w:r>
        <w:fldChar w:fldCharType="separate"/>
      </w:r>
      <w:r>
        <w:t>1</w:t>
      </w:r>
      <w:r>
        <w:fldChar w:fldCharType="end"/>
      </w:r>
    </w:p>
    <w:p w14:paraId="7A1E1621" w14:textId="77777777" w:rsidR="00A11126" w:rsidRDefault="00A11126">
      <w:pPr>
        <w:pStyle w:val="10"/>
        <w:tabs>
          <w:tab w:val="left" w:pos="351"/>
        </w:tabs>
        <w:rPr>
          <w:rFonts w:asciiTheme="minorHAnsi" w:hAnsiTheme="minorHAnsi" w:cstheme="minorBidi"/>
          <w:b w:val="0"/>
          <w:bCs w:val="0"/>
          <w:caps w:val="0"/>
          <w:noProof/>
          <w:kern w:val="2"/>
          <w:sz w:val="24"/>
          <w:lang w:eastAsia="zh-CN"/>
        </w:rPr>
      </w:pPr>
      <w:r>
        <w:rPr>
          <w:noProof/>
          <w:lang w:eastAsia="zh-CN"/>
        </w:rPr>
        <w:t>2</w:t>
      </w:r>
      <w:r>
        <w:rPr>
          <w:rFonts w:asciiTheme="minorHAnsi" w:hAnsiTheme="minorHAnsi" w:cstheme="minorBidi"/>
          <w:b w:val="0"/>
          <w:bCs w:val="0"/>
          <w:caps w:val="0"/>
          <w:noProof/>
          <w:kern w:val="2"/>
          <w:sz w:val="24"/>
          <w:lang w:eastAsia="zh-CN"/>
        </w:rPr>
        <w:tab/>
      </w:r>
      <w:r>
        <w:rPr>
          <w:noProof/>
        </w:rPr>
        <w:t>TDD</w:t>
      </w:r>
      <w:r>
        <w:rPr>
          <w:rFonts w:hint="eastAsia"/>
          <w:noProof/>
          <w:lang w:eastAsia="zh-CN"/>
        </w:rPr>
        <w:t>文档</w:t>
      </w:r>
      <w:r>
        <w:rPr>
          <w:noProof/>
        </w:rPr>
        <w:tab/>
      </w:r>
      <w:r>
        <w:rPr>
          <w:noProof/>
        </w:rPr>
        <w:fldChar w:fldCharType="begin"/>
      </w:r>
      <w:r>
        <w:rPr>
          <w:noProof/>
        </w:rPr>
        <w:instrText xml:space="preserve"> PAGEREF _Toc322351468 \h </w:instrText>
      </w:r>
      <w:r>
        <w:rPr>
          <w:noProof/>
        </w:rPr>
      </w:r>
      <w:r>
        <w:rPr>
          <w:noProof/>
        </w:rPr>
        <w:fldChar w:fldCharType="separate"/>
      </w:r>
      <w:r>
        <w:rPr>
          <w:noProof/>
        </w:rPr>
        <w:t>2</w:t>
      </w:r>
      <w:r>
        <w:rPr>
          <w:noProof/>
        </w:rPr>
        <w:fldChar w:fldCharType="end"/>
      </w:r>
    </w:p>
    <w:p w14:paraId="6F43FBE0" w14:textId="77777777" w:rsidR="00A11126" w:rsidRDefault="00A11126">
      <w:pPr>
        <w:pStyle w:val="20"/>
        <w:tabs>
          <w:tab w:val="left" w:pos="986"/>
        </w:tabs>
        <w:rPr>
          <w:rFonts w:asciiTheme="minorHAnsi" w:hAnsiTheme="minorHAnsi" w:cstheme="minorBidi"/>
          <w:bCs w:val="0"/>
          <w:kern w:val="2"/>
          <w:sz w:val="24"/>
          <w:szCs w:val="24"/>
          <w:lang w:eastAsia="zh-CN"/>
        </w:rPr>
      </w:pPr>
      <w:r>
        <w:rPr>
          <w:lang w:eastAsia="zh-CN"/>
        </w:rPr>
        <w:t>2.1</w:t>
      </w:r>
      <w:r>
        <w:rPr>
          <w:rFonts w:asciiTheme="minorHAnsi" w:hAnsiTheme="minorHAnsi" w:cstheme="minorBidi"/>
          <w:bCs w:val="0"/>
          <w:kern w:val="2"/>
          <w:sz w:val="24"/>
          <w:szCs w:val="24"/>
          <w:lang w:eastAsia="zh-CN"/>
        </w:rPr>
        <w:tab/>
      </w:r>
      <w:r>
        <w:rPr>
          <w:rFonts w:hint="eastAsia"/>
          <w:lang w:eastAsia="zh-CN"/>
        </w:rPr>
        <w:t>简介</w:t>
      </w:r>
      <w:r>
        <w:tab/>
      </w:r>
      <w:r>
        <w:fldChar w:fldCharType="begin"/>
      </w:r>
      <w:r>
        <w:instrText xml:space="preserve"> PAGEREF _Toc322351469 \h </w:instrText>
      </w:r>
      <w:r>
        <w:fldChar w:fldCharType="separate"/>
      </w:r>
      <w:r>
        <w:t>2</w:t>
      </w:r>
      <w:r>
        <w:fldChar w:fldCharType="end"/>
      </w:r>
    </w:p>
    <w:p w14:paraId="1E22C560" w14:textId="77777777" w:rsidR="00A11126" w:rsidRDefault="00A11126">
      <w:pPr>
        <w:pStyle w:val="20"/>
        <w:tabs>
          <w:tab w:val="left" w:pos="986"/>
        </w:tabs>
        <w:rPr>
          <w:rFonts w:asciiTheme="minorHAnsi" w:hAnsiTheme="minorHAnsi" w:cstheme="minorBidi"/>
          <w:bCs w:val="0"/>
          <w:kern w:val="2"/>
          <w:sz w:val="24"/>
          <w:szCs w:val="24"/>
          <w:lang w:eastAsia="zh-CN"/>
        </w:rPr>
      </w:pPr>
      <w:r>
        <w:rPr>
          <w:lang w:eastAsia="zh-CN"/>
        </w:rPr>
        <w:t>2.2</w:t>
      </w:r>
      <w:r>
        <w:rPr>
          <w:rFonts w:asciiTheme="minorHAnsi" w:hAnsiTheme="minorHAnsi" w:cstheme="minorBidi"/>
          <w:bCs w:val="0"/>
          <w:kern w:val="2"/>
          <w:sz w:val="24"/>
          <w:szCs w:val="24"/>
          <w:lang w:eastAsia="zh-CN"/>
        </w:rPr>
        <w:tab/>
      </w:r>
      <w:r>
        <w:rPr>
          <w:rFonts w:hint="eastAsia"/>
          <w:lang w:eastAsia="zh-CN"/>
        </w:rPr>
        <w:t>内容</w:t>
      </w:r>
      <w:r>
        <w:tab/>
      </w:r>
      <w:r>
        <w:fldChar w:fldCharType="begin"/>
      </w:r>
      <w:r>
        <w:instrText xml:space="preserve"> PAGEREF _Toc322351470 \h </w:instrText>
      </w:r>
      <w:r>
        <w:fldChar w:fldCharType="separate"/>
      </w:r>
      <w:r>
        <w:t>2</w:t>
      </w:r>
      <w:r>
        <w:fldChar w:fldCharType="end"/>
      </w:r>
    </w:p>
    <w:p w14:paraId="36FAB73D" w14:textId="77777777" w:rsidR="00A11126" w:rsidRDefault="00A11126">
      <w:pPr>
        <w:pStyle w:val="10"/>
        <w:rPr>
          <w:rFonts w:asciiTheme="minorHAnsi" w:hAnsiTheme="minorHAnsi" w:cstheme="minorBidi"/>
          <w:b w:val="0"/>
          <w:bCs w:val="0"/>
          <w:caps w:val="0"/>
          <w:noProof/>
          <w:kern w:val="2"/>
          <w:sz w:val="24"/>
          <w:lang w:eastAsia="zh-CN"/>
        </w:rPr>
      </w:pPr>
      <w:r>
        <w:rPr>
          <w:noProof/>
        </w:rPr>
        <w:t>3</w:t>
      </w:r>
      <w:r>
        <w:rPr>
          <w:rFonts w:asciiTheme="minorHAnsi" w:hAnsiTheme="minorHAnsi" w:cstheme="minorBidi"/>
          <w:b w:val="0"/>
          <w:bCs w:val="0"/>
          <w:caps w:val="0"/>
          <w:noProof/>
          <w:kern w:val="2"/>
          <w:sz w:val="24"/>
          <w:lang w:eastAsia="zh-CN"/>
        </w:rPr>
        <w:tab/>
      </w:r>
      <w:r>
        <w:rPr>
          <w:rFonts w:hint="eastAsia"/>
          <w:noProof/>
        </w:rPr>
        <w:t>文档归档</w:t>
      </w:r>
      <w:r>
        <w:rPr>
          <w:noProof/>
        </w:rPr>
        <w:tab/>
      </w:r>
      <w:r>
        <w:rPr>
          <w:noProof/>
        </w:rPr>
        <w:fldChar w:fldCharType="begin"/>
      </w:r>
      <w:r>
        <w:rPr>
          <w:noProof/>
        </w:rPr>
        <w:instrText xml:space="preserve"> PAGEREF _Toc322351471 \h </w:instrText>
      </w:r>
      <w:r>
        <w:rPr>
          <w:noProof/>
        </w:rPr>
      </w:r>
      <w:r>
        <w:rPr>
          <w:noProof/>
        </w:rPr>
        <w:fldChar w:fldCharType="separate"/>
      </w:r>
      <w:r>
        <w:rPr>
          <w:noProof/>
        </w:rPr>
        <w:t>2</w:t>
      </w:r>
      <w:r>
        <w:rPr>
          <w:noProof/>
        </w:rPr>
        <w:fldChar w:fldCharType="end"/>
      </w:r>
    </w:p>
    <w:p w14:paraId="15813316" w14:textId="7A809AAD" w:rsidR="00A31CBF" w:rsidRDefault="00844D0B" w:rsidP="00E63D8F">
      <w:pPr>
        <w:pStyle w:val="1"/>
        <w:numPr>
          <w:ilvl w:val="0"/>
          <w:numId w:val="0"/>
        </w:numPr>
        <w:rPr>
          <w:lang w:eastAsia="zh-CN"/>
        </w:rPr>
      </w:pPr>
      <w:r>
        <w:rPr>
          <w:lang w:eastAsia="zh-CN"/>
        </w:rPr>
        <w:fldChar w:fldCharType="end"/>
      </w:r>
      <w:bookmarkStart w:id="18" w:name="_Toc1899706"/>
    </w:p>
    <w:p w14:paraId="7B00B3DD" w14:textId="6155A379" w:rsidR="00D33DB1" w:rsidRPr="00D33DB1" w:rsidRDefault="00A11126" w:rsidP="00D33DB1">
      <w:pPr>
        <w:rPr>
          <w:rFonts w:ascii="微软雅黑" w:eastAsia="微软雅黑" w:hAnsi="微软雅黑" w:cs="Arial"/>
        </w:rPr>
      </w:pPr>
      <w:r>
        <w:rPr>
          <w:rFonts w:ascii="微软雅黑" w:eastAsia="微软雅黑" w:hAnsi="微软雅黑" w:cs="Arial"/>
        </w:rPr>
        <w:pict w14:anchorId="07B20375">
          <v:shape id="_x0000_i1027" type="#_x0000_t75" style="width:6in;height:7.2pt" o:hrpct="0" o:hralign="center" o:hr="t">
            <v:imagedata r:id="rId11" o:title="BD10290_"/>
          </v:shape>
        </w:pict>
      </w:r>
    </w:p>
    <w:p w14:paraId="658C27E9" w14:textId="77777777" w:rsidR="00D33DB1" w:rsidRDefault="00D33DB1" w:rsidP="00D33DB1">
      <w:pPr>
        <w:rPr>
          <w:lang w:eastAsia="zh-CN"/>
        </w:rPr>
      </w:pPr>
    </w:p>
    <w:p w14:paraId="7E53AB2C" w14:textId="7928E5EA" w:rsidR="001B60BA" w:rsidRDefault="00471518" w:rsidP="00610FC7">
      <w:pPr>
        <w:pStyle w:val="1"/>
        <w:rPr>
          <w:rFonts w:hint="eastAsia"/>
          <w:lang w:eastAsia="zh-CN"/>
        </w:rPr>
      </w:pPr>
      <w:bookmarkStart w:id="19" w:name="_Toc322351465"/>
      <w:r>
        <w:rPr>
          <w:rFonts w:hint="eastAsia"/>
          <w:lang w:eastAsia="zh-CN"/>
        </w:rPr>
        <w:t>项目</w:t>
      </w:r>
      <w:r w:rsidR="0010614C">
        <w:rPr>
          <w:rFonts w:hint="eastAsia"/>
          <w:lang w:eastAsia="zh-CN"/>
        </w:rPr>
        <w:t>设计</w:t>
      </w:r>
      <w:r w:rsidR="00363112">
        <w:rPr>
          <w:rFonts w:hint="eastAsia"/>
          <w:lang w:eastAsia="zh-CN"/>
        </w:rPr>
        <w:t>文档</w:t>
      </w:r>
      <w:bookmarkEnd w:id="19"/>
    </w:p>
    <w:p w14:paraId="2360D6B7" w14:textId="5519EDD7" w:rsidR="00610FC7" w:rsidRDefault="00610FC7" w:rsidP="00610FC7">
      <w:pPr>
        <w:pStyle w:val="2"/>
        <w:rPr>
          <w:rFonts w:hint="eastAsia"/>
          <w:lang w:eastAsia="zh-CN"/>
        </w:rPr>
      </w:pPr>
      <w:bookmarkStart w:id="20" w:name="_Toc322351466"/>
      <w:r>
        <w:rPr>
          <w:rFonts w:hint="eastAsia"/>
          <w:lang w:eastAsia="zh-CN"/>
        </w:rPr>
        <w:t>简介</w:t>
      </w:r>
      <w:bookmarkEnd w:id="20"/>
    </w:p>
    <w:p w14:paraId="1219474A" w14:textId="5AAA11AD" w:rsidR="00610FC7" w:rsidRDefault="00610FC7" w:rsidP="00610FC7">
      <w:pPr>
        <w:rPr>
          <w:rFonts w:hint="eastAsia"/>
          <w:lang w:eastAsia="zh-CN"/>
        </w:rPr>
      </w:pPr>
      <w:r>
        <w:rPr>
          <w:rFonts w:hint="eastAsia"/>
          <w:lang w:eastAsia="zh-CN"/>
        </w:rPr>
        <w:t>项目组</w:t>
      </w:r>
      <w:r w:rsidR="003C7766">
        <w:rPr>
          <w:rFonts w:hint="eastAsia"/>
          <w:lang w:eastAsia="zh-CN"/>
        </w:rPr>
        <w:t>在进行程序工作中，会遇到大量将需求设计转为程序设计的过程，这里需要将这些程序设计的内容以文档的形式留存下来，进行后续的保存和维护。</w:t>
      </w:r>
    </w:p>
    <w:p w14:paraId="274D791D" w14:textId="14006A60" w:rsidR="00C737B9" w:rsidRDefault="00C737B9" w:rsidP="00610FC7">
      <w:pPr>
        <w:rPr>
          <w:lang w:eastAsia="zh-CN"/>
        </w:rPr>
      </w:pPr>
      <w:r>
        <w:rPr>
          <w:rFonts w:hint="eastAsia"/>
          <w:lang w:eastAsia="zh-CN"/>
        </w:rPr>
        <w:t>一般来说，一个功能块就需要一个文档，进行对应的描述。</w:t>
      </w:r>
    </w:p>
    <w:p w14:paraId="2B83C4FD" w14:textId="73A81E05" w:rsidR="00363112" w:rsidRDefault="00D434EC" w:rsidP="00363112">
      <w:pPr>
        <w:pStyle w:val="2"/>
        <w:rPr>
          <w:lang w:eastAsia="zh-CN"/>
        </w:rPr>
      </w:pPr>
      <w:bookmarkStart w:id="21" w:name="_Toc322351467"/>
      <w:r>
        <w:rPr>
          <w:rFonts w:hint="eastAsia"/>
          <w:lang w:eastAsia="zh-CN"/>
        </w:rPr>
        <w:t>内容</w:t>
      </w:r>
      <w:bookmarkEnd w:id="21"/>
    </w:p>
    <w:p w14:paraId="2F1F5C16" w14:textId="733704D7" w:rsidR="003C7766" w:rsidRDefault="00175095" w:rsidP="00073F10">
      <w:pPr>
        <w:pStyle w:val="af4"/>
        <w:numPr>
          <w:ilvl w:val="0"/>
          <w:numId w:val="31"/>
        </w:numPr>
        <w:ind w:firstLineChars="0"/>
        <w:rPr>
          <w:rFonts w:hint="eastAsia"/>
        </w:rPr>
      </w:pPr>
      <w:r>
        <w:rPr>
          <w:rFonts w:hint="eastAsia"/>
          <w:lang w:eastAsia="zh-CN"/>
        </w:rPr>
        <w:t>当前功能模块程序设计思路</w:t>
      </w:r>
    </w:p>
    <w:p w14:paraId="6E729848" w14:textId="00B81ACB" w:rsidR="00175095" w:rsidRDefault="00175095" w:rsidP="00073F10">
      <w:pPr>
        <w:pStyle w:val="af4"/>
        <w:numPr>
          <w:ilvl w:val="0"/>
          <w:numId w:val="31"/>
        </w:numPr>
        <w:ind w:firstLineChars="0"/>
        <w:rPr>
          <w:rFonts w:hint="eastAsia"/>
        </w:rPr>
      </w:pPr>
      <w:r>
        <w:rPr>
          <w:rFonts w:hint="eastAsia"/>
          <w:lang w:eastAsia="zh-CN"/>
        </w:rPr>
        <w:t>当前功能模块</w:t>
      </w:r>
      <w:r>
        <w:rPr>
          <w:rFonts w:hint="eastAsia"/>
          <w:lang w:eastAsia="zh-CN"/>
        </w:rPr>
        <w:t>程序设计难点，及对应的解决方法</w:t>
      </w:r>
    </w:p>
    <w:p w14:paraId="1F68B2B2" w14:textId="42DE10E2" w:rsidR="00175095" w:rsidRDefault="00175095" w:rsidP="00073F10">
      <w:pPr>
        <w:pStyle w:val="af4"/>
        <w:numPr>
          <w:ilvl w:val="0"/>
          <w:numId w:val="31"/>
        </w:numPr>
        <w:ind w:firstLineChars="0"/>
        <w:rPr>
          <w:rFonts w:hint="eastAsia"/>
        </w:rPr>
      </w:pPr>
      <w:r>
        <w:rPr>
          <w:rFonts w:hint="eastAsia"/>
        </w:rPr>
        <w:t>可能需要的名词解释</w:t>
      </w:r>
    </w:p>
    <w:p w14:paraId="5C3A88FD" w14:textId="5FE75738" w:rsidR="00175095" w:rsidRDefault="0055270B" w:rsidP="00073F10">
      <w:pPr>
        <w:pStyle w:val="af4"/>
        <w:numPr>
          <w:ilvl w:val="0"/>
          <w:numId w:val="31"/>
        </w:numPr>
        <w:ind w:firstLineChars="0"/>
        <w:rPr>
          <w:rFonts w:hint="eastAsia"/>
        </w:rPr>
      </w:pPr>
      <w:r>
        <w:rPr>
          <w:rFonts w:hint="eastAsia"/>
        </w:rPr>
        <w:t>该功能模块的配置文件设计</w:t>
      </w:r>
    </w:p>
    <w:p w14:paraId="4909F68E" w14:textId="3E602664" w:rsidR="0055270B" w:rsidRDefault="0055270B" w:rsidP="00073F10">
      <w:pPr>
        <w:pStyle w:val="af4"/>
        <w:numPr>
          <w:ilvl w:val="0"/>
          <w:numId w:val="31"/>
        </w:numPr>
        <w:ind w:firstLineChars="0"/>
        <w:rPr>
          <w:rFonts w:hint="eastAsia"/>
        </w:rPr>
      </w:pPr>
      <w:r>
        <w:rPr>
          <w:rFonts w:hint="eastAsia"/>
        </w:rPr>
        <w:t>该功能模块的数据模型设计</w:t>
      </w:r>
    </w:p>
    <w:p w14:paraId="09ADB268" w14:textId="72204C46" w:rsidR="0055270B" w:rsidRPr="003C7766" w:rsidRDefault="0055270B" w:rsidP="00073F10">
      <w:pPr>
        <w:pStyle w:val="af4"/>
        <w:numPr>
          <w:ilvl w:val="0"/>
          <w:numId w:val="31"/>
        </w:numPr>
        <w:ind w:firstLineChars="0"/>
      </w:pPr>
      <w:r>
        <w:rPr>
          <w:rFonts w:hint="eastAsia"/>
        </w:rPr>
        <w:t>该模块的前后端交互接口</w:t>
      </w:r>
      <w:r>
        <w:rPr>
          <w:rFonts w:hint="eastAsia"/>
        </w:rPr>
        <w:t>API</w:t>
      </w:r>
      <w:r>
        <w:rPr>
          <w:rFonts w:hint="eastAsia"/>
        </w:rPr>
        <w:t>设计</w:t>
      </w:r>
    </w:p>
    <w:bookmarkEnd w:id="18"/>
    <w:p w14:paraId="6C28130E" w14:textId="77777777" w:rsidR="00BB621E" w:rsidRPr="00BB621E" w:rsidRDefault="00BB621E" w:rsidP="00BB621E"/>
    <w:p w14:paraId="50EF34F8" w14:textId="4B72DCB7" w:rsidR="003009BC" w:rsidRDefault="00A11126" w:rsidP="003009BC">
      <w:r>
        <w:rPr>
          <w:rFonts w:ascii="微软雅黑" w:eastAsia="微软雅黑" w:hAnsi="微软雅黑" w:cs="Arial"/>
        </w:rPr>
        <w:pict w14:anchorId="7ACAA6ED">
          <v:shape id="_x0000_i1028" type="#_x0000_t75" style="width:6in;height:7.2pt" o:hrpct="0" o:hralign="center" o:hr="t">
            <v:imagedata r:id="rId12" o:title="BD10290_"/>
          </v:shape>
        </w:pict>
      </w:r>
    </w:p>
    <w:p w14:paraId="0457708E" w14:textId="77777777" w:rsidR="00C621C4" w:rsidRDefault="00C621C4" w:rsidP="003009BC"/>
    <w:p w14:paraId="5207635D" w14:textId="68C37B9C" w:rsidR="00E64AF8" w:rsidRDefault="00AD1B0B" w:rsidP="00AD1B0B">
      <w:pPr>
        <w:pStyle w:val="1"/>
        <w:rPr>
          <w:lang w:eastAsia="zh-CN"/>
        </w:rPr>
      </w:pPr>
      <w:bookmarkStart w:id="22" w:name="_Toc322351468"/>
      <w:r>
        <w:rPr>
          <w:rFonts w:hint="eastAsia"/>
        </w:rPr>
        <w:lastRenderedPageBreak/>
        <w:t>TDD</w:t>
      </w:r>
      <w:r>
        <w:rPr>
          <w:rFonts w:hint="eastAsia"/>
          <w:lang w:eastAsia="zh-CN"/>
        </w:rPr>
        <w:t>文档</w:t>
      </w:r>
      <w:bookmarkEnd w:id="22"/>
    </w:p>
    <w:p w14:paraId="70FE5807" w14:textId="616FC8E4" w:rsidR="000C37A8" w:rsidRDefault="000B6EC9" w:rsidP="000C37A8">
      <w:pPr>
        <w:pStyle w:val="2"/>
        <w:rPr>
          <w:rFonts w:hint="eastAsia"/>
          <w:lang w:eastAsia="zh-CN"/>
        </w:rPr>
      </w:pPr>
      <w:bookmarkStart w:id="23" w:name="_Toc322351469"/>
      <w:r>
        <w:rPr>
          <w:rFonts w:hint="eastAsia"/>
          <w:lang w:eastAsia="zh-CN"/>
        </w:rPr>
        <w:t>简介</w:t>
      </w:r>
      <w:bookmarkEnd w:id="23"/>
    </w:p>
    <w:p w14:paraId="29D13790" w14:textId="773A674C" w:rsidR="00A46374" w:rsidRPr="00A46374" w:rsidRDefault="00A46374" w:rsidP="00A46374">
      <w:r>
        <w:rPr>
          <w:rFonts w:hint="eastAsia"/>
        </w:rPr>
        <w:t>总括涵盖了一个项目制作所用到的所有技术相关内容的技术设计文档。</w:t>
      </w:r>
    </w:p>
    <w:p w14:paraId="187ABB0E" w14:textId="0482D27A" w:rsidR="000B6EC9" w:rsidRDefault="00A46374" w:rsidP="000B6EC9">
      <w:pPr>
        <w:pStyle w:val="2"/>
        <w:rPr>
          <w:lang w:eastAsia="zh-CN"/>
        </w:rPr>
      </w:pPr>
      <w:bookmarkStart w:id="24" w:name="_Toc322351470"/>
      <w:r>
        <w:rPr>
          <w:rFonts w:hint="eastAsia"/>
          <w:lang w:eastAsia="zh-CN"/>
        </w:rPr>
        <w:t>内容</w:t>
      </w:r>
      <w:bookmarkEnd w:id="24"/>
    </w:p>
    <w:p w14:paraId="050F098F" w14:textId="76335C88" w:rsidR="006A3C35" w:rsidRDefault="002C48AB" w:rsidP="006A3C35">
      <w:pPr>
        <w:pStyle w:val="af4"/>
        <w:numPr>
          <w:ilvl w:val="0"/>
          <w:numId w:val="32"/>
        </w:numPr>
        <w:ind w:firstLineChars="0"/>
        <w:rPr>
          <w:rFonts w:hint="eastAsia"/>
        </w:rPr>
      </w:pPr>
      <w:r>
        <w:rPr>
          <w:rFonts w:hint="eastAsia"/>
          <w:lang w:eastAsia="zh-CN"/>
        </w:rPr>
        <w:t>程序制作中所用到的所有技术</w:t>
      </w:r>
      <w:r w:rsidR="006616B4">
        <w:rPr>
          <w:rFonts w:hint="eastAsia"/>
          <w:lang w:eastAsia="zh-CN"/>
        </w:rPr>
        <w:t>：</w:t>
      </w:r>
      <w:r w:rsidR="006616B4">
        <w:rPr>
          <w:rFonts w:hint="eastAsia"/>
          <w:lang w:eastAsia="zh-CN"/>
        </w:rPr>
        <w:t>unity</w:t>
      </w:r>
      <w:r w:rsidR="006616B4">
        <w:rPr>
          <w:rFonts w:hint="eastAsia"/>
          <w:lang w:eastAsia="zh-CN"/>
        </w:rPr>
        <w:t>、</w:t>
      </w:r>
      <w:r w:rsidR="006616B4">
        <w:rPr>
          <w:rFonts w:hint="eastAsia"/>
          <w:lang w:eastAsia="zh-CN"/>
        </w:rPr>
        <w:t>php</w:t>
      </w:r>
      <w:r w:rsidR="006616B4">
        <w:rPr>
          <w:rFonts w:hint="eastAsia"/>
          <w:lang w:eastAsia="zh-CN"/>
        </w:rPr>
        <w:t>、</w:t>
      </w:r>
      <w:r w:rsidR="006616B4">
        <w:rPr>
          <w:rFonts w:hint="eastAsia"/>
          <w:lang w:eastAsia="zh-CN"/>
        </w:rPr>
        <w:t>java</w:t>
      </w:r>
    </w:p>
    <w:p w14:paraId="1385A3D7" w14:textId="54A1F7E3" w:rsidR="002C48AB" w:rsidRDefault="002C48AB" w:rsidP="006A3C35">
      <w:pPr>
        <w:pStyle w:val="af4"/>
        <w:numPr>
          <w:ilvl w:val="0"/>
          <w:numId w:val="32"/>
        </w:numPr>
        <w:ind w:firstLineChars="0"/>
        <w:rPr>
          <w:rFonts w:hint="eastAsia"/>
        </w:rPr>
      </w:pPr>
      <w:r>
        <w:rPr>
          <w:rFonts w:hint="eastAsia"/>
          <w:lang w:eastAsia="zh-CN"/>
        </w:rPr>
        <w:t>程序制作中所有用到的程序框架</w:t>
      </w:r>
      <w:r w:rsidR="006616B4">
        <w:rPr>
          <w:rFonts w:hint="eastAsia"/>
          <w:lang w:eastAsia="zh-CN"/>
        </w:rPr>
        <w:t>：</w:t>
      </w:r>
      <w:r w:rsidR="006616B4">
        <w:rPr>
          <w:rFonts w:hint="eastAsia"/>
          <w:lang w:eastAsia="zh-CN"/>
        </w:rPr>
        <w:t>unity</w:t>
      </w:r>
      <w:r w:rsidR="006616B4">
        <w:rPr>
          <w:rFonts w:hint="eastAsia"/>
          <w:lang w:eastAsia="zh-CN"/>
        </w:rPr>
        <w:t>、</w:t>
      </w:r>
      <w:r w:rsidR="006616B4">
        <w:rPr>
          <w:rFonts w:hint="eastAsia"/>
          <w:lang w:eastAsia="zh-CN"/>
        </w:rPr>
        <w:t>cakephp</w:t>
      </w:r>
    </w:p>
    <w:p w14:paraId="2687E755" w14:textId="6BD7D9F0" w:rsidR="002C48AB" w:rsidRDefault="006616B4" w:rsidP="006A3C35">
      <w:pPr>
        <w:pStyle w:val="af4"/>
        <w:numPr>
          <w:ilvl w:val="0"/>
          <w:numId w:val="32"/>
        </w:numPr>
        <w:ind w:firstLineChars="0"/>
        <w:rPr>
          <w:rFonts w:hint="eastAsia"/>
        </w:rPr>
      </w:pPr>
      <w:r>
        <w:rPr>
          <w:rFonts w:hint="eastAsia"/>
          <w:lang w:eastAsia="zh-CN"/>
        </w:rPr>
        <w:t>程序运营所需要的任何组件：</w:t>
      </w:r>
      <w:r>
        <w:rPr>
          <w:rFonts w:hint="eastAsia"/>
          <w:lang w:eastAsia="zh-CN"/>
        </w:rPr>
        <w:t>nginx</w:t>
      </w:r>
      <w:r>
        <w:rPr>
          <w:rFonts w:hint="eastAsia"/>
          <w:lang w:eastAsia="zh-CN"/>
        </w:rPr>
        <w:t>、</w:t>
      </w:r>
      <w:r>
        <w:rPr>
          <w:rFonts w:hint="eastAsia"/>
          <w:lang w:eastAsia="zh-CN"/>
        </w:rPr>
        <w:t>mysql</w:t>
      </w:r>
    </w:p>
    <w:p w14:paraId="64AF94A8" w14:textId="43DAFFF2" w:rsidR="006616B4" w:rsidRDefault="006616B4" w:rsidP="006A3C35">
      <w:pPr>
        <w:pStyle w:val="af4"/>
        <w:numPr>
          <w:ilvl w:val="0"/>
          <w:numId w:val="32"/>
        </w:numPr>
        <w:ind w:firstLineChars="0"/>
        <w:rPr>
          <w:rFonts w:hint="eastAsia"/>
        </w:rPr>
      </w:pPr>
      <w:r>
        <w:rPr>
          <w:rFonts w:hint="eastAsia"/>
          <w:lang w:eastAsia="zh-CN"/>
        </w:rPr>
        <w:t>程序整体的架构描述和架构图</w:t>
      </w:r>
    </w:p>
    <w:p w14:paraId="613F6C0B" w14:textId="4C82E03E" w:rsidR="00FF03AB" w:rsidRPr="006A3C35" w:rsidRDefault="009A086B" w:rsidP="006A3C35">
      <w:pPr>
        <w:pStyle w:val="af4"/>
        <w:numPr>
          <w:ilvl w:val="0"/>
          <w:numId w:val="32"/>
        </w:numPr>
        <w:ind w:firstLineChars="0"/>
      </w:pPr>
      <w:r>
        <w:rPr>
          <w:rFonts w:hint="eastAsia"/>
        </w:rPr>
        <w:t>上述内容除</w:t>
      </w:r>
      <w:r w:rsidR="003D3D8F">
        <w:rPr>
          <w:rFonts w:hint="eastAsia"/>
        </w:rPr>
        <w:t>简单</w:t>
      </w:r>
      <w:r>
        <w:rPr>
          <w:rFonts w:hint="eastAsia"/>
        </w:rPr>
        <w:t>罗列之外的详细描述</w:t>
      </w:r>
    </w:p>
    <w:p w14:paraId="3A9F67D3" w14:textId="77777777" w:rsidR="00BC0245" w:rsidRDefault="00BC0245" w:rsidP="00BC0245">
      <w:pPr>
        <w:rPr>
          <w:rFonts w:hint="eastAsia"/>
        </w:rPr>
      </w:pPr>
    </w:p>
    <w:p w14:paraId="105ECAD8" w14:textId="09A9EC76" w:rsidR="00BC0245" w:rsidRPr="00BC0245" w:rsidRDefault="00BC0245" w:rsidP="00BC0245">
      <w:pPr>
        <w:rPr>
          <w:rFonts w:hint="eastAsia"/>
        </w:rPr>
      </w:pPr>
      <w:r>
        <w:rPr>
          <w:rFonts w:ascii="微软雅黑" w:eastAsia="微软雅黑" w:hAnsi="微软雅黑" w:cs="Arial"/>
        </w:rPr>
        <w:pict w14:anchorId="1B5AE904">
          <v:shape id="_x0000_i1029" type="#_x0000_t75" style="width:6in;height:7.2pt" o:hrpct="0" o:hralign="center" o:hr="t">
            <v:imagedata r:id="rId13" o:title="BD10290_"/>
          </v:shape>
        </w:pict>
      </w:r>
    </w:p>
    <w:p w14:paraId="007BB76A" w14:textId="77777777" w:rsidR="00E64AF8" w:rsidRDefault="00E64AF8" w:rsidP="003009BC"/>
    <w:p w14:paraId="2540928A" w14:textId="32FDC28F" w:rsidR="003622AB" w:rsidRDefault="00063A12" w:rsidP="00B16DF9">
      <w:pPr>
        <w:pStyle w:val="1"/>
        <w:rPr>
          <w:rFonts w:hint="eastAsia"/>
        </w:rPr>
      </w:pPr>
      <w:bookmarkStart w:id="25" w:name="_Toc322351471"/>
      <w:r>
        <w:rPr>
          <w:rFonts w:hint="eastAsia"/>
        </w:rPr>
        <w:t>文档归档</w:t>
      </w:r>
      <w:bookmarkEnd w:id="25"/>
    </w:p>
    <w:p w14:paraId="1F184F3D" w14:textId="33D6700E" w:rsidR="00504A49" w:rsidRPr="00504A49" w:rsidRDefault="008D478C" w:rsidP="00504A49">
      <w:pPr>
        <w:rPr>
          <w:lang w:eastAsia="zh-CN"/>
        </w:rPr>
      </w:pPr>
      <w:r>
        <w:rPr>
          <w:rFonts w:hint="eastAsia"/>
        </w:rPr>
        <w:t>上述的两类文档，必须提交到技术中心统一制定的</w:t>
      </w:r>
      <w:r>
        <w:rPr>
          <w:rFonts w:hint="eastAsia"/>
        </w:rPr>
        <w:t>FTP</w:t>
      </w:r>
      <w:r>
        <w:rPr>
          <w:rFonts w:hint="eastAsia"/>
        </w:rPr>
        <w:t>，由项目组</w:t>
      </w:r>
      <w:r>
        <w:rPr>
          <w:rFonts w:hint="eastAsia"/>
        </w:rPr>
        <w:t>Leader</w:t>
      </w:r>
      <w:r>
        <w:rPr>
          <w:rFonts w:hint="eastAsia"/>
        </w:rPr>
        <w:t>获得写权限的账号进行维护。</w:t>
      </w:r>
    </w:p>
    <w:sectPr w:rsidR="00504A49" w:rsidRPr="00504A49" w:rsidSect="003A1956">
      <w:headerReference w:type="default" r:id="rId14"/>
      <w:footerReference w:type="default" r:id="rId1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B072F" w14:textId="77777777" w:rsidR="000030F1" w:rsidRDefault="000030F1">
      <w:r>
        <w:separator/>
      </w:r>
    </w:p>
  </w:endnote>
  <w:endnote w:type="continuationSeparator" w:id="0">
    <w:p w14:paraId="2A241350" w14:textId="77777777" w:rsidR="000030F1" w:rsidRDefault="0000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微软雅黑">
    <w:panose1 w:val="020B0503020204020204"/>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75503" w14:textId="77777777" w:rsidR="000030F1" w:rsidRDefault="000030F1" w:rsidP="00B939FB">
    <w:pPr>
      <w:pStyle w:val="a9"/>
      <w:pBdr>
        <w:top w:val="single" w:sz="8" w:space="1" w:color="auto"/>
      </w:pBdr>
      <w:rPr>
        <w:sz w:val="18"/>
        <w:szCs w:val="18"/>
        <w:lang w:eastAsia="zh-CN"/>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11126">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71518">
      <w:rPr>
        <w:noProof/>
        <w:sz w:val="18"/>
        <w:szCs w:val="18"/>
      </w:rPr>
      <w:t>4/15/2016</w:t>
    </w:r>
    <w:r w:rsidRPr="006E5963">
      <w:rPr>
        <w:sz w:val="18"/>
        <w:szCs w:val="18"/>
      </w:rPr>
      <w:fldChar w:fldCharType="end"/>
    </w:r>
  </w:p>
  <w:p w14:paraId="49615836" w14:textId="65F0CDF1" w:rsidR="000030F1" w:rsidRPr="006E5963" w:rsidRDefault="000030F1" w:rsidP="001F7191">
    <w:pPr>
      <w:pStyle w:val="a9"/>
      <w:pBdr>
        <w:top w:val="single" w:sz="8" w:space="1" w:color="auto"/>
      </w:pBdr>
      <w:jc w:val="center"/>
      <w:rPr>
        <w:sz w:val="18"/>
        <w:szCs w:val="18"/>
        <w:lang w:eastAsia="zh-CN"/>
      </w:rPr>
    </w:pPr>
    <w:r>
      <w:rPr>
        <w:rFonts w:hint="eastAsia"/>
        <w:sz w:val="18"/>
        <w:szCs w:val="18"/>
        <w:lang w:eastAsia="zh-CN"/>
      </w:rPr>
      <w:t>Shinezone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B8DC3" w14:textId="77777777" w:rsidR="000030F1" w:rsidRDefault="000030F1">
      <w:r>
        <w:separator/>
      </w:r>
    </w:p>
  </w:footnote>
  <w:footnote w:type="continuationSeparator" w:id="0">
    <w:p w14:paraId="3C71378A" w14:textId="77777777" w:rsidR="000030F1" w:rsidRDefault="000030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18F5E" w14:textId="2E08E72C" w:rsidR="000030F1" w:rsidRPr="00230DE8" w:rsidRDefault="009433FC" w:rsidP="00230DE8">
    <w:pPr>
      <w:pStyle w:val="a8"/>
      <w:jc w:val="center"/>
    </w:pPr>
    <w:r w:rsidRPr="009433FC">
      <w:rPr>
        <w:rFonts w:hint="eastAsia"/>
        <w:sz w:val="18"/>
        <w:szCs w:val="18"/>
        <w:lang w:eastAsia="zh-CN"/>
      </w:rPr>
      <w:t>项目技术文档规范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5700"/>
    <w:multiLevelType w:val="hybridMultilevel"/>
    <w:tmpl w:val="A5E84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8C64245"/>
    <w:multiLevelType w:val="hybridMultilevel"/>
    <w:tmpl w:val="0B4CE5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292290"/>
    <w:multiLevelType w:val="hybridMultilevel"/>
    <w:tmpl w:val="738C5C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44326D"/>
    <w:multiLevelType w:val="hybridMultilevel"/>
    <w:tmpl w:val="643CDF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515012B"/>
    <w:multiLevelType w:val="hybridMultilevel"/>
    <w:tmpl w:val="F4F4F9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8DF4DF5"/>
    <w:multiLevelType w:val="hybridMultilevel"/>
    <w:tmpl w:val="CA049A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025638D"/>
    <w:multiLevelType w:val="hybridMultilevel"/>
    <w:tmpl w:val="D2DCF4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0AE7205"/>
    <w:multiLevelType w:val="hybridMultilevel"/>
    <w:tmpl w:val="FFD4F9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2BE7D13"/>
    <w:multiLevelType w:val="hybridMultilevel"/>
    <w:tmpl w:val="1FAA06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3163F89"/>
    <w:multiLevelType w:val="hybridMultilevel"/>
    <w:tmpl w:val="611242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8FB4FC9"/>
    <w:multiLevelType w:val="hybridMultilevel"/>
    <w:tmpl w:val="43627AB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CEE5296"/>
    <w:multiLevelType w:val="hybridMultilevel"/>
    <w:tmpl w:val="02A0F5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DD20B97"/>
    <w:multiLevelType w:val="hybridMultilevel"/>
    <w:tmpl w:val="9A1EDD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14">
    <w:nsid w:val="309C7CAE"/>
    <w:multiLevelType w:val="hybridMultilevel"/>
    <w:tmpl w:val="D4D21D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1BB024F"/>
    <w:multiLevelType w:val="hybridMultilevel"/>
    <w:tmpl w:val="7AEE85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2B33557"/>
    <w:multiLevelType w:val="hybridMultilevel"/>
    <w:tmpl w:val="05DE54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4BF45D7"/>
    <w:multiLevelType w:val="hybridMultilevel"/>
    <w:tmpl w:val="15BE5A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52960F4E"/>
    <w:multiLevelType w:val="hybridMultilevel"/>
    <w:tmpl w:val="AF8628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539B345A"/>
    <w:multiLevelType w:val="hybridMultilevel"/>
    <w:tmpl w:val="6212DC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5B43487"/>
    <w:multiLevelType w:val="multilevel"/>
    <w:tmpl w:val="3604AC5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ascii="Arial" w:hAnsi="Arial" w:hint="default"/>
        <w:b/>
        <w:i/>
        <w:sz w:val="20"/>
        <w:szCs w:val="20"/>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1">
    <w:nsid w:val="561C43D7"/>
    <w:multiLevelType w:val="hybridMultilevel"/>
    <w:tmpl w:val="8710F5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56F24666"/>
    <w:multiLevelType w:val="hybridMultilevel"/>
    <w:tmpl w:val="0268C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FD6911"/>
    <w:multiLevelType w:val="hybridMultilevel"/>
    <w:tmpl w:val="0DF48A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78959FE"/>
    <w:multiLevelType w:val="hybridMultilevel"/>
    <w:tmpl w:val="63D66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5D0B3241"/>
    <w:multiLevelType w:val="hybridMultilevel"/>
    <w:tmpl w:val="430477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F563E28"/>
    <w:multiLevelType w:val="hybridMultilevel"/>
    <w:tmpl w:val="756889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63E4663A"/>
    <w:multiLevelType w:val="hybridMultilevel"/>
    <w:tmpl w:val="1B283E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40B4911"/>
    <w:multiLevelType w:val="hybridMultilevel"/>
    <w:tmpl w:val="CAFE0E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88752F8"/>
    <w:multiLevelType w:val="hybridMultilevel"/>
    <w:tmpl w:val="77FC6F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6E452731"/>
    <w:multiLevelType w:val="hybridMultilevel"/>
    <w:tmpl w:val="8B5475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6ED1122F"/>
    <w:multiLevelType w:val="hybridMultilevel"/>
    <w:tmpl w:val="B3F8D6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0"/>
  </w:num>
  <w:num w:numId="2">
    <w:abstractNumId w:val="13"/>
  </w:num>
  <w:num w:numId="3">
    <w:abstractNumId w:val="22"/>
  </w:num>
  <w:num w:numId="4">
    <w:abstractNumId w:val="18"/>
  </w:num>
  <w:num w:numId="5">
    <w:abstractNumId w:val="5"/>
  </w:num>
  <w:num w:numId="6">
    <w:abstractNumId w:val="3"/>
  </w:num>
  <w:num w:numId="7">
    <w:abstractNumId w:val="30"/>
  </w:num>
  <w:num w:numId="8">
    <w:abstractNumId w:val="14"/>
  </w:num>
  <w:num w:numId="9">
    <w:abstractNumId w:val="17"/>
  </w:num>
  <w:num w:numId="10">
    <w:abstractNumId w:val="7"/>
  </w:num>
  <w:num w:numId="11">
    <w:abstractNumId w:val="23"/>
  </w:num>
  <w:num w:numId="12">
    <w:abstractNumId w:val="1"/>
  </w:num>
  <w:num w:numId="13">
    <w:abstractNumId w:val="16"/>
  </w:num>
  <w:num w:numId="14">
    <w:abstractNumId w:val="21"/>
  </w:num>
  <w:num w:numId="15">
    <w:abstractNumId w:val="24"/>
  </w:num>
  <w:num w:numId="16">
    <w:abstractNumId w:val="29"/>
  </w:num>
  <w:num w:numId="17">
    <w:abstractNumId w:val="15"/>
  </w:num>
  <w:num w:numId="18">
    <w:abstractNumId w:val="8"/>
  </w:num>
  <w:num w:numId="19">
    <w:abstractNumId w:val="10"/>
  </w:num>
  <w:num w:numId="20">
    <w:abstractNumId w:val="28"/>
  </w:num>
  <w:num w:numId="21">
    <w:abstractNumId w:val="9"/>
  </w:num>
  <w:num w:numId="22">
    <w:abstractNumId w:val="12"/>
  </w:num>
  <w:num w:numId="23">
    <w:abstractNumId w:val="27"/>
  </w:num>
  <w:num w:numId="24">
    <w:abstractNumId w:val="4"/>
  </w:num>
  <w:num w:numId="25">
    <w:abstractNumId w:val="25"/>
  </w:num>
  <w:num w:numId="26">
    <w:abstractNumId w:val="6"/>
  </w:num>
  <w:num w:numId="27">
    <w:abstractNumId w:val="31"/>
  </w:num>
  <w:num w:numId="28">
    <w:abstractNumId w:val="19"/>
  </w:num>
  <w:num w:numId="29">
    <w:abstractNumId w:val="26"/>
  </w:num>
  <w:num w:numId="30">
    <w:abstractNumId w:val="2"/>
  </w:num>
  <w:num w:numId="31">
    <w:abstractNumId w:val="0"/>
  </w:num>
  <w:num w:numId="32">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activeWritingStyle w:appName="MSWord" w:lang="en-US" w:vendorID="64" w:dllVersion="131078" w:nlCheck="1" w:checkStyle="1"/>
  <w:attachedTemplate r:id="rId1"/>
  <w:defaultTabStop w:val="720"/>
  <w:doNotShadeFormData/>
  <w:noPunctuationKerning/>
  <w:characterSpacingControl w:val="doNotCompress"/>
  <w:hdrShapeDefaults>
    <o:shapedefaults v:ext="edit" spidmax="2050">
      <o:colormenu v:ext="edit" fillcolor="#cff"/>
    </o:shapedefaults>
  </w:hdrShapeDefaults>
  <w:footnotePr>
    <w:footnote w:id="-1"/>
    <w:footnote w:id="0"/>
  </w:footnotePr>
  <w:endnotePr>
    <w:endnote w:id="-1"/>
    <w:endnote w:id="0"/>
  </w:endnotePr>
  <w:compat>
    <w:useFELayout/>
    <w:compatSetting w:name="compatibilityMode" w:uri="http://schemas.microsoft.com/office/word" w:val="12"/>
  </w:compat>
  <w:rsids>
    <w:rsidRoot w:val="001912CD"/>
    <w:rsid w:val="000014F6"/>
    <w:rsid w:val="0000162C"/>
    <w:rsid w:val="00001AFA"/>
    <w:rsid w:val="000026A0"/>
    <w:rsid w:val="00002A2C"/>
    <w:rsid w:val="00002DD4"/>
    <w:rsid w:val="000030F1"/>
    <w:rsid w:val="000033DF"/>
    <w:rsid w:val="00004124"/>
    <w:rsid w:val="0000457E"/>
    <w:rsid w:val="00005980"/>
    <w:rsid w:val="00010BC8"/>
    <w:rsid w:val="0001114B"/>
    <w:rsid w:val="0001131F"/>
    <w:rsid w:val="0001145D"/>
    <w:rsid w:val="000126E0"/>
    <w:rsid w:val="00013AE4"/>
    <w:rsid w:val="00014AE2"/>
    <w:rsid w:val="0001637D"/>
    <w:rsid w:val="000177CB"/>
    <w:rsid w:val="00017C64"/>
    <w:rsid w:val="00017FE0"/>
    <w:rsid w:val="0002036A"/>
    <w:rsid w:val="0002096F"/>
    <w:rsid w:val="00020C10"/>
    <w:rsid w:val="00021D14"/>
    <w:rsid w:val="00021E21"/>
    <w:rsid w:val="00023CB3"/>
    <w:rsid w:val="00024539"/>
    <w:rsid w:val="0002471B"/>
    <w:rsid w:val="00024B18"/>
    <w:rsid w:val="00025326"/>
    <w:rsid w:val="00025D84"/>
    <w:rsid w:val="000260B0"/>
    <w:rsid w:val="00027DDD"/>
    <w:rsid w:val="00030BA3"/>
    <w:rsid w:val="00030EC4"/>
    <w:rsid w:val="0003155D"/>
    <w:rsid w:val="00032167"/>
    <w:rsid w:val="00032748"/>
    <w:rsid w:val="00032ADF"/>
    <w:rsid w:val="000335BF"/>
    <w:rsid w:val="00033CF3"/>
    <w:rsid w:val="00033DBD"/>
    <w:rsid w:val="00033F4B"/>
    <w:rsid w:val="00033F94"/>
    <w:rsid w:val="0003576A"/>
    <w:rsid w:val="00035B80"/>
    <w:rsid w:val="00037337"/>
    <w:rsid w:val="00040139"/>
    <w:rsid w:val="00042784"/>
    <w:rsid w:val="00042C4B"/>
    <w:rsid w:val="000440B5"/>
    <w:rsid w:val="0004414E"/>
    <w:rsid w:val="0004461F"/>
    <w:rsid w:val="000459CC"/>
    <w:rsid w:val="00045F2C"/>
    <w:rsid w:val="000460F5"/>
    <w:rsid w:val="0004688A"/>
    <w:rsid w:val="00046D93"/>
    <w:rsid w:val="000472CA"/>
    <w:rsid w:val="00047F0B"/>
    <w:rsid w:val="000508DA"/>
    <w:rsid w:val="00051932"/>
    <w:rsid w:val="00051959"/>
    <w:rsid w:val="00051DD1"/>
    <w:rsid w:val="00053499"/>
    <w:rsid w:val="000544D9"/>
    <w:rsid w:val="00054E75"/>
    <w:rsid w:val="0005547B"/>
    <w:rsid w:val="00055ECB"/>
    <w:rsid w:val="00056330"/>
    <w:rsid w:val="00056CB9"/>
    <w:rsid w:val="00057F41"/>
    <w:rsid w:val="000605FB"/>
    <w:rsid w:val="00060A82"/>
    <w:rsid w:val="00061025"/>
    <w:rsid w:val="00061204"/>
    <w:rsid w:val="00061883"/>
    <w:rsid w:val="0006219F"/>
    <w:rsid w:val="0006222D"/>
    <w:rsid w:val="000622B1"/>
    <w:rsid w:val="000629B1"/>
    <w:rsid w:val="000636A5"/>
    <w:rsid w:val="00063A12"/>
    <w:rsid w:val="00063EE7"/>
    <w:rsid w:val="000646CE"/>
    <w:rsid w:val="00064A08"/>
    <w:rsid w:val="00064FC6"/>
    <w:rsid w:val="0006602F"/>
    <w:rsid w:val="00066306"/>
    <w:rsid w:val="00066865"/>
    <w:rsid w:val="00066B81"/>
    <w:rsid w:val="0006739B"/>
    <w:rsid w:val="00067B7E"/>
    <w:rsid w:val="00070344"/>
    <w:rsid w:val="0007071A"/>
    <w:rsid w:val="00071E38"/>
    <w:rsid w:val="00071F8A"/>
    <w:rsid w:val="000722CE"/>
    <w:rsid w:val="00072C76"/>
    <w:rsid w:val="00073CAD"/>
    <w:rsid w:val="00073F10"/>
    <w:rsid w:val="000747F6"/>
    <w:rsid w:val="0007543C"/>
    <w:rsid w:val="00075C58"/>
    <w:rsid w:val="000760CC"/>
    <w:rsid w:val="00076502"/>
    <w:rsid w:val="000772FF"/>
    <w:rsid w:val="00077623"/>
    <w:rsid w:val="000776DB"/>
    <w:rsid w:val="0008074D"/>
    <w:rsid w:val="0008075A"/>
    <w:rsid w:val="00080913"/>
    <w:rsid w:val="00080D2B"/>
    <w:rsid w:val="000812CC"/>
    <w:rsid w:val="000824BD"/>
    <w:rsid w:val="000836DC"/>
    <w:rsid w:val="00090542"/>
    <w:rsid w:val="000905CE"/>
    <w:rsid w:val="000905FA"/>
    <w:rsid w:val="000911A4"/>
    <w:rsid w:val="0009226B"/>
    <w:rsid w:val="000923AC"/>
    <w:rsid w:val="000932AC"/>
    <w:rsid w:val="0009361C"/>
    <w:rsid w:val="00093D4F"/>
    <w:rsid w:val="00093E8C"/>
    <w:rsid w:val="000946B9"/>
    <w:rsid w:val="0009635A"/>
    <w:rsid w:val="0009639F"/>
    <w:rsid w:val="000963E3"/>
    <w:rsid w:val="00096414"/>
    <w:rsid w:val="00096517"/>
    <w:rsid w:val="00097D1D"/>
    <w:rsid w:val="000A0954"/>
    <w:rsid w:val="000A14EF"/>
    <w:rsid w:val="000A161F"/>
    <w:rsid w:val="000A31E3"/>
    <w:rsid w:val="000A3252"/>
    <w:rsid w:val="000A34FE"/>
    <w:rsid w:val="000A351C"/>
    <w:rsid w:val="000A3989"/>
    <w:rsid w:val="000A4256"/>
    <w:rsid w:val="000A5895"/>
    <w:rsid w:val="000A59AF"/>
    <w:rsid w:val="000A6AED"/>
    <w:rsid w:val="000A6D73"/>
    <w:rsid w:val="000A7D65"/>
    <w:rsid w:val="000B0805"/>
    <w:rsid w:val="000B1121"/>
    <w:rsid w:val="000B2219"/>
    <w:rsid w:val="000B287F"/>
    <w:rsid w:val="000B2894"/>
    <w:rsid w:val="000B2A3C"/>
    <w:rsid w:val="000B3C4E"/>
    <w:rsid w:val="000B4D9A"/>
    <w:rsid w:val="000B566D"/>
    <w:rsid w:val="000B6259"/>
    <w:rsid w:val="000B675E"/>
    <w:rsid w:val="000B6E22"/>
    <w:rsid w:val="000B6EC9"/>
    <w:rsid w:val="000B7403"/>
    <w:rsid w:val="000B76DA"/>
    <w:rsid w:val="000C0412"/>
    <w:rsid w:val="000C1209"/>
    <w:rsid w:val="000C1586"/>
    <w:rsid w:val="000C30CC"/>
    <w:rsid w:val="000C3342"/>
    <w:rsid w:val="000C37A8"/>
    <w:rsid w:val="000C497B"/>
    <w:rsid w:val="000C4F39"/>
    <w:rsid w:val="000C5A68"/>
    <w:rsid w:val="000C639A"/>
    <w:rsid w:val="000C65BC"/>
    <w:rsid w:val="000D0001"/>
    <w:rsid w:val="000D0242"/>
    <w:rsid w:val="000D1083"/>
    <w:rsid w:val="000D2377"/>
    <w:rsid w:val="000D2711"/>
    <w:rsid w:val="000D2C05"/>
    <w:rsid w:val="000D33F7"/>
    <w:rsid w:val="000D3577"/>
    <w:rsid w:val="000D3B0B"/>
    <w:rsid w:val="000D40A2"/>
    <w:rsid w:val="000D5E4D"/>
    <w:rsid w:val="000D6AE3"/>
    <w:rsid w:val="000D7577"/>
    <w:rsid w:val="000D7607"/>
    <w:rsid w:val="000E184B"/>
    <w:rsid w:val="000E18D3"/>
    <w:rsid w:val="000E1DA4"/>
    <w:rsid w:val="000E26B3"/>
    <w:rsid w:val="000E291D"/>
    <w:rsid w:val="000E2EEF"/>
    <w:rsid w:val="000E3046"/>
    <w:rsid w:val="000E416D"/>
    <w:rsid w:val="000E4408"/>
    <w:rsid w:val="000E484F"/>
    <w:rsid w:val="000E6B12"/>
    <w:rsid w:val="000E7790"/>
    <w:rsid w:val="000E7F03"/>
    <w:rsid w:val="000E7F0B"/>
    <w:rsid w:val="000F0D8F"/>
    <w:rsid w:val="000F13D6"/>
    <w:rsid w:val="000F15E3"/>
    <w:rsid w:val="000F1BEC"/>
    <w:rsid w:val="000F2765"/>
    <w:rsid w:val="000F29DB"/>
    <w:rsid w:val="000F2ABE"/>
    <w:rsid w:val="000F352D"/>
    <w:rsid w:val="000F3DDA"/>
    <w:rsid w:val="000F472B"/>
    <w:rsid w:val="000F47EA"/>
    <w:rsid w:val="000F482D"/>
    <w:rsid w:val="000F503D"/>
    <w:rsid w:val="000F5306"/>
    <w:rsid w:val="000F59D0"/>
    <w:rsid w:val="000F5B46"/>
    <w:rsid w:val="000F5C13"/>
    <w:rsid w:val="000F5F96"/>
    <w:rsid w:val="000F72BF"/>
    <w:rsid w:val="000F749A"/>
    <w:rsid w:val="000F7509"/>
    <w:rsid w:val="00100287"/>
    <w:rsid w:val="001009CD"/>
    <w:rsid w:val="00100CE3"/>
    <w:rsid w:val="00100D9E"/>
    <w:rsid w:val="00101A3D"/>
    <w:rsid w:val="001023C5"/>
    <w:rsid w:val="001025B6"/>
    <w:rsid w:val="00104493"/>
    <w:rsid w:val="001059FF"/>
    <w:rsid w:val="00105F76"/>
    <w:rsid w:val="0010614C"/>
    <w:rsid w:val="0010616F"/>
    <w:rsid w:val="00106402"/>
    <w:rsid w:val="001065A0"/>
    <w:rsid w:val="00107AC2"/>
    <w:rsid w:val="00110B1C"/>
    <w:rsid w:val="0011123F"/>
    <w:rsid w:val="00111FC6"/>
    <w:rsid w:val="00112379"/>
    <w:rsid w:val="00112912"/>
    <w:rsid w:val="00113B05"/>
    <w:rsid w:val="001149C0"/>
    <w:rsid w:val="00114B21"/>
    <w:rsid w:val="00114DFF"/>
    <w:rsid w:val="00116A7A"/>
    <w:rsid w:val="00116F0A"/>
    <w:rsid w:val="00117016"/>
    <w:rsid w:val="001170C5"/>
    <w:rsid w:val="00117315"/>
    <w:rsid w:val="001206D4"/>
    <w:rsid w:val="00121678"/>
    <w:rsid w:val="00121C44"/>
    <w:rsid w:val="0012361D"/>
    <w:rsid w:val="00124090"/>
    <w:rsid w:val="00124AA8"/>
    <w:rsid w:val="00124C8C"/>
    <w:rsid w:val="001252A7"/>
    <w:rsid w:val="0012605D"/>
    <w:rsid w:val="001261B9"/>
    <w:rsid w:val="00126656"/>
    <w:rsid w:val="00131338"/>
    <w:rsid w:val="00131550"/>
    <w:rsid w:val="00132605"/>
    <w:rsid w:val="001328A3"/>
    <w:rsid w:val="001337ED"/>
    <w:rsid w:val="00133C2B"/>
    <w:rsid w:val="00133E3D"/>
    <w:rsid w:val="00134BAD"/>
    <w:rsid w:val="00134C5D"/>
    <w:rsid w:val="00135CC1"/>
    <w:rsid w:val="0013642E"/>
    <w:rsid w:val="001375C2"/>
    <w:rsid w:val="00137688"/>
    <w:rsid w:val="001412C9"/>
    <w:rsid w:val="00142777"/>
    <w:rsid w:val="00142966"/>
    <w:rsid w:val="001437FF"/>
    <w:rsid w:val="00143DC1"/>
    <w:rsid w:val="00143FAB"/>
    <w:rsid w:val="00144052"/>
    <w:rsid w:val="00144472"/>
    <w:rsid w:val="001458C5"/>
    <w:rsid w:val="00145A6D"/>
    <w:rsid w:val="00145CF6"/>
    <w:rsid w:val="00145FCB"/>
    <w:rsid w:val="0014703D"/>
    <w:rsid w:val="001474A7"/>
    <w:rsid w:val="00147631"/>
    <w:rsid w:val="001505E3"/>
    <w:rsid w:val="001524FA"/>
    <w:rsid w:val="001527DB"/>
    <w:rsid w:val="0015289A"/>
    <w:rsid w:val="00152BF1"/>
    <w:rsid w:val="00152F02"/>
    <w:rsid w:val="0015328B"/>
    <w:rsid w:val="001546DA"/>
    <w:rsid w:val="001547E9"/>
    <w:rsid w:val="00155B90"/>
    <w:rsid w:val="00155F51"/>
    <w:rsid w:val="00156853"/>
    <w:rsid w:val="001569E8"/>
    <w:rsid w:val="00156CE0"/>
    <w:rsid w:val="001578B3"/>
    <w:rsid w:val="001606DB"/>
    <w:rsid w:val="00160B81"/>
    <w:rsid w:val="0016132D"/>
    <w:rsid w:val="00161451"/>
    <w:rsid w:val="00161CC3"/>
    <w:rsid w:val="00162DE4"/>
    <w:rsid w:val="0016324E"/>
    <w:rsid w:val="00163481"/>
    <w:rsid w:val="0016356D"/>
    <w:rsid w:val="001648FE"/>
    <w:rsid w:val="00165C2A"/>
    <w:rsid w:val="00165C78"/>
    <w:rsid w:val="00166079"/>
    <w:rsid w:val="00166A71"/>
    <w:rsid w:val="00166AFF"/>
    <w:rsid w:val="0017020B"/>
    <w:rsid w:val="00170361"/>
    <w:rsid w:val="001709FB"/>
    <w:rsid w:val="00171A4C"/>
    <w:rsid w:val="00171AE4"/>
    <w:rsid w:val="00171B53"/>
    <w:rsid w:val="00171C12"/>
    <w:rsid w:val="00171E89"/>
    <w:rsid w:val="00172B4A"/>
    <w:rsid w:val="00172E7A"/>
    <w:rsid w:val="00173F6E"/>
    <w:rsid w:val="00174B08"/>
    <w:rsid w:val="00175047"/>
    <w:rsid w:val="00175095"/>
    <w:rsid w:val="00175439"/>
    <w:rsid w:val="00175469"/>
    <w:rsid w:val="00175FDC"/>
    <w:rsid w:val="00176146"/>
    <w:rsid w:val="00176162"/>
    <w:rsid w:val="001764E3"/>
    <w:rsid w:val="00176CA5"/>
    <w:rsid w:val="00176FC3"/>
    <w:rsid w:val="00177038"/>
    <w:rsid w:val="00177912"/>
    <w:rsid w:val="0018006E"/>
    <w:rsid w:val="001803CA"/>
    <w:rsid w:val="001806FD"/>
    <w:rsid w:val="00180946"/>
    <w:rsid w:val="00180FC6"/>
    <w:rsid w:val="001815A6"/>
    <w:rsid w:val="00181699"/>
    <w:rsid w:val="001816D5"/>
    <w:rsid w:val="00181A17"/>
    <w:rsid w:val="001827CD"/>
    <w:rsid w:val="00183540"/>
    <w:rsid w:val="0018366F"/>
    <w:rsid w:val="00183889"/>
    <w:rsid w:val="0018421C"/>
    <w:rsid w:val="00184332"/>
    <w:rsid w:val="00184F3A"/>
    <w:rsid w:val="00185930"/>
    <w:rsid w:val="001859D6"/>
    <w:rsid w:val="0018681B"/>
    <w:rsid w:val="00187CE4"/>
    <w:rsid w:val="00190797"/>
    <w:rsid w:val="00190C81"/>
    <w:rsid w:val="001912CD"/>
    <w:rsid w:val="00191A3C"/>
    <w:rsid w:val="00193AA5"/>
    <w:rsid w:val="0019481B"/>
    <w:rsid w:val="00195FA4"/>
    <w:rsid w:val="0019640E"/>
    <w:rsid w:val="0019650F"/>
    <w:rsid w:val="00196DB0"/>
    <w:rsid w:val="00196E2E"/>
    <w:rsid w:val="001A0845"/>
    <w:rsid w:val="001A1A28"/>
    <w:rsid w:val="001A2268"/>
    <w:rsid w:val="001A26D1"/>
    <w:rsid w:val="001A2C08"/>
    <w:rsid w:val="001A310D"/>
    <w:rsid w:val="001A3BE2"/>
    <w:rsid w:val="001A3E60"/>
    <w:rsid w:val="001A45BB"/>
    <w:rsid w:val="001A5E8D"/>
    <w:rsid w:val="001A5F21"/>
    <w:rsid w:val="001A6287"/>
    <w:rsid w:val="001A663F"/>
    <w:rsid w:val="001A6764"/>
    <w:rsid w:val="001A6F51"/>
    <w:rsid w:val="001A7209"/>
    <w:rsid w:val="001B082E"/>
    <w:rsid w:val="001B2177"/>
    <w:rsid w:val="001B2886"/>
    <w:rsid w:val="001B2A5D"/>
    <w:rsid w:val="001B3226"/>
    <w:rsid w:val="001B4A2C"/>
    <w:rsid w:val="001B60BA"/>
    <w:rsid w:val="001B621A"/>
    <w:rsid w:val="001B6A24"/>
    <w:rsid w:val="001B77A1"/>
    <w:rsid w:val="001C0637"/>
    <w:rsid w:val="001C0A27"/>
    <w:rsid w:val="001C129C"/>
    <w:rsid w:val="001C1F89"/>
    <w:rsid w:val="001C2FB6"/>
    <w:rsid w:val="001C32D8"/>
    <w:rsid w:val="001C32F8"/>
    <w:rsid w:val="001C33EC"/>
    <w:rsid w:val="001C404A"/>
    <w:rsid w:val="001C43C3"/>
    <w:rsid w:val="001C492C"/>
    <w:rsid w:val="001C4CA5"/>
    <w:rsid w:val="001C4D72"/>
    <w:rsid w:val="001C643D"/>
    <w:rsid w:val="001C6B1D"/>
    <w:rsid w:val="001C75E8"/>
    <w:rsid w:val="001C7D68"/>
    <w:rsid w:val="001C7DD0"/>
    <w:rsid w:val="001D013E"/>
    <w:rsid w:val="001D0C30"/>
    <w:rsid w:val="001D1205"/>
    <w:rsid w:val="001D1D6C"/>
    <w:rsid w:val="001D2C96"/>
    <w:rsid w:val="001D3885"/>
    <w:rsid w:val="001D49EF"/>
    <w:rsid w:val="001D5353"/>
    <w:rsid w:val="001D557F"/>
    <w:rsid w:val="001D5979"/>
    <w:rsid w:val="001D7199"/>
    <w:rsid w:val="001D73D5"/>
    <w:rsid w:val="001E01E2"/>
    <w:rsid w:val="001E1DE3"/>
    <w:rsid w:val="001E27B0"/>
    <w:rsid w:val="001E29F4"/>
    <w:rsid w:val="001E2F69"/>
    <w:rsid w:val="001E4488"/>
    <w:rsid w:val="001E5223"/>
    <w:rsid w:val="001E61A2"/>
    <w:rsid w:val="001E640B"/>
    <w:rsid w:val="001E6979"/>
    <w:rsid w:val="001E699E"/>
    <w:rsid w:val="001E7012"/>
    <w:rsid w:val="001E73F1"/>
    <w:rsid w:val="001E744F"/>
    <w:rsid w:val="001F0CB2"/>
    <w:rsid w:val="001F2B68"/>
    <w:rsid w:val="001F4419"/>
    <w:rsid w:val="001F4F5D"/>
    <w:rsid w:val="001F5344"/>
    <w:rsid w:val="001F56E7"/>
    <w:rsid w:val="001F5D38"/>
    <w:rsid w:val="001F6178"/>
    <w:rsid w:val="001F6701"/>
    <w:rsid w:val="001F6A0C"/>
    <w:rsid w:val="001F6AFC"/>
    <w:rsid w:val="001F6D06"/>
    <w:rsid w:val="001F6EF8"/>
    <w:rsid w:val="001F7191"/>
    <w:rsid w:val="001F7C2E"/>
    <w:rsid w:val="001F7D28"/>
    <w:rsid w:val="002007E2"/>
    <w:rsid w:val="002012F8"/>
    <w:rsid w:val="00202AD1"/>
    <w:rsid w:val="00202F66"/>
    <w:rsid w:val="0020372C"/>
    <w:rsid w:val="0020387F"/>
    <w:rsid w:val="00203D0F"/>
    <w:rsid w:val="002045C5"/>
    <w:rsid w:val="00204B04"/>
    <w:rsid w:val="0020544A"/>
    <w:rsid w:val="002104D4"/>
    <w:rsid w:val="0021073F"/>
    <w:rsid w:val="00210D35"/>
    <w:rsid w:val="002126E5"/>
    <w:rsid w:val="00216E76"/>
    <w:rsid w:val="00217851"/>
    <w:rsid w:val="00220045"/>
    <w:rsid w:val="0022038C"/>
    <w:rsid w:val="00220912"/>
    <w:rsid w:val="00220CAB"/>
    <w:rsid w:val="0022198F"/>
    <w:rsid w:val="00222209"/>
    <w:rsid w:val="00222D8B"/>
    <w:rsid w:val="00222FC6"/>
    <w:rsid w:val="00223BC3"/>
    <w:rsid w:val="00225B06"/>
    <w:rsid w:val="00225C9F"/>
    <w:rsid w:val="00225F9E"/>
    <w:rsid w:val="00226BB6"/>
    <w:rsid w:val="00226DFD"/>
    <w:rsid w:val="002303DB"/>
    <w:rsid w:val="00230525"/>
    <w:rsid w:val="002305B2"/>
    <w:rsid w:val="00230A22"/>
    <w:rsid w:val="00230DE8"/>
    <w:rsid w:val="00231A4D"/>
    <w:rsid w:val="00231BBD"/>
    <w:rsid w:val="00232871"/>
    <w:rsid w:val="0023376A"/>
    <w:rsid w:val="002342FE"/>
    <w:rsid w:val="00234571"/>
    <w:rsid w:val="00234E5B"/>
    <w:rsid w:val="00240161"/>
    <w:rsid w:val="00240C7B"/>
    <w:rsid w:val="00242C2A"/>
    <w:rsid w:val="0024343D"/>
    <w:rsid w:val="00244592"/>
    <w:rsid w:val="0024710F"/>
    <w:rsid w:val="00251044"/>
    <w:rsid w:val="0025292D"/>
    <w:rsid w:val="00252AEB"/>
    <w:rsid w:val="00252CD0"/>
    <w:rsid w:val="00253692"/>
    <w:rsid w:val="002536EB"/>
    <w:rsid w:val="00253AE1"/>
    <w:rsid w:val="002545CB"/>
    <w:rsid w:val="002549DE"/>
    <w:rsid w:val="00255648"/>
    <w:rsid w:val="0025587B"/>
    <w:rsid w:val="00255AAF"/>
    <w:rsid w:val="00255B43"/>
    <w:rsid w:val="00256068"/>
    <w:rsid w:val="00256430"/>
    <w:rsid w:val="0025699F"/>
    <w:rsid w:val="002571A2"/>
    <w:rsid w:val="00260877"/>
    <w:rsid w:val="00261BE9"/>
    <w:rsid w:val="00261D6E"/>
    <w:rsid w:val="00262402"/>
    <w:rsid w:val="002626C1"/>
    <w:rsid w:val="00263417"/>
    <w:rsid w:val="00263ACE"/>
    <w:rsid w:val="00263F4C"/>
    <w:rsid w:val="0026441A"/>
    <w:rsid w:val="00264501"/>
    <w:rsid w:val="00264E34"/>
    <w:rsid w:val="002650FF"/>
    <w:rsid w:val="00265D51"/>
    <w:rsid w:val="00266C9B"/>
    <w:rsid w:val="00270B0B"/>
    <w:rsid w:val="002710B1"/>
    <w:rsid w:val="00271799"/>
    <w:rsid w:val="00271850"/>
    <w:rsid w:val="002722CC"/>
    <w:rsid w:val="00272A71"/>
    <w:rsid w:val="00273065"/>
    <w:rsid w:val="0027328E"/>
    <w:rsid w:val="0027359A"/>
    <w:rsid w:val="00273917"/>
    <w:rsid w:val="00273CA2"/>
    <w:rsid w:val="00274214"/>
    <w:rsid w:val="00274E4F"/>
    <w:rsid w:val="00274FD4"/>
    <w:rsid w:val="002753D4"/>
    <w:rsid w:val="002754B9"/>
    <w:rsid w:val="002755E4"/>
    <w:rsid w:val="0027642C"/>
    <w:rsid w:val="00276ACB"/>
    <w:rsid w:val="002772CF"/>
    <w:rsid w:val="002778DA"/>
    <w:rsid w:val="00277FB3"/>
    <w:rsid w:val="00280953"/>
    <w:rsid w:val="00281FFB"/>
    <w:rsid w:val="002823AC"/>
    <w:rsid w:val="0028315E"/>
    <w:rsid w:val="00283501"/>
    <w:rsid w:val="00285A04"/>
    <w:rsid w:val="00286288"/>
    <w:rsid w:val="00286AC8"/>
    <w:rsid w:val="00287032"/>
    <w:rsid w:val="002874FB"/>
    <w:rsid w:val="002875DE"/>
    <w:rsid w:val="00287B9B"/>
    <w:rsid w:val="002903B1"/>
    <w:rsid w:val="00291459"/>
    <w:rsid w:val="00291549"/>
    <w:rsid w:val="00291767"/>
    <w:rsid w:val="00291F3C"/>
    <w:rsid w:val="00292744"/>
    <w:rsid w:val="0029471D"/>
    <w:rsid w:val="00294ED8"/>
    <w:rsid w:val="0029501B"/>
    <w:rsid w:val="002956B1"/>
    <w:rsid w:val="002958CD"/>
    <w:rsid w:val="00297AD9"/>
    <w:rsid w:val="002A00DF"/>
    <w:rsid w:val="002A01AF"/>
    <w:rsid w:val="002A056A"/>
    <w:rsid w:val="002A22F4"/>
    <w:rsid w:val="002A24B9"/>
    <w:rsid w:val="002A2803"/>
    <w:rsid w:val="002A3263"/>
    <w:rsid w:val="002A33BC"/>
    <w:rsid w:val="002A385A"/>
    <w:rsid w:val="002A3D0C"/>
    <w:rsid w:val="002A3E1D"/>
    <w:rsid w:val="002A4C18"/>
    <w:rsid w:val="002A4D0C"/>
    <w:rsid w:val="002A5AD1"/>
    <w:rsid w:val="002A798F"/>
    <w:rsid w:val="002B106A"/>
    <w:rsid w:val="002B2100"/>
    <w:rsid w:val="002B2526"/>
    <w:rsid w:val="002B32BF"/>
    <w:rsid w:val="002B4DB7"/>
    <w:rsid w:val="002B50B2"/>
    <w:rsid w:val="002B5602"/>
    <w:rsid w:val="002B6BA1"/>
    <w:rsid w:val="002B7599"/>
    <w:rsid w:val="002B78C6"/>
    <w:rsid w:val="002C13D0"/>
    <w:rsid w:val="002C17E4"/>
    <w:rsid w:val="002C1C04"/>
    <w:rsid w:val="002C24AB"/>
    <w:rsid w:val="002C28D0"/>
    <w:rsid w:val="002C4306"/>
    <w:rsid w:val="002C48AB"/>
    <w:rsid w:val="002C4C63"/>
    <w:rsid w:val="002C5357"/>
    <w:rsid w:val="002C73B9"/>
    <w:rsid w:val="002C759C"/>
    <w:rsid w:val="002C7CC4"/>
    <w:rsid w:val="002D0711"/>
    <w:rsid w:val="002D103E"/>
    <w:rsid w:val="002D2CE8"/>
    <w:rsid w:val="002D2FA0"/>
    <w:rsid w:val="002D34E2"/>
    <w:rsid w:val="002D3D2D"/>
    <w:rsid w:val="002D5392"/>
    <w:rsid w:val="002E0644"/>
    <w:rsid w:val="002E0A99"/>
    <w:rsid w:val="002E1753"/>
    <w:rsid w:val="002E1AE9"/>
    <w:rsid w:val="002E36B4"/>
    <w:rsid w:val="002E409C"/>
    <w:rsid w:val="002E430C"/>
    <w:rsid w:val="002E63DC"/>
    <w:rsid w:val="002E7416"/>
    <w:rsid w:val="002E7D93"/>
    <w:rsid w:val="002E7E11"/>
    <w:rsid w:val="002F1329"/>
    <w:rsid w:val="002F1F7C"/>
    <w:rsid w:val="002F2488"/>
    <w:rsid w:val="002F2872"/>
    <w:rsid w:val="002F47EB"/>
    <w:rsid w:val="002F4D04"/>
    <w:rsid w:val="002F7A30"/>
    <w:rsid w:val="002F7EEF"/>
    <w:rsid w:val="003009BC"/>
    <w:rsid w:val="00301914"/>
    <w:rsid w:val="0030395B"/>
    <w:rsid w:val="003039FF"/>
    <w:rsid w:val="00303E32"/>
    <w:rsid w:val="00304807"/>
    <w:rsid w:val="00304BFB"/>
    <w:rsid w:val="0030508A"/>
    <w:rsid w:val="00306A24"/>
    <w:rsid w:val="00306E75"/>
    <w:rsid w:val="00306F2D"/>
    <w:rsid w:val="003074DE"/>
    <w:rsid w:val="00307B41"/>
    <w:rsid w:val="00310019"/>
    <w:rsid w:val="003103E5"/>
    <w:rsid w:val="00310B9D"/>
    <w:rsid w:val="0031117E"/>
    <w:rsid w:val="0031124C"/>
    <w:rsid w:val="003116A3"/>
    <w:rsid w:val="00311E30"/>
    <w:rsid w:val="00312E59"/>
    <w:rsid w:val="003133A3"/>
    <w:rsid w:val="00313782"/>
    <w:rsid w:val="00313D15"/>
    <w:rsid w:val="00314612"/>
    <w:rsid w:val="00314665"/>
    <w:rsid w:val="0031528F"/>
    <w:rsid w:val="003157AF"/>
    <w:rsid w:val="003159F2"/>
    <w:rsid w:val="003162C7"/>
    <w:rsid w:val="00317A63"/>
    <w:rsid w:val="00320689"/>
    <w:rsid w:val="00320FD0"/>
    <w:rsid w:val="00321281"/>
    <w:rsid w:val="0032159A"/>
    <w:rsid w:val="00321612"/>
    <w:rsid w:val="0032257E"/>
    <w:rsid w:val="00322767"/>
    <w:rsid w:val="00323432"/>
    <w:rsid w:val="003234FE"/>
    <w:rsid w:val="00323582"/>
    <w:rsid w:val="0032393E"/>
    <w:rsid w:val="00323B42"/>
    <w:rsid w:val="00323B8E"/>
    <w:rsid w:val="00324599"/>
    <w:rsid w:val="00324638"/>
    <w:rsid w:val="0032495F"/>
    <w:rsid w:val="00325016"/>
    <w:rsid w:val="0032529F"/>
    <w:rsid w:val="00325AF6"/>
    <w:rsid w:val="00326007"/>
    <w:rsid w:val="00326411"/>
    <w:rsid w:val="003279FA"/>
    <w:rsid w:val="00330029"/>
    <w:rsid w:val="00330146"/>
    <w:rsid w:val="003316D2"/>
    <w:rsid w:val="00332B30"/>
    <w:rsid w:val="003332E0"/>
    <w:rsid w:val="00333965"/>
    <w:rsid w:val="003350BE"/>
    <w:rsid w:val="00335FA8"/>
    <w:rsid w:val="00336BCE"/>
    <w:rsid w:val="00337757"/>
    <w:rsid w:val="00337761"/>
    <w:rsid w:val="003379B5"/>
    <w:rsid w:val="003404EB"/>
    <w:rsid w:val="0034057D"/>
    <w:rsid w:val="00340A75"/>
    <w:rsid w:val="00340F7B"/>
    <w:rsid w:val="00341A61"/>
    <w:rsid w:val="00341C22"/>
    <w:rsid w:val="003424AE"/>
    <w:rsid w:val="0034270A"/>
    <w:rsid w:val="00343017"/>
    <w:rsid w:val="00344074"/>
    <w:rsid w:val="00346C62"/>
    <w:rsid w:val="00346D21"/>
    <w:rsid w:val="00346E4D"/>
    <w:rsid w:val="003509BD"/>
    <w:rsid w:val="00350BFD"/>
    <w:rsid w:val="00351957"/>
    <w:rsid w:val="0035330C"/>
    <w:rsid w:val="00354743"/>
    <w:rsid w:val="00355630"/>
    <w:rsid w:val="003557E0"/>
    <w:rsid w:val="003557E7"/>
    <w:rsid w:val="003560D4"/>
    <w:rsid w:val="00356B53"/>
    <w:rsid w:val="003570EF"/>
    <w:rsid w:val="00360DB4"/>
    <w:rsid w:val="00360E72"/>
    <w:rsid w:val="003622AB"/>
    <w:rsid w:val="00362DAF"/>
    <w:rsid w:val="00362E1B"/>
    <w:rsid w:val="00362E4F"/>
    <w:rsid w:val="00362EE0"/>
    <w:rsid w:val="003630B1"/>
    <w:rsid w:val="00363112"/>
    <w:rsid w:val="00363309"/>
    <w:rsid w:val="0036350B"/>
    <w:rsid w:val="00365376"/>
    <w:rsid w:val="00365F08"/>
    <w:rsid w:val="00366DFE"/>
    <w:rsid w:val="0036778B"/>
    <w:rsid w:val="0037000C"/>
    <w:rsid w:val="00370104"/>
    <w:rsid w:val="00370439"/>
    <w:rsid w:val="003704D0"/>
    <w:rsid w:val="00371778"/>
    <w:rsid w:val="00371F54"/>
    <w:rsid w:val="00372050"/>
    <w:rsid w:val="00372CFD"/>
    <w:rsid w:val="00373479"/>
    <w:rsid w:val="0037491E"/>
    <w:rsid w:val="00374F9D"/>
    <w:rsid w:val="003751A9"/>
    <w:rsid w:val="0037637C"/>
    <w:rsid w:val="00376B09"/>
    <w:rsid w:val="00377214"/>
    <w:rsid w:val="00377684"/>
    <w:rsid w:val="00377A1C"/>
    <w:rsid w:val="00377D8B"/>
    <w:rsid w:val="003800BA"/>
    <w:rsid w:val="003811E7"/>
    <w:rsid w:val="0038145B"/>
    <w:rsid w:val="00382069"/>
    <w:rsid w:val="003834C3"/>
    <w:rsid w:val="00383A1B"/>
    <w:rsid w:val="00383CC5"/>
    <w:rsid w:val="00383E33"/>
    <w:rsid w:val="00384A52"/>
    <w:rsid w:val="003855BF"/>
    <w:rsid w:val="003863D4"/>
    <w:rsid w:val="00386837"/>
    <w:rsid w:val="00386995"/>
    <w:rsid w:val="00386A1F"/>
    <w:rsid w:val="00386C6C"/>
    <w:rsid w:val="00386C84"/>
    <w:rsid w:val="003878D6"/>
    <w:rsid w:val="00390004"/>
    <w:rsid w:val="00390952"/>
    <w:rsid w:val="003915FF"/>
    <w:rsid w:val="00391AC5"/>
    <w:rsid w:val="003939DD"/>
    <w:rsid w:val="00394E64"/>
    <w:rsid w:val="00397664"/>
    <w:rsid w:val="00397CEB"/>
    <w:rsid w:val="003A01C8"/>
    <w:rsid w:val="003A07F9"/>
    <w:rsid w:val="003A09A8"/>
    <w:rsid w:val="003A0A1A"/>
    <w:rsid w:val="003A0F0D"/>
    <w:rsid w:val="003A1498"/>
    <w:rsid w:val="003A1636"/>
    <w:rsid w:val="003A1956"/>
    <w:rsid w:val="003A1B10"/>
    <w:rsid w:val="003A203F"/>
    <w:rsid w:val="003A39EE"/>
    <w:rsid w:val="003A48DC"/>
    <w:rsid w:val="003A5B0E"/>
    <w:rsid w:val="003A5B22"/>
    <w:rsid w:val="003A62FB"/>
    <w:rsid w:val="003B05F6"/>
    <w:rsid w:val="003B16E8"/>
    <w:rsid w:val="003B17EE"/>
    <w:rsid w:val="003B27C1"/>
    <w:rsid w:val="003B2B23"/>
    <w:rsid w:val="003B2E9B"/>
    <w:rsid w:val="003B4E5A"/>
    <w:rsid w:val="003B655D"/>
    <w:rsid w:val="003B6BE7"/>
    <w:rsid w:val="003B6ED0"/>
    <w:rsid w:val="003B7F8D"/>
    <w:rsid w:val="003C15AD"/>
    <w:rsid w:val="003C30E9"/>
    <w:rsid w:val="003C5076"/>
    <w:rsid w:val="003C5590"/>
    <w:rsid w:val="003C55E7"/>
    <w:rsid w:val="003C5A93"/>
    <w:rsid w:val="003C6F05"/>
    <w:rsid w:val="003C6FE2"/>
    <w:rsid w:val="003C7766"/>
    <w:rsid w:val="003C7892"/>
    <w:rsid w:val="003D0216"/>
    <w:rsid w:val="003D02A3"/>
    <w:rsid w:val="003D0467"/>
    <w:rsid w:val="003D0506"/>
    <w:rsid w:val="003D089E"/>
    <w:rsid w:val="003D0C60"/>
    <w:rsid w:val="003D12B5"/>
    <w:rsid w:val="003D14D3"/>
    <w:rsid w:val="003D1930"/>
    <w:rsid w:val="003D22F5"/>
    <w:rsid w:val="003D3556"/>
    <w:rsid w:val="003D35B7"/>
    <w:rsid w:val="003D3931"/>
    <w:rsid w:val="003D3D8F"/>
    <w:rsid w:val="003D55B7"/>
    <w:rsid w:val="003D6753"/>
    <w:rsid w:val="003D6AB7"/>
    <w:rsid w:val="003D70D2"/>
    <w:rsid w:val="003D7B18"/>
    <w:rsid w:val="003D7C4B"/>
    <w:rsid w:val="003E04ED"/>
    <w:rsid w:val="003E064C"/>
    <w:rsid w:val="003E09FC"/>
    <w:rsid w:val="003E0E4C"/>
    <w:rsid w:val="003E1553"/>
    <w:rsid w:val="003E382C"/>
    <w:rsid w:val="003E4270"/>
    <w:rsid w:val="003E4B90"/>
    <w:rsid w:val="003E4D34"/>
    <w:rsid w:val="003E4FF2"/>
    <w:rsid w:val="003E53D8"/>
    <w:rsid w:val="003E6641"/>
    <w:rsid w:val="003E687A"/>
    <w:rsid w:val="003E68B6"/>
    <w:rsid w:val="003E70DF"/>
    <w:rsid w:val="003E71B7"/>
    <w:rsid w:val="003F0CF6"/>
    <w:rsid w:val="003F0F94"/>
    <w:rsid w:val="003F1326"/>
    <w:rsid w:val="003F168B"/>
    <w:rsid w:val="003F18B7"/>
    <w:rsid w:val="003F27A3"/>
    <w:rsid w:val="003F2DF0"/>
    <w:rsid w:val="003F33A0"/>
    <w:rsid w:val="003F36C2"/>
    <w:rsid w:val="003F36DE"/>
    <w:rsid w:val="003F3985"/>
    <w:rsid w:val="003F3E9D"/>
    <w:rsid w:val="003F4519"/>
    <w:rsid w:val="003F4AEE"/>
    <w:rsid w:val="003F4E38"/>
    <w:rsid w:val="003F4E43"/>
    <w:rsid w:val="003F6372"/>
    <w:rsid w:val="003F711F"/>
    <w:rsid w:val="003F7126"/>
    <w:rsid w:val="0040074F"/>
    <w:rsid w:val="004007DB"/>
    <w:rsid w:val="00400CB7"/>
    <w:rsid w:val="0040186D"/>
    <w:rsid w:val="0040435A"/>
    <w:rsid w:val="00404573"/>
    <w:rsid w:val="00405141"/>
    <w:rsid w:val="00405392"/>
    <w:rsid w:val="0040774A"/>
    <w:rsid w:val="00410398"/>
    <w:rsid w:val="00411468"/>
    <w:rsid w:val="0041186A"/>
    <w:rsid w:val="00411947"/>
    <w:rsid w:val="00412141"/>
    <w:rsid w:val="0041230D"/>
    <w:rsid w:val="004131FC"/>
    <w:rsid w:val="0041423A"/>
    <w:rsid w:val="00415D71"/>
    <w:rsid w:val="00416812"/>
    <w:rsid w:val="00417D44"/>
    <w:rsid w:val="00417E2E"/>
    <w:rsid w:val="00421EAD"/>
    <w:rsid w:val="004223A5"/>
    <w:rsid w:val="00423D88"/>
    <w:rsid w:val="00424139"/>
    <w:rsid w:val="00424C98"/>
    <w:rsid w:val="0042667F"/>
    <w:rsid w:val="00426F77"/>
    <w:rsid w:val="00427549"/>
    <w:rsid w:val="004277E1"/>
    <w:rsid w:val="0043024B"/>
    <w:rsid w:val="0043036F"/>
    <w:rsid w:val="00430777"/>
    <w:rsid w:val="004310BA"/>
    <w:rsid w:val="00431822"/>
    <w:rsid w:val="00431A7E"/>
    <w:rsid w:val="004322F7"/>
    <w:rsid w:val="0043251C"/>
    <w:rsid w:val="00434DA7"/>
    <w:rsid w:val="00435B01"/>
    <w:rsid w:val="00435DBD"/>
    <w:rsid w:val="00437155"/>
    <w:rsid w:val="00437179"/>
    <w:rsid w:val="00437347"/>
    <w:rsid w:val="004374D1"/>
    <w:rsid w:val="00437D50"/>
    <w:rsid w:val="0044058B"/>
    <w:rsid w:val="004407B2"/>
    <w:rsid w:val="0044080C"/>
    <w:rsid w:val="00440A83"/>
    <w:rsid w:val="0044159E"/>
    <w:rsid w:val="00442106"/>
    <w:rsid w:val="00443B66"/>
    <w:rsid w:val="00445582"/>
    <w:rsid w:val="004458B7"/>
    <w:rsid w:val="004467CF"/>
    <w:rsid w:val="00446F2E"/>
    <w:rsid w:val="00447FDD"/>
    <w:rsid w:val="0045014D"/>
    <w:rsid w:val="00450523"/>
    <w:rsid w:val="004506B5"/>
    <w:rsid w:val="00450729"/>
    <w:rsid w:val="004508E2"/>
    <w:rsid w:val="00451112"/>
    <w:rsid w:val="00452D99"/>
    <w:rsid w:val="0045328B"/>
    <w:rsid w:val="004539FA"/>
    <w:rsid w:val="00453D9D"/>
    <w:rsid w:val="00453E31"/>
    <w:rsid w:val="00454B63"/>
    <w:rsid w:val="00455864"/>
    <w:rsid w:val="004564D6"/>
    <w:rsid w:val="00456B84"/>
    <w:rsid w:val="00456D83"/>
    <w:rsid w:val="00456DCC"/>
    <w:rsid w:val="00460395"/>
    <w:rsid w:val="004603F3"/>
    <w:rsid w:val="004610CD"/>
    <w:rsid w:val="00461730"/>
    <w:rsid w:val="0046182C"/>
    <w:rsid w:val="00462145"/>
    <w:rsid w:val="00462622"/>
    <w:rsid w:val="004628BD"/>
    <w:rsid w:val="0046293D"/>
    <w:rsid w:val="00463740"/>
    <w:rsid w:val="00464517"/>
    <w:rsid w:val="004656E5"/>
    <w:rsid w:val="00465DB3"/>
    <w:rsid w:val="00466E6C"/>
    <w:rsid w:val="00466FB5"/>
    <w:rsid w:val="0046722D"/>
    <w:rsid w:val="0046782E"/>
    <w:rsid w:val="00467F11"/>
    <w:rsid w:val="0047070B"/>
    <w:rsid w:val="00471518"/>
    <w:rsid w:val="00471CDC"/>
    <w:rsid w:val="00471E23"/>
    <w:rsid w:val="00472E43"/>
    <w:rsid w:val="00472EF0"/>
    <w:rsid w:val="004730F6"/>
    <w:rsid w:val="00473317"/>
    <w:rsid w:val="00473AE1"/>
    <w:rsid w:val="00473FE6"/>
    <w:rsid w:val="0047453B"/>
    <w:rsid w:val="00474D2F"/>
    <w:rsid w:val="00475867"/>
    <w:rsid w:val="00476057"/>
    <w:rsid w:val="004764EB"/>
    <w:rsid w:val="00476C8C"/>
    <w:rsid w:val="00476DEB"/>
    <w:rsid w:val="00476F6E"/>
    <w:rsid w:val="00477B5A"/>
    <w:rsid w:val="00477C55"/>
    <w:rsid w:val="00480019"/>
    <w:rsid w:val="00480802"/>
    <w:rsid w:val="00480CDD"/>
    <w:rsid w:val="00480FAF"/>
    <w:rsid w:val="00481868"/>
    <w:rsid w:val="00481F18"/>
    <w:rsid w:val="00483112"/>
    <w:rsid w:val="00483A5F"/>
    <w:rsid w:val="00484331"/>
    <w:rsid w:val="00484B54"/>
    <w:rsid w:val="00484BA4"/>
    <w:rsid w:val="00485D55"/>
    <w:rsid w:val="00485FB7"/>
    <w:rsid w:val="00486783"/>
    <w:rsid w:val="00486ACA"/>
    <w:rsid w:val="004871F7"/>
    <w:rsid w:val="00487315"/>
    <w:rsid w:val="004874A1"/>
    <w:rsid w:val="00487621"/>
    <w:rsid w:val="00490341"/>
    <w:rsid w:val="00490558"/>
    <w:rsid w:val="00490B89"/>
    <w:rsid w:val="004913F4"/>
    <w:rsid w:val="004923C7"/>
    <w:rsid w:val="00493A5B"/>
    <w:rsid w:val="004946AD"/>
    <w:rsid w:val="00494892"/>
    <w:rsid w:val="00494B51"/>
    <w:rsid w:val="00494E2E"/>
    <w:rsid w:val="00496D9D"/>
    <w:rsid w:val="00497D3B"/>
    <w:rsid w:val="004A074A"/>
    <w:rsid w:val="004A0ACF"/>
    <w:rsid w:val="004A0BAB"/>
    <w:rsid w:val="004A1A6F"/>
    <w:rsid w:val="004A1F92"/>
    <w:rsid w:val="004A22EB"/>
    <w:rsid w:val="004A23CA"/>
    <w:rsid w:val="004A2F8A"/>
    <w:rsid w:val="004A3233"/>
    <w:rsid w:val="004A3EB5"/>
    <w:rsid w:val="004A438B"/>
    <w:rsid w:val="004A4E95"/>
    <w:rsid w:val="004A5453"/>
    <w:rsid w:val="004A6953"/>
    <w:rsid w:val="004A72D4"/>
    <w:rsid w:val="004A7483"/>
    <w:rsid w:val="004A775D"/>
    <w:rsid w:val="004B15E4"/>
    <w:rsid w:val="004B206D"/>
    <w:rsid w:val="004B251C"/>
    <w:rsid w:val="004B2D6A"/>
    <w:rsid w:val="004B428F"/>
    <w:rsid w:val="004B4388"/>
    <w:rsid w:val="004B43F5"/>
    <w:rsid w:val="004B47AB"/>
    <w:rsid w:val="004B4B9C"/>
    <w:rsid w:val="004B564E"/>
    <w:rsid w:val="004B5706"/>
    <w:rsid w:val="004B6800"/>
    <w:rsid w:val="004B6CD1"/>
    <w:rsid w:val="004B7412"/>
    <w:rsid w:val="004C2641"/>
    <w:rsid w:val="004C2C17"/>
    <w:rsid w:val="004C3388"/>
    <w:rsid w:val="004C3708"/>
    <w:rsid w:val="004C3A0D"/>
    <w:rsid w:val="004C3EF8"/>
    <w:rsid w:val="004C4A05"/>
    <w:rsid w:val="004C565D"/>
    <w:rsid w:val="004C59EC"/>
    <w:rsid w:val="004C6D5E"/>
    <w:rsid w:val="004C7B2C"/>
    <w:rsid w:val="004C7D6D"/>
    <w:rsid w:val="004D150D"/>
    <w:rsid w:val="004D15A8"/>
    <w:rsid w:val="004D2769"/>
    <w:rsid w:val="004D2F78"/>
    <w:rsid w:val="004D314D"/>
    <w:rsid w:val="004D33B6"/>
    <w:rsid w:val="004D4B6F"/>
    <w:rsid w:val="004D4BF4"/>
    <w:rsid w:val="004D4D15"/>
    <w:rsid w:val="004D4D64"/>
    <w:rsid w:val="004D5F2D"/>
    <w:rsid w:val="004D64D6"/>
    <w:rsid w:val="004E069B"/>
    <w:rsid w:val="004E1DA2"/>
    <w:rsid w:val="004E2083"/>
    <w:rsid w:val="004E2096"/>
    <w:rsid w:val="004E2139"/>
    <w:rsid w:val="004E3CE7"/>
    <w:rsid w:val="004E4397"/>
    <w:rsid w:val="004E4C46"/>
    <w:rsid w:val="004E6552"/>
    <w:rsid w:val="004E659C"/>
    <w:rsid w:val="004E70D3"/>
    <w:rsid w:val="004E78F4"/>
    <w:rsid w:val="004E7C90"/>
    <w:rsid w:val="004F0116"/>
    <w:rsid w:val="004F01B6"/>
    <w:rsid w:val="004F078C"/>
    <w:rsid w:val="004F12C0"/>
    <w:rsid w:val="004F21A8"/>
    <w:rsid w:val="004F2B81"/>
    <w:rsid w:val="004F30B3"/>
    <w:rsid w:val="004F33FC"/>
    <w:rsid w:val="004F3927"/>
    <w:rsid w:val="004F407F"/>
    <w:rsid w:val="004F6761"/>
    <w:rsid w:val="004F6EEC"/>
    <w:rsid w:val="00500351"/>
    <w:rsid w:val="00500DAB"/>
    <w:rsid w:val="00500E9A"/>
    <w:rsid w:val="00500F97"/>
    <w:rsid w:val="00501055"/>
    <w:rsid w:val="00501719"/>
    <w:rsid w:val="00502552"/>
    <w:rsid w:val="00502CED"/>
    <w:rsid w:val="00503D8A"/>
    <w:rsid w:val="00504A49"/>
    <w:rsid w:val="00504B3E"/>
    <w:rsid w:val="00504B56"/>
    <w:rsid w:val="00504DFC"/>
    <w:rsid w:val="00505588"/>
    <w:rsid w:val="005055B3"/>
    <w:rsid w:val="005060D5"/>
    <w:rsid w:val="00507205"/>
    <w:rsid w:val="00507C24"/>
    <w:rsid w:val="00510EF5"/>
    <w:rsid w:val="0051167C"/>
    <w:rsid w:val="00511EED"/>
    <w:rsid w:val="00511FBC"/>
    <w:rsid w:val="00512245"/>
    <w:rsid w:val="00512650"/>
    <w:rsid w:val="00512767"/>
    <w:rsid w:val="00512944"/>
    <w:rsid w:val="005136D3"/>
    <w:rsid w:val="00515D45"/>
    <w:rsid w:val="0051669B"/>
    <w:rsid w:val="00516952"/>
    <w:rsid w:val="00517879"/>
    <w:rsid w:val="0051799E"/>
    <w:rsid w:val="00517AE2"/>
    <w:rsid w:val="00517B81"/>
    <w:rsid w:val="00520EDB"/>
    <w:rsid w:val="00521501"/>
    <w:rsid w:val="00521E98"/>
    <w:rsid w:val="005220A4"/>
    <w:rsid w:val="0052224B"/>
    <w:rsid w:val="00523C8F"/>
    <w:rsid w:val="00523F4C"/>
    <w:rsid w:val="005241AB"/>
    <w:rsid w:val="00524929"/>
    <w:rsid w:val="00524BE7"/>
    <w:rsid w:val="0052514A"/>
    <w:rsid w:val="00525291"/>
    <w:rsid w:val="00525735"/>
    <w:rsid w:val="00526233"/>
    <w:rsid w:val="0052681E"/>
    <w:rsid w:val="005269F8"/>
    <w:rsid w:val="0052715F"/>
    <w:rsid w:val="005272F4"/>
    <w:rsid w:val="00530707"/>
    <w:rsid w:val="0053145C"/>
    <w:rsid w:val="005318C7"/>
    <w:rsid w:val="005322CD"/>
    <w:rsid w:val="0053311C"/>
    <w:rsid w:val="00533B22"/>
    <w:rsid w:val="0053483E"/>
    <w:rsid w:val="00534D52"/>
    <w:rsid w:val="00534E4D"/>
    <w:rsid w:val="00535109"/>
    <w:rsid w:val="00535F6A"/>
    <w:rsid w:val="005360AD"/>
    <w:rsid w:val="00536A24"/>
    <w:rsid w:val="005374AC"/>
    <w:rsid w:val="0053793C"/>
    <w:rsid w:val="00537A1B"/>
    <w:rsid w:val="00537DA2"/>
    <w:rsid w:val="00540D10"/>
    <w:rsid w:val="005417DB"/>
    <w:rsid w:val="005423E5"/>
    <w:rsid w:val="00542AA4"/>
    <w:rsid w:val="00543270"/>
    <w:rsid w:val="005440B8"/>
    <w:rsid w:val="00544518"/>
    <w:rsid w:val="0054536C"/>
    <w:rsid w:val="0054556D"/>
    <w:rsid w:val="00545D55"/>
    <w:rsid w:val="00546066"/>
    <w:rsid w:val="00546562"/>
    <w:rsid w:val="00546683"/>
    <w:rsid w:val="005470C0"/>
    <w:rsid w:val="00547E45"/>
    <w:rsid w:val="00550C27"/>
    <w:rsid w:val="00551FAD"/>
    <w:rsid w:val="00552485"/>
    <w:rsid w:val="0055270B"/>
    <w:rsid w:val="00552ED3"/>
    <w:rsid w:val="005545B8"/>
    <w:rsid w:val="00555198"/>
    <w:rsid w:val="00555A1F"/>
    <w:rsid w:val="00555FF1"/>
    <w:rsid w:val="005579C4"/>
    <w:rsid w:val="005614F3"/>
    <w:rsid w:val="00561B2D"/>
    <w:rsid w:val="00561B67"/>
    <w:rsid w:val="00561F12"/>
    <w:rsid w:val="00562464"/>
    <w:rsid w:val="00562850"/>
    <w:rsid w:val="00563A62"/>
    <w:rsid w:val="00563EFB"/>
    <w:rsid w:val="0056558C"/>
    <w:rsid w:val="005656B0"/>
    <w:rsid w:val="00565A86"/>
    <w:rsid w:val="00565BEE"/>
    <w:rsid w:val="005674D2"/>
    <w:rsid w:val="00567E57"/>
    <w:rsid w:val="00571CC8"/>
    <w:rsid w:val="00571D2D"/>
    <w:rsid w:val="005728E1"/>
    <w:rsid w:val="00573191"/>
    <w:rsid w:val="005744ED"/>
    <w:rsid w:val="005749E8"/>
    <w:rsid w:val="00575EE7"/>
    <w:rsid w:val="005760EB"/>
    <w:rsid w:val="00577EFB"/>
    <w:rsid w:val="005805B5"/>
    <w:rsid w:val="005828BC"/>
    <w:rsid w:val="0058358B"/>
    <w:rsid w:val="00583726"/>
    <w:rsid w:val="005844A3"/>
    <w:rsid w:val="005844E1"/>
    <w:rsid w:val="00584745"/>
    <w:rsid w:val="005858B4"/>
    <w:rsid w:val="0058634E"/>
    <w:rsid w:val="00586A0F"/>
    <w:rsid w:val="00587278"/>
    <w:rsid w:val="0058773C"/>
    <w:rsid w:val="00591C72"/>
    <w:rsid w:val="00591DEC"/>
    <w:rsid w:val="00591E6C"/>
    <w:rsid w:val="00592015"/>
    <w:rsid w:val="0059276A"/>
    <w:rsid w:val="00592DCE"/>
    <w:rsid w:val="00592F5D"/>
    <w:rsid w:val="00593303"/>
    <w:rsid w:val="005941EF"/>
    <w:rsid w:val="00594522"/>
    <w:rsid w:val="005945B1"/>
    <w:rsid w:val="005958A0"/>
    <w:rsid w:val="00596164"/>
    <w:rsid w:val="0059626F"/>
    <w:rsid w:val="00596276"/>
    <w:rsid w:val="0059706F"/>
    <w:rsid w:val="005A15C3"/>
    <w:rsid w:val="005A334C"/>
    <w:rsid w:val="005A400A"/>
    <w:rsid w:val="005A6DC8"/>
    <w:rsid w:val="005A6F50"/>
    <w:rsid w:val="005B0862"/>
    <w:rsid w:val="005B0F4C"/>
    <w:rsid w:val="005B1620"/>
    <w:rsid w:val="005B1625"/>
    <w:rsid w:val="005B217A"/>
    <w:rsid w:val="005B2D5D"/>
    <w:rsid w:val="005B2D77"/>
    <w:rsid w:val="005B3339"/>
    <w:rsid w:val="005B36F1"/>
    <w:rsid w:val="005B3EA8"/>
    <w:rsid w:val="005B4417"/>
    <w:rsid w:val="005B5495"/>
    <w:rsid w:val="005B66F7"/>
    <w:rsid w:val="005B6934"/>
    <w:rsid w:val="005B6E53"/>
    <w:rsid w:val="005B770F"/>
    <w:rsid w:val="005C0426"/>
    <w:rsid w:val="005C0763"/>
    <w:rsid w:val="005C0C87"/>
    <w:rsid w:val="005C1267"/>
    <w:rsid w:val="005C1B07"/>
    <w:rsid w:val="005C1BD0"/>
    <w:rsid w:val="005C2637"/>
    <w:rsid w:val="005C358B"/>
    <w:rsid w:val="005C3F64"/>
    <w:rsid w:val="005C5481"/>
    <w:rsid w:val="005C6B99"/>
    <w:rsid w:val="005C6DC6"/>
    <w:rsid w:val="005C6F02"/>
    <w:rsid w:val="005C7DD5"/>
    <w:rsid w:val="005C7EC5"/>
    <w:rsid w:val="005D00AA"/>
    <w:rsid w:val="005D094B"/>
    <w:rsid w:val="005D0E08"/>
    <w:rsid w:val="005D1A15"/>
    <w:rsid w:val="005D2888"/>
    <w:rsid w:val="005D4531"/>
    <w:rsid w:val="005D4651"/>
    <w:rsid w:val="005D486E"/>
    <w:rsid w:val="005D537E"/>
    <w:rsid w:val="005D606D"/>
    <w:rsid w:val="005D6A8F"/>
    <w:rsid w:val="005D720F"/>
    <w:rsid w:val="005D7EAC"/>
    <w:rsid w:val="005E0DDE"/>
    <w:rsid w:val="005E106E"/>
    <w:rsid w:val="005E1B99"/>
    <w:rsid w:val="005E1DAB"/>
    <w:rsid w:val="005E1E30"/>
    <w:rsid w:val="005E210E"/>
    <w:rsid w:val="005E25F5"/>
    <w:rsid w:val="005E30F8"/>
    <w:rsid w:val="005E42BE"/>
    <w:rsid w:val="005E48B5"/>
    <w:rsid w:val="005E4D9C"/>
    <w:rsid w:val="005E4F88"/>
    <w:rsid w:val="005E51F7"/>
    <w:rsid w:val="005E594A"/>
    <w:rsid w:val="005E5F93"/>
    <w:rsid w:val="005E611E"/>
    <w:rsid w:val="005E7520"/>
    <w:rsid w:val="005F0026"/>
    <w:rsid w:val="005F0719"/>
    <w:rsid w:val="005F0F75"/>
    <w:rsid w:val="005F14DE"/>
    <w:rsid w:val="005F152F"/>
    <w:rsid w:val="005F220E"/>
    <w:rsid w:val="005F38A7"/>
    <w:rsid w:val="005F3A47"/>
    <w:rsid w:val="005F44A3"/>
    <w:rsid w:val="005F4600"/>
    <w:rsid w:val="005F5AA4"/>
    <w:rsid w:val="005F6F10"/>
    <w:rsid w:val="005F7092"/>
    <w:rsid w:val="005F7DD6"/>
    <w:rsid w:val="00600283"/>
    <w:rsid w:val="00600475"/>
    <w:rsid w:val="00600591"/>
    <w:rsid w:val="00600EE5"/>
    <w:rsid w:val="00601AF9"/>
    <w:rsid w:val="006029E7"/>
    <w:rsid w:val="00603016"/>
    <w:rsid w:val="00603342"/>
    <w:rsid w:val="00603A7E"/>
    <w:rsid w:val="0060420B"/>
    <w:rsid w:val="0060513C"/>
    <w:rsid w:val="0060580E"/>
    <w:rsid w:val="006060F6"/>
    <w:rsid w:val="00606BB0"/>
    <w:rsid w:val="00606E33"/>
    <w:rsid w:val="00607E17"/>
    <w:rsid w:val="00607E31"/>
    <w:rsid w:val="00607FA2"/>
    <w:rsid w:val="0061044B"/>
    <w:rsid w:val="00610C83"/>
    <w:rsid w:val="00610DE5"/>
    <w:rsid w:val="00610FC7"/>
    <w:rsid w:val="006114B2"/>
    <w:rsid w:val="00611EA1"/>
    <w:rsid w:val="00612BF3"/>
    <w:rsid w:val="00612C1D"/>
    <w:rsid w:val="00612F06"/>
    <w:rsid w:val="00613DD6"/>
    <w:rsid w:val="0061641A"/>
    <w:rsid w:val="00620C6C"/>
    <w:rsid w:val="00621976"/>
    <w:rsid w:val="00621C6B"/>
    <w:rsid w:val="00622154"/>
    <w:rsid w:val="00622ECF"/>
    <w:rsid w:val="00623DB8"/>
    <w:rsid w:val="00623ECE"/>
    <w:rsid w:val="0062400A"/>
    <w:rsid w:val="006240A1"/>
    <w:rsid w:val="00625013"/>
    <w:rsid w:val="006261B3"/>
    <w:rsid w:val="00626505"/>
    <w:rsid w:val="0062754F"/>
    <w:rsid w:val="00627591"/>
    <w:rsid w:val="006275EB"/>
    <w:rsid w:val="00630D64"/>
    <w:rsid w:val="006313C8"/>
    <w:rsid w:val="006319DA"/>
    <w:rsid w:val="00631F00"/>
    <w:rsid w:val="006320F5"/>
    <w:rsid w:val="00632562"/>
    <w:rsid w:val="006336CD"/>
    <w:rsid w:val="00633809"/>
    <w:rsid w:val="00633FFC"/>
    <w:rsid w:val="00635156"/>
    <w:rsid w:val="00635501"/>
    <w:rsid w:val="00635B4E"/>
    <w:rsid w:val="00637BE2"/>
    <w:rsid w:val="00640111"/>
    <w:rsid w:val="00640478"/>
    <w:rsid w:val="00640B49"/>
    <w:rsid w:val="00640CCE"/>
    <w:rsid w:val="0064123E"/>
    <w:rsid w:val="006420C4"/>
    <w:rsid w:val="00642612"/>
    <w:rsid w:val="00643C9D"/>
    <w:rsid w:val="00643E57"/>
    <w:rsid w:val="006444E0"/>
    <w:rsid w:val="0064682D"/>
    <w:rsid w:val="00646CAD"/>
    <w:rsid w:val="00647F76"/>
    <w:rsid w:val="0065173D"/>
    <w:rsid w:val="0065321B"/>
    <w:rsid w:val="006532D8"/>
    <w:rsid w:val="00654967"/>
    <w:rsid w:val="00655A74"/>
    <w:rsid w:val="00655F4B"/>
    <w:rsid w:val="00655FDE"/>
    <w:rsid w:val="00656109"/>
    <w:rsid w:val="00657571"/>
    <w:rsid w:val="00660333"/>
    <w:rsid w:val="0066051E"/>
    <w:rsid w:val="00660BE4"/>
    <w:rsid w:val="00661493"/>
    <w:rsid w:val="006616B4"/>
    <w:rsid w:val="00661884"/>
    <w:rsid w:val="00661AED"/>
    <w:rsid w:val="00661C2C"/>
    <w:rsid w:val="00662197"/>
    <w:rsid w:val="00663317"/>
    <w:rsid w:val="00663699"/>
    <w:rsid w:val="00663A01"/>
    <w:rsid w:val="00663BC8"/>
    <w:rsid w:val="0066461D"/>
    <w:rsid w:val="00664FCA"/>
    <w:rsid w:val="0066542D"/>
    <w:rsid w:val="0066594D"/>
    <w:rsid w:val="00665FE6"/>
    <w:rsid w:val="00666076"/>
    <w:rsid w:val="00666BC0"/>
    <w:rsid w:val="006675F4"/>
    <w:rsid w:val="006678E4"/>
    <w:rsid w:val="006701AE"/>
    <w:rsid w:val="00674B09"/>
    <w:rsid w:val="00674B8F"/>
    <w:rsid w:val="00674CFB"/>
    <w:rsid w:val="006751DF"/>
    <w:rsid w:val="0067587A"/>
    <w:rsid w:val="006767A9"/>
    <w:rsid w:val="00676AF1"/>
    <w:rsid w:val="00676BA5"/>
    <w:rsid w:val="0067706F"/>
    <w:rsid w:val="00677359"/>
    <w:rsid w:val="006775D8"/>
    <w:rsid w:val="00677A1D"/>
    <w:rsid w:val="00680AA6"/>
    <w:rsid w:val="00680EED"/>
    <w:rsid w:val="006812B0"/>
    <w:rsid w:val="00681580"/>
    <w:rsid w:val="00681E0D"/>
    <w:rsid w:val="00681E7E"/>
    <w:rsid w:val="006828F3"/>
    <w:rsid w:val="00682A8F"/>
    <w:rsid w:val="00682EC4"/>
    <w:rsid w:val="00684F2C"/>
    <w:rsid w:val="0068527E"/>
    <w:rsid w:val="006870D5"/>
    <w:rsid w:val="006871F5"/>
    <w:rsid w:val="00687232"/>
    <w:rsid w:val="00687B99"/>
    <w:rsid w:val="0069049A"/>
    <w:rsid w:val="006908C6"/>
    <w:rsid w:val="006908E2"/>
    <w:rsid w:val="00690E39"/>
    <w:rsid w:val="00690E78"/>
    <w:rsid w:val="00691A3B"/>
    <w:rsid w:val="00693397"/>
    <w:rsid w:val="00693C98"/>
    <w:rsid w:val="00694554"/>
    <w:rsid w:val="0069489B"/>
    <w:rsid w:val="00694C76"/>
    <w:rsid w:val="00694E2A"/>
    <w:rsid w:val="006953EB"/>
    <w:rsid w:val="00695452"/>
    <w:rsid w:val="00696A3D"/>
    <w:rsid w:val="00696ACD"/>
    <w:rsid w:val="006972DA"/>
    <w:rsid w:val="006A011C"/>
    <w:rsid w:val="006A10BD"/>
    <w:rsid w:val="006A3011"/>
    <w:rsid w:val="006A3971"/>
    <w:rsid w:val="006A3C35"/>
    <w:rsid w:val="006A3D02"/>
    <w:rsid w:val="006A449D"/>
    <w:rsid w:val="006A4B40"/>
    <w:rsid w:val="006A5E75"/>
    <w:rsid w:val="006A66FD"/>
    <w:rsid w:val="006A6AD3"/>
    <w:rsid w:val="006A6C78"/>
    <w:rsid w:val="006A7391"/>
    <w:rsid w:val="006A7413"/>
    <w:rsid w:val="006B050D"/>
    <w:rsid w:val="006B1074"/>
    <w:rsid w:val="006B11BD"/>
    <w:rsid w:val="006B12BB"/>
    <w:rsid w:val="006B1556"/>
    <w:rsid w:val="006B15E8"/>
    <w:rsid w:val="006B1604"/>
    <w:rsid w:val="006B1758"/>
    <w:rsid w:val="006B230E"/>
    <w:rsid w:val="006B29EA"/>
    <w:rsid w:val="006B4F1F"/>
    <w:rsid w:val="006B6AFF"/>
    <w:rsid w:val="006C1FD9"/>
    <w:rsid w:val="006C21DC"/>
    <w:rsid w:val="006C282F"/>
    <w:rsid w:val="006C2875"/>
    <w:rsid w:val="006C291E"/>
    <w:rsid w:val="006C3AA6"/>
    <w:rsid w:val="006C3FEB"/>
    <w:rsid w:val="006C40CD"/>
    <w:rsid w:val="006C4386"/>
    <w:rsid w:val="006C45F7"/>
    <w:rsid w:val="006C50C7"/>
    <w:rsid w:val="006C60A6"/>
    <w:rsid w:val="006C6647"/>
    <w:rsid w:val="006C6F6F"/>
    <w:rsid w:val="006D2F2D"/>
    <w:rsid w:val="006D5311"/>
    <w:rsid w:val="006D53EE"/>
    <w:rsid w:val="006D5D6C"/>
    <w:rsid w:val="006D5F8D"/>
    <w:rsid w:val="006D6A15"/>
    <w:rsid w:val="006E015C"/>
    <w:rsid w:val="006E0CEC"/>
    <w:rsid w:val="006E17F4"/>
    <w:rsid w:val="006E2B78"/>
    <w:rsid w:val="006E30D8"/>
    <w:rsid w:val="006E3AD6"/>
    <w:rsid w:val="006E3C78"/>
    <w:rsid w:val="006E3EE0"/>
    <w:rsid w:val="006E4368"/>
    <w:rsid w:val="006E4B62"/>
    <w:rsid w:val="006E555E"/>
    <w:rsid w:val="006E5590"/>
    <w:rsid w:val="006E5963"/>
    <w:rsid w:val="006E6197"/>
    <w:rsid w:val="006E61D4"/>
    <w:rsid w:val="006E6494"/>
    <w:rsid w:val="006E65E0"/>
    <w:rsid w:val="006E6774"/>
    <w:rsid w:val="006E6816"/>
    <w:rsid w:val="006E6BDB"/>
    <w:rsid w:val="006E7F5D"/>
    <w:rsid w:val="006F03CD"/>
    <w:rsid w:val="006F05EC"/>
    <w:rsid w:val="006F198D"/>
    <w:rsid w:val="006F1BCF"/>
    <w:rsid w:val="006F2AB5"/>
    <w:rsid w:val="006F30B6"/>
    <w:rsid w:val="006F3311"/>
    <w:rsid w:val="006F407B"/>
    <w:rsid w:val="006F410B"/>
    <w:rsid w:val="006F4264"/>
    <w:rsid w:val="006F42CC"/>
    <w:rsid w:val="006F4B5E"/>
    <w:rsid w:val="006F4D0F"/>
    <w:rsid w:val="006F4FFC"/>
    <w:rsid w:val="006F6AD9"/>
    <w:rsid w:val="006F6AEB"/>
    <w:rsid w:val="006F6E21"/>
    <w:rsid w:val="00701111"/>
    <w:rsid w:val="0070135B"/>
    <w:rsid w:val="007028A7"/>
    <w:rsid w:val="00702C7B"/>
    <w:rsid w:val="00702C93"/>
    <w:rsid w:val="007030CE"/>
    <w:rsid w:val="007040E7"/>
    <w:rsid w:val="00704470"/>
    <w:rsid w:val="00704EA5"/>
    <w:rsid w:val="007051D2"/>
    <w:rsid w:val="00706D10"/>
    <w:rsid w:val="00707F65"/>
    <w:rsid w:val="007106FD"/>
    <w:rsid w:val="00712B9B"/>
    <w:rsid w:val="007130CF"/>
    <w:rsid w:val="00713DDF"/>
    <w:rsid w:val="00713E49"/>
    <w:rsid w:val="00714185"/>
    <w:rsid w:val="007141DA"/>
    <w:rsid w:val="007142FB"/>
    <w:rsid w:val="00715142"/>
    <w:rsid w:val="007157BC"/>
    <w:rsid w:val="007158CC"/>
    <w:rsid w:val="00716A40"/>
    <w:rsid w:val="00720360"/>
    <w:rsid w:val="00721078"/>
    <w:rsid w:val="00721A26"/>
    <w:rsid w:val="0072268B"/>
    <w:rsid w:val="0072309F"/>
    <w:rsid w:val="00725356"/>
    <w:rsid w:val="007253CC"/>
    <w:rsid w:val="00725F8B"/>
    <w:rsid w:val="007268F0"/>
    <w:rsid w:val="0072694E"/>
    <w:rsid w:val="00726C2E"/>
    <w:rsid w:val="00727200"/>
    <w:rsid w:val="00727C09"/>
    <w:rsid w:val="00727F73"/>
    <w:rsid w:val="00730340"/>
    <w:rsid w:val="00730642"/>
    <w:rsid w:val="00730A6C"/>
    <w:rsid w:val="00731308"/>
    <w:rsid w:val="007316AF"/>
    <w:rsid w:val="00731CBA"/>
    <w:rsid w:val="00732583"/>
    <w:rsid w:val="00732877"/>
    <w:rsid w:val="0073351A"/>
    <w:rsid w:val="00733C37"/>
    <w:rsid w:val="007345B5"/>
    <w:rsid w:val="00735050"/>
    <w:rsid w:val="00735ABA"/>
    <w:rsid w:val="00736443"/>
    <w:rsid w:val="00736ADF"/>
    <w:rsid w:val="00736E7C"/>
    <w:rsid w:val="007371F8"/>
    <w:rsid w:val="00737E5B"/>
    <w:rsid w:val="007400EE"/>
    <w:rsid w:val="007401E8"/>
    <w:rsid w:val="007404EF"/>
    <w:rsid w:val="00740628"/>
    <w:rsid w:val="007407E0"/>
    <w:rsid w:val="00740FD9"/>
    <w:rsid w:val="00742633"/>
    <w:rsid w:val="007438F6"/>
    <w:rsid w:val="00743C95"/>
    <w:rsid w:val="00743CBB"/>
    <w:rsid w:val="00744482"/>
    <w:rsid w:val="00744981"/>
    <w:rsid w:val="0074554C"/>
    <w:rsid w:val="00747568"/>
    <w:rsid w:val="007475B6"/>
    <w:rsid w:val="00750B65"/>
    <w:rsid w:val="00750B7D"/>
    <w:rsid w:val="00751AD2"/>
    <w:rsid w:val="007522A6"/>
    <w:rsid w:val="00752855"/>
    <w:rsid w:val="00752B99"/>
    <w:rsid w:val="00752C3A"/>
    <w:rsid w:val="00753386"/>
    <w:rsid w:val="00753B91"/>
    <w:rsid w:val="00753DD0"/>
    <w:rsid w:val="00753F66"/>
    <w:rsid w:val="0075452A"/>
    <w:rsid w:val="00755630"/>
    <w:rsid w:val="00756B22"/>
    <w:rsid w:val="00756C0A"/>
    <w:rsid w:val="00756C7D"/>
    <w:rsid w:val="00757140"/>
    <w:rsid w:val="00757C73"/>
    <w:rsid w:val="00757D10"/>
    <w:rsid w:val="0076007C"/>
    <w:rsid w:val="00760315"/>
    <w:rsid w:val="00760360"/>
    <w:rsid w:val="00761347"/>
    <w:rsid w:val="00761573"/>
    <w:rsid w:val="00761842"/>
    <w:rsid w:val="00762244"/>
    <w:rsid w:val="00762570"/>
    <w:rsid w:val="00762F66"/>
    <w:rsid w:val="00765D2E"/>
    <w:rsid w:val="00765F37"/>
    <w:rsid w:val="00766124"/>
    <w:rsid w:val="0076619C"/>
    <w:rsid w:val="00766A8A"/>
    <w:rsid w:val="00767C9B"/>
    <w:rsid w:val="00767EA1"/>
    <w:rsid w:val="00770AF0"/>
    <w:rsid w:val="0077250A"/>
    <w:rsid w:val="00772921"/>
    <w:rsid w:val="00772B24"/>
    <w:rsid w:val="007734DC"/>
    <w:rsid w:val="00773963"/>
    <w:rsid w:val="00774BA5"/>
    <w:rsid w:val="007753EC"/>
    <w:rsid w:val="007758C4"/>
    <w:rsid w:val="007760F4"/>
    <w:rsid w:val="007770EA"/>
    <w:rsid w:val="0077757C"/>
    <w:rsid w:val="0077770C"/>
    <w:rsid w:val="00780EF7"/>
    <w:rsid w:val="00781106"/>
    <w:rsid w:val="0078115D"/>
    <w:rsid w:val="00781A6B"/>
    <w:rsid w:val="00781EC9"/>
    <w:rsid w:val="0078236E"/>
    <w:rsid w:val="00782686"/>
    <w:rsid w:val="007845AF"/>
    <w:rsid w:val="00784867"/>
    <w:rsid w:val="00785011"/>
    <w:rsid w:val="0078517A"/>
    <w:rsid w:val="0078584C"/>
    <w:rsid w:val="00786687"/>
    <w:rsid w:val="00786921"/>
    <w:rsid w:val="00786FB3"/>
    <w:rsid w:val="00787ABF"/>
    <w:rsid w:val="00790447"/>
    <w:rsid w:val="00791334"/>
    <w:rsid w:val="00791C57"/>
    <w:rsid w:val="007920EC"/>
    <w:rsid w:val="00792B16"/>
    <w:rsid w:val="00792CE3"/>
    <w:rsid w:val="007933CF"/>
    <w:rsid w:val="0079564B"/>
    <w:rsid w:val="00796741"/>
    <w:rsid w:val="00796DFC"/>
    <w:rsid w:val="0079725C"/>
    <w:rsid w:val="007A0B00"/>
    <w:rsid w:val="007A1021"/>
    <w:rsid w:val="007A1319"/>
    <w:rsid w:val="007A2B1E"/>
    <w:rsid w:val="007A307F"/>
    <w:rsid w:val="007A3258"/>
    <w:rsid w:val="007A37E3"/>
    <w:rsid w:val="007A39AD"/>
    <w:rsid w:val="007A40C0"/>
    <w:rsid w:val="007A419E"/>
    <w:rsid w:val="007A4556"/>
    <w:rsid w:val="007A45B6"/>
    <w:rsid w:val="007A48DA"/>
    <w:rsid w:val="007A6247"/>
    <w:rsid w:val="007A68DC"/>
    <w:rsid w:val="007A6C9D"/>
    <w:rsid w:val="007A72B4"/>
    <w:rsid w:val="007B0149"/>
    <w:rsid w:val="007B0604"/>
    <w:rsid w:val="007B0FC4"/>
    <w:rsid w:val="007B2289"/>
    <w:rsid w:val="007B28CF"/>
    <w:rsid w:val="007B2BE2"/>
    <w:rsid w:val="007B2D79"/>
    <w:rsid w:val="007B4EA6"/>
    <w:rsid w:val="007B5521"/>
    <w:rsid w:val="007B5BD3"/>
    <w:rsid w:val="007B5E3B"/>
    <w:rsid w:val="007B5F05"/>
    <w:rsid w:val="007B661D"/>
    <w:rsid w:val="007B7CBB"/>
    <w:rsid w:val="007C0169"/>
    <w:rsid w:val="007C048A"/>
    <w:rsid w:val="007C08AA"/>
    <w:rsid w:val="007C118B"/>
    <w:rsid w:val="007C150B"/>
    <w:rsid w:val="007C199B"/>
    <w:rsid w:val="007C31D8"/>
    <w:rsid w:val="007C34D8"/>
    <w:rsid w:val="007C450E"/>
    <w:rsid w:val="007C507B"/>
    <w:rsid w:val="007C51F3"/>
    <w:rsid w:val="007C6C62"/>
    <w:rsid w:val="007C6FF7"/>
    <w:rsid w:val="007D063D"/>
    <w:rsid w:val="007D0B90"/>
    <w:rsid w:val="007D11BE"/>
    <w:rsid w:val="007D202B"/>
    <w:rsid w:val="007D31D6"/>
    <w:rsid w:val="007D3536"/>
    <w:rsid w:val="007D37D2"/>
    <w:rsid w:val="007D42C1"/>
    <w:rsid w:val="007D489F"/>
    <w:rsid w:val="007D6304"/>
    <w:rsid w:val="007D6C18"/>
    <w:rsid w:val="007D71FE"/>
    <w:rsid w:val="007D7908"/>
    <w:rsid w:val="007D7F1B"/>
    <w:rsid w:val="007E0011"/>
    <w:rsid w:val="007E1709"/>
    <w:rsid w:val="007E1D7F"/>
    <w:rsid w:val="007E2391"/>
    <w:rsid w:val="007E2578"/>
    <w:rsid w:val="007E45A3"/>
    <w:rsid w:val="007E4DB7"/>
    <w:rsid w:val="007E4DDF"/>
    <w:rsid w:val="007E6ED5"/>
    <w:rsid w:val="007F0212"/>
    <w:rsid w:val="007F0AF8"/>
    <w:rsid w:val="007F110A"/>
    <w:rsid w:val="007F2345"/>
    <w:rsid w:val="007F2EC4"/>
    <w:rsid w:val="007F5222"/>
    <w:rsid w:val="007F5EC7"/>
    <w:rsid w:val="007F728A"/>
    <w:rsid w:val="007F738F"/>
    <w:rsid w:val="007F75B4"/>
    <w:rsid w:val="007F7E4A"/>
    <w:rsid w:val="008007F0"/>
    <w:rsid w:val="0080190C"/>
    <w:rsid w:val="008031B8"/>
    <w:rsid w:val="00804D49"/>
    <w:rsid w:val="008053FC"/>
    <w:rsid w:val="008058BB"/>
    <w:rsid w:val="00805AA4"/>
    <w:rsid w:val="00805EE1"/>
    <w:rsid w:val="0080609E"/>
    <w:rsid w:val="0080661B"/>
    <w:rsid w:val="00807265"/>
    <w:rsid w:val="00807C0F"/>
    <w:rsid w:val="008101C4"/>
    <w:rsid w:val="0081062A"/>
    <w:rsid w:val="00811648"/>
    <w:rsid w:val="00811B77"/>
    <w:rsid w:val="00812DE0"/>
    <w:rsid w:val="00813648"/>
    <w:rsid w:val="0081383D"/>
    <w:rsid w:val="00813E98"/>
    <w:rsid w:val="00814197"/>
    <w:rsid w:val="0081496E"/>
    <w:rsid w:val="00814B2F"/>
    <w:rsid w:val="00814B7F"/>
    <w:rsid w:val="0081652D"/>
    <w:rsid w:val="00817357"/>
    <w:rsid w:val="00817613"/>
    <w:rsid w:val="00817D21"/>
    <w:rsid w:val="008200C1"/>
    <w:rsid w:val="00820126"/>
    <w:rsid w:val="008203EA"/>
    <w:rsid w:val="00820EC1"/>
    <w:rsid w:val="00821C47"/>
    <w:rsid w:val="00821C6F"/>
    <w:rsid w:val="00822728"/>
    <w:rsid w:val="00823494"/>
    <w:rsid w:val="00824062"/>
    <w:rsid w:val="008245F8"/>
    <w:rsid w:val="00824A43"/>
    <w:rsid w:val="00824C34"/>
    <w:rsid w:val="00824C51"/>
    <w:rsid w:val="00824E43"/>
    <w:rsid w:val="00825031"/>
    <w:rsid w:val="008253EC"/>
    <w:rsid w:val="00826B98"/>
    <w:rsid w:val="008276D9"/>
    <w:rsid w:val="00827958"/>
    <w:rsid w:val="008304B3"/>
    <w:rsid w:val="00830867"/>
    <w:rsid w:val="008309D3"/>
    <w:rsid w:val="00830BB4"/>
    <w:rsid w:val="00830D30"/>
    <w:rsid w:val="00831159"/>
    <w:rsid w:val="00831FB4"/>
    <w:rsid w:val="00833155"/>
    <w:rsid w:val="0083339C"/>
    <w:rsid w:val="00833922"/>
    <w:rsid w:val="00833DAB"/>
    <w:rsid w:val="00834E95"/>
    <w:rsid w:val="00835BE4"/>
    <w:rsid w:val="00835EF5"/>
    <w:rsid w:val="00837734"/>
    <w:rsid w:val="00840033"/>
    <w:rsid w:val="00840C03"/>
    <w:rsid w:val="00841237"/>
    <w:rsid w:val="008422AA"/>
    <w:rsid w:val="00842713"/>
    <w:rsid w:val="00842FE8"/>
    <w:rsid w:val="00843AD6"/>
    <w:rsid w:val="00844D0B"/>
    <w:rsid w:val="00844E0A"/>
    <w:rsid w:val="00845A84"/>
    <w:rsid w:val="008462C7"/>
    <w:rsid w:val="0084632D"/>
    <w:rsid w:val="008465A8"/>
    <w:rsid w:val="008469B8"/>
    <w:rsid w:val="00846FB5"/>
    <w:rsid w:val="00850522"/>
    <w:rsid w:val="00851697"/>
    <w:rsid w:val="0085194F"/>
    <w:rsid w:val="008521F6"/>
    <w:rsid w:val="00852212"/>
    <w:rsid w:val="0085251C"/>
    <w:rsid w:val="008533F7"/>
    <w:rsid w:val="00853642"/>
    <w:rsid w:val="00853653"/>
    <w:rsid w:val="00854AB8"/>
    <w:rsid w:val="00856FA2"/>
    <w:rsid w:val="0085716C"/>
    <w:rsid w:val="00857A29"/>
    <w:rsid w:val="00857EC6"/>
    <w:rsid w:val="008604E1"/>
    <w:rsid w:val="00860FDC"/>
    <w:rsid w:val="0086129C"/>
    <w:rsid w:val="008615F5"/>
    <w:rsid w:val="00861798"/>
    <w:rsid w:val="00861C12"/>
    <w:rsid w:val="00861F50"/>
    <w:rsid w:val="00862AC9"/>
    <w:rsid w:val="00862C63"/>
    <w:rsid w:val="00862D6C"/>
    <w:rsid w:val="008644AB"/>
    <w:rsid w:val="0086463A"/>
    <w:rsid w:val="00864827"/>
    <w:rsid w:val="00864EAD"/>
    <w:rsid w:val="00864FD2"/>
    <w:rsid w:val="00865D2C"/>
    <w:rsid w:val="00866300"/>
    <w:rsid w:val="00866B5C"/>
    <w:rsid w:val="0086718E"/>
    <w:rsid w:val="0086783C"/>
    <w:rsid w:val="00870B4C"/>
    <w:rsid w:val="00872E90"/>
    <w:rsid w:val="00873223"/>
    <w:rsid w:val="00873321"/>
    <w:rsid w:val="008744CF"/>
    <w:rsid w:val="008746EE"/>
    <w:rsid w:val="00874BC9"/>
    <w:rsid w:val="00874C4B"/>
    <w:rsid w:val="00875179"/>
    <w:rsid w:val="00875720"/>
    <w:rsid w:val="008761D9"/>
    <w:rsid w:val="0087629C"/>
    <w:rsid w:val="00876457"/>
    <w:rsid w:val="008766E8"/>
    <w:rsid w:val="008769EF"/>
    <w:rsid w:val="00876A9F"/>
    <w:rsid w:val="00876ACA"/>
    <w:rsid w:val="00877024"/>
    <w:rsid w:val="0087788A"/>
    <w:rsid w:val="00877C54"/>
    <w:rsid w:val="00880452"/>
    <w:rsid w:val="00880491"/>
    <w:rsid w:val="0088063E"/>
    <w:rsid w:val="00881233"/>
    <w:rsid w:val="008824B5"/>
    <w:rsid w:val="00882B5D"/>
    <w:rsid w:val="00882FAC"/>
    <w:rsid w:val="00883299"/>
    <w:rsid w:val="00883FDE"/>
    <w:rsid w:val="00884292"/>
    <w:rsid w:val="00885680"/>
    <w:rsid w:val="008864D2"/>
    <w:rsid w:val="0088693C"/>
    <w:rsid w:val="00886A48"/>
    <w:rsid w:val="008870AA"/>
    <w:rsid w:val="008878F0"/>
    <w:rsid w:val="00887CCA"/>
    <w:rsid w:val="00890D30"/>
    <w:rsid w:val="00890EA5"/>
    <w:rsid w:val="00891923"/>
    <w:rsid w:val="008920B9"/>
    <w:rsid w:val="008922A1"/>
    <w:rsid w:val="008940B3"/>
    <w:rsid w:val="0089416D"/>
    <w:rsid w:val="00894408"/>
    <w:rsid w:val="008948E1"/>
    <w:rsid w:val="0089541D"/>
    <w:rsid w:val="0089673D"/>
    <w:rsid w:val="008975DF"/>
    <w:rsid w:val="00897915"/>
    <w:rsid w:val="008A03CC"/>
    <w:rsid w:val="008A06E7"/>
    <w:rsid w:val="008A20FC"/>
    <w:rsid w:val="008A23C9"/>
    <w:rsid w:val="008A2FE7"/>
    <w:rsid w:val="008A3980"/>
    <w:rsid w:val="008A45D2"/>
    <w:rsid w:val="008A47C3"/>
    <w:rsid w:val="008A47DB"/>
    <w:rsid w:val="008A48D6"/>
    <w:rsid w:val="008A4904"/>
    <w:rsid w:val="008A4D0F"/>
    <w:rsid w:val="008A5D50"/>
    <w:rsid w:val="008A6538"/>
    <w:rsid w:val="008A6712"/>
    <w:rsid w:val="008A6F32"/>
    <w:rsid w:val="008A73E6"/>
    <w:rsid w:val="008B06A7"/>
    <w:rsid w:val="008B12F5"/>
    <w:rsid w:val="008B2CEA"/>
    <w:rsid w:val="008B2CF8"/>
    <w:rsid w:val="008B40DF"/>
    <w:rsid w:val="008B5117"/>
    <w:rsid w:val="008B6271"/>
    <w:rsid w:val="008B6380"/>
    <w:rsid w:val="008B64F4"/>
    <w:rsid w:val="008B6739"/>
    <w:rsid w:val="008B6846"/>
    <w:rsid w:val="008B699C"/>
    <w:rsid w:val="008C0760"/>
    <w:rsid w:val="008C38E1"/>
    <w:rsid w:val="008C3D10"/>
    <w:rsid w:val="008C52B4"/>
    <w:rsid w:val="008C5589"/>
    <w:rsid w:val="008C58AD"/>
    <w:rsid w:val="008C5B86"/>
    <w:rsid w:val="008C5BFE"/>
    <w:rsid w:val="008C5F43"/>
    <w:rsid w:val="008C5F57"/>
    <w:rsid w:val="008C706A"/>
    <w:rsid w:val="008C74EF"/>
    <w:rsid w:val="008C7C51"/>
    <w:rsid w:val="008D0BFC"/>
    <w:rsid w:val="008D0D32"/>
    <w:rsid w:val="008D0D4D"/>
    <w:rsid w:val="008D1232"/>
    <w:rsid w:val="008D14D8"/>
    <w:rsid w:val="008D1750"/>
    <w:rsid w:val="008D2178"/>
    <w:rsid w:val="008D317B"/>
    <w:rsid w:val="008D37E2"/>
    <w:rsid w:val="008D478C"/>
    <w:rsid w:val="008D4C98"/>
    <w:rsid w:val="008D5993"/>
    <w:rsid w:val="008D60BE"/>
    <w:rsid w:val="008D61BF"/>
    <w:rsid w:val="008D6A07"/>
    <w:rsid w:val="008D6DDA"/>
    <w:rsid w:val="008E024E"/>
    <w:rsid w:val="008E1BD5"/>
    <w:rsid w:val="008E1DCB"/>
    <w:rsid w:val="008E1E36"/>
    <w:rsid w:val="008E2485"/>
    <w:rsid w:val="008E2F95"/>
    <w:rsid w:val="008E6067"/>
    <w:rsid w:val="008E60A4"/>
    <w:rsid w:val="008E7A27"/>
    <w:rsid w:val="008F0925"/>
    <w:rsid w:val="008F0D12"/>
    <w:rsid w:val="008F15DA"/>
    <w:rsid w:val="008F1F21"/>
    <w:rsid w:val="008F266E"/>
    <w:rsid w:val="008F3A46"/>
    <w:rsid w:val="008F3DED"/>
    <w:rsid w:val="008F4083"/>
    <w:rsid w:val="008F4449"/>
    <w:rsid w:val="008F448A"/>
    <w:rsid w:val="008F46AB"/>
    <w:rsid w:val="008F47F3"/>
    <w:rsid w:val="008F4C3C"/>
    <w:rsid w:val="008F51E3"/>
    <w:rsid w:val="008F6742"/>
    <w:rsid w:val="008F6E31"/>
    <w:rsid w:val="008F7FBB"/>
    <w:rsid w:val="009000C3"/>
    <w:rsid w:val="00901363"/>
    <w:rsid w:val="00901624"/>
    <w:rsid w:val="00901945"/>
    <w:rsid w:val="00901C4C"/>
    <w:rsid w:val="00901F38"/>
    <w:rsid w:val="00901F94"/>
    <w:rsid w:val="00902A4A"/>
    <w:rsid w:val="00902E07"/>
    <w:rsid w:val="00903071"/>
    <w:rsid w:val="0090313D"/>
    <w:rsid w:val="009035C5"/>
    <w:rsid w:val="00903949"/>
    <w:rsid w:val="009049F9"/>
    <w:rsid w:val="00904C20"/>
    <w:rsid w:val="00904E89"/>
    <w:rsid w:val="009057E8"/>
    <w:rsid w:val="00905EA1"/>
    <w:rsid w:val="00905F28"/>
    <w:rsid w:val="0090651E"/>
    <w:rsid w:val="009069A2"/>
    <w:rsid w:val="00906B83"/>
    <w:rsid w:val="00906B9C"/>
    <w:rsid w:val="00906EC8"/>
    <w:rsid w:val="009079A4"/>
    <w:rsid w:val="00907AEC"/>
    <w:rsid w:val="00907F23"/>
    <w:rsid w:val="009112FA"/>
    <w:rsid w:val="00911464"/>
    <w:rsid w:val="00911AD1"/>
    <w:rsid w:val="00911E28"/>
    <w:rsid w:val="0091212F"/>
    <w:rsid w:val="0091218A"/>
    <w:rsid w:val="00913EA0"/>
    <w:rsid w:val="00914458"/>
    <w:rsid w:val="00915408"/>
    <w:rsid w:val="009168FF"/>
    <w:rsid w:val="0091767E"/>
    <w:rsid w:val="00917FC3"/>
    <w:rsid w:val="00920BEB"/>
    <w:rsid w:val="00921287"/>
    <w:rsid w:val="0092176F"/>
    <w:rsid w:val="00922A9D"/>
    <w:rsid w:val="0092352E"/>
    <w:rsid w:val="00923708"/>
    <w:rsid w:val="00923E9E"/>
    <w:rsid w:val="009247B6"/>
    <w:rsid w:val="00927472"/>
    <w:rsid w:val="00927943"/>
    <w:rsid w:val="009301C6"/>
    <w:rsid w:val="0093193A"/>
    <w:rsid w:val="00931C85"/>
    <w:rsid w:val="00932504"/>
    <w:rsid w:val="00934015"/>
    <w:rsid w:val="0093416D"/>
    <w:rsid w:val="0093469A"/>
    <w:rsid w:val="0093576A"/>
    <w:rsid w:val="00937E1F"/>
    <w:rsid w:val="00937F23"/>
    <w:rsid w:val="00940018"/>
    <w:rsid w:val="00940413"/>
    <w:rsid w:val="00940E29"/>
    <w:rsid w:val="00941161"/>
    <w:rsid w:val="009433FC"/>
    <w:rsid w:val="009435EB"/>
    <w:rsid w:val="00944A83"/>
    <w:rsid w:val="009460CF"/>
    <w:rsid w:val="00946387"/>
    <w:rsid w:val="00946D90"/>
    <w:rsid w:val="00947483"/>
    <w:rsid w:val="00947F5E"/>
    <w:rsid w:val="009501FB"/>
    <w:rsid w:val="00950314"/>
    <w:rsid w:val="009503E4"/>
    <w:rsid w:val="00950682"/>
    <w:rsid w:val="00950953"/>
    <w:rsid w:val="00950F57"/>
    <w:rsid w:val="009515B1"/>
    <w:rsid w:val="00951DC1"/>
    <w:rsid w:val="00951F10"/>
    <w:rsid w:val="009532CE"/>
    <w:rsid w:val="0095389F"/>
    <w:rsid w:val="00954CB0"/>
    <w:rsid w:val="00954F81"/>
    <w:rsid w:val="00955114"/>
    <w:rsid w:val="0095575C"/>
    <w:rsid w:val="0095650E"/>
    <w:rsid w:val="0095683E"/>
    <w:rsid w:val="00956B48"/>
    <w:rsid w:val="00956C5E"/>
    <w:rsid w:val="00957DC8"/>
    <w:rsid w:val="00960A81"/>
    <w:rsid w:val="00960EE0"/>
    <w:rsid w:val="009612EB"/>
    <w:rsid w:val="00963AB1"/>
    <w:rsid w:val="0096498C"/>
    <w:rsid w:val="00965A0A"/>
    <w:rsid w:val="00965B5E"/>
    <w:rsid w:val="00965D14"/>
    <w:rsid w:val="00965D21"/>
    <w:rsid w:val="00966596"/>
    <w:rsid w:val="00966904"/>
    <w:rsid w:val="00966CE5"/>
    <w:rsid w:val="009675BC"/>
    <w:rsid w:val="009703A6"/>
    <w:rsid w:val="00970621"/>
    <w:rsid w:val="009708C0"/>
    <w:rsid w:val="00970F4B"/>
    <w:rsid w:val="00971718"/>
    <w:rsid w:val="00971C41"/>
    <w:rsid w:val="00972645"/>
    <w:rsid w:val="00972BC4"/>
    <w:rsid w:val="0097309A"/>
    <w:rsid w:val="009739E7"/>
    <w:rsid w:val="00973AE3"/>
    <w:rsid w:val="00974492"/>
    <w:rsid w:val="00974521"/>
    <w:rsid w:val="009746ED"/>
    <w:rsid w:val="00974C22"/>
    <w:rsid w:val="00974CED"/>
    <w:rsid w:val="009750A3"/>
    <w:rsid w:val="00975D00"/>
    <w:rsid w:val="00975F86"/>
    <w:rsid w:val="009767AE"/>
    <w:rsid w:val="00980AB4"/>
    <w:rsid w:val="00981065"/>
    <w:rsid w:val="00981443"/>
    <w:rsid w:val="009820B3"/>
    <w:rsid w:val="009823C2"/>
    <w:rsid w:val="00982D21"/>
    <w:rsid w:val="00983D8E"/>
    <w:rsid w:val="009846BF"/>
    <w:rsid w:val="00985F50"/>
    <w:rsid w:val="0098710D"/>
    <w:rsid w:val="009873C6"/>
    <w:rsid w:val="00987790"/>
    <w:rsid w:val="009901E3"/>
    <w:rsid w:val="00990C82"/>
    <w:rsid w:val="00990E60"/>
    <w:rsid w:val="0099102C"/>
    <w:rsid w:val="00991D42"/>
    <w:rsid w:val="00992457"/>
    <w:rsid w:val="009925EF"/>
    <w:rsid w:val="009934FE"/>
    <w:rsid w:val="00993824"/>
    <w:rsid w:val="00995479"/>
    <w:rsid w:val="00995504"/>
    <w:rsid w:val="009955CC"/>
    <w:rsid w:val="009969CB"/>
    <w:rsid w:val="00997047"/>
    <w:rsid w:val="00997304"/>
    <w:rsid w:val="00997FDA"/>
    <w:rsid w:val="009A086B"/>
    <w:rsid w:val="009A23EC"/>
    <w:rsid w:val="009A2B15"/>
    <w:rsid w:val="009A4A13"/>
    <w:rsid w:val="009A6245"/>
    <w:rsid w:val="009A6D05"/>
    <w:rsid w:val="009A72C2"/>
    <w:rsid w:val="009A7848"/>
    <w:rsid w:val="009B0300"/>
    <w:rsid w:val="009B14D5"/>
    <w:rsid w:val="009B3C2F"/>
    <w:rsid w:val="009B3DEE"/>
    <w:rsid w:val="009B451B"/>
    <w:rsid w:val="009B45D2"/>
    <w:rsid w:val="009B48D1"/>
    <w:rsid w:val="009B48D3"/>
    <w:rsid w:val="009B49FA"/>
    <w:rsid w:val="009B55E7"/>
    <w:rsid w:val="009B6EB7"/>
    <w:rsid w:val="009B7A18"/>
    <w:rsid w:val="009C0157"/>
    <w:rsid w:val="009C0BB6"/>
    <w:rsid w:val="009C1D19"/>
    <w:rsid w:val="009C1D9C"/>
    <w:rsid w:val="009C2A83"/>
    <w:rsid w:val="009C2AB3"/>
    <w:rsid w:val="009C2BD9"/>
    <w:rsid w:val="009C3A62"/>
    <w:rsid w:val="009C4D02"/>
    <w:rsid w:val="009C533A"/>
    <w:rsid w:val="009D10F1"/>
    <w:rsid w:val="009D13CB"/>
    <w:rsid w:val="009D1973"/>
    <w:rsid w:val="009D1E56"/>
    <w:rsid w:val="009D2DDC"/>
    <w:rsid w:val="009D5334"/>
    <w:rsid w:val="009D6064"/>
    <w:rsid w:val="009D68E5"/>
    <w:rsid w:val="009D76BE"/>
    <w:rsid w:val="009E0B38"/>
    <w:rsid w:val="009E222D"/>
    <w:rsid w:val="009E2ADE"/>
    <w:rsid w:val="009E2E9C"/>
    <w:rsid w:val="009E377E"/>
    <w:rsid w:val="009E3D57"/>
    <w:rsid w:val="009E462C"/>
    <w:rsid w:val="009E4A1D"/>
    <w:rsid w:val="009E5282"/>
    <w:rsid w:val="009E54C6"/>
    <w:rsid w:val="009E6051"/>
    <w:rsid w:val="009E6D40"/>
    <w:rsid w:val="009E6E06"/>
    <w:rsid w:val="009E74A0"/>
    <w:rsid w:val="009E7EB5"/>
    <w:rsid w:val="009E7EC3"/>
    <w:rsid w:val="009F0D05"/>
    <w:rsid w:val="009F139D"/>
    <w:rsid w:val="009F1BC3"/>
    <w:rsid w:val="009F1DDF"/>
    <w:rsid w:val="009F3199"/>
    <w:rsid w:val="009F3A04"/>
    <w:rsid w:val="009F3FCE"/>
    <w:rsid w:val="009F455B"/>
    <w:rsid w:val="009F4690"/>
    <w:rsid w:val="009F67FB"/>
    <w:rsid w:val="009F6AFA"/>
    <w:rsid w:val="009F7DA3"/>
    <w:rsid w:val="009F7E2E"/>
    <w:rsid w:val="00A00299"/>
    <w:rsid w:val="00A0099A"/>
    <w:rsid w:val="00A010C0"/>
    <w:rsid w:val="00A01745"/>
    <w:rsid w:val="00A01AEC"/>
    <w:rsid w:val="00A021DA"/>
    <w:rsid w:val="00A0226E"/>
    <w:rsid w:val="00A02B83"/>
    <w:rsid w:val="00A02C39"/>
    <w:rsid w:val="00A03548"/>
    <w:rsid w:val="00A0376A"/>
    <w:rsid w:val="00A04641"/>
    <w:rsid w:val="00A05014"/>
    <w:rsid w:val="00A050DA"/>
    <w:rsid w:val="00A05E95"/>
    <w:rsid w:val="00A06AF5"/>
    <w:rsid w:val="00A10530"/>
    <w:rsid w:val="00A11126"/>
    <w:rsid w:val="00A115E6"/>
    <w:rsid w:val="00A11922"/>
    <w:rsid w:val="00A12287"/>
    <w:rsid w:val="00A126F1"/>
    <w:rsid w:val="00A12A7D"/>
    <w:rsid w:val="00A12BA7"/>
    <w:rsid w:val="00A13F22"/>
    <w:rsid w:val="00A14B20"/>
    <w:rsid w:val="00A152EF"/>
    <w:rsid w:val="00A16E29"/>
    <w:rsid w:val="00A173C7"/>
    <w:rsid w:val="00A17E8B"/>
    <w:rsid w:val="00A22C9D"/>
    <w:rsid w:val="00A2329F"/>
    <w:rsid w:val="00A23DB4"/>
    <w:rsid w:val="00A23EC9"/>
    <w:rsid w:val="00A2404A"/>
    <w:rsid w:val="00A24802"/>
    <w:rsid w:val="00A253BB"/>
    <w:rsid w:val="00A25DA0"/>
    <w:rsid w:val="00A2705E"/>
    <w:rsid w:val="00A278DA"/>
    <w:rsid w:val="00A30305"/>
    <w:rsid w:val="00A3092B"/>
    <w:rsid w:val="00A31CBF"/>
    <w:rsid w:val="00A31DB3"/>
    <w:rsid w:val="00A322C0"/>
    <w:rsid w:val="00A324BB"/>
    <w:rsid w:val="00A32953"/>
    <w:rsid w:val="00A333B0"/>
    <w:rsid w:val="00A33437"/>
    <w:rsid w:val="00A33CA3"/>
    <w:rsid w:val="00A33D6A"/>
    <w:rsid w:val="00A341C9"/>
    <w:rsid w:val="00A34458"/>
    <w:rsid w:val="00A35EE3"/>
    <w:rsid w:val="00A36050"/>
    <w:rsid w:val="00A36554"/>
    <w:rsid w:val="00A365F8"/>
    <w:rsid w:val="00A369F1"/>
    <w:rsid w:val="00A40EAC"/>
    <w:rsid w:val="00A42129"/>
    <w:rsid w:val="00A425DD"/>
    <w:rsid w:val="00A429B0"/>
    <w:rsid w:val="00A42A8B"/>
    <w:rsid w:val="00A43197"/>
    <w:rsid w:val="00A4322F"/>
    <w:rsid w:val="00A440A0"/>
    <w:rsid w:val="00A44DB2"/>
    <w:rsid w:val="00A4509A"/>
    <w:rsid w:val="00A45A5C"/>
    <w:rsid w:val="00A46374"/>
    <w:rsid w:val="00A46894"/>
    <w:rsid w:val="00A46DA8"/>
    <w:rsid w:val="00A47607"/>
    <w:rsid w:val="00A47853"/>
    <w:rsid w:val="00A507C7"/>
    <w:rsid w:val="00A52028"/>
    <w:rsid w:val="00A52B1B"/>
    <w:rsid w:val="00A5497F"/>
    <w:rsid w:val="00A54EDA"/>
    <w:rsid w:val="00A5561A"/>
    <w:rsid w:val="00A560FB"/>
    <w:rsid w:val="00A562E3"/>
    <w:rsid w:val="00A56564"/>
    <w:rsid w:val="00A5752B"/>
    <w:rsid w:val="00A60865"/>
    <w:rsid w:val="00A61CD0"/>
    <w:rsid w:val="00A6242B"/>
    <w:rsid w:val="00A626E6"/>
    <w:rsid w:val="00A6286F"/>
    <w:rsid w:val="00A6316E"/>
    <w:rsid w:val="00A63389"/>
    <w:rsid w:val="00A633EC"/>
    <w:rsid w:val="00A63D1E"/>
    <w:rsid w:val="00A63F6C"/>
    <w:rsid w:val="00A65105"/>
    <w:rsid w:val="00A67D3B"/>
    <w:rsid w:val="00A70837"/>
    <w:rsid w:val="00A71C4B"/>
    <w:rsid w:val="00A71CD8"/>
    <w:rsid w:val="00A71D17"/>
    <w:rsid w:val="00A7231C"/>
    <w:rsid w:val="00A72E81"/>
    <w:rsid w:val="00A72F20"/>
    <w:rsid w:val="00A73169"/>
    <w:rsid w:val="00A738DC"/>
    <w:rsid w:val="00A7402F"/>
    <w:rsid w:val="00A7413A"/>
    <w:rsid w:val="00A74CA5"/>
    <w:rsid w:val="00A74D5B"/>
    <w:rsid w:val="00A77164"/>
    <w:rsid w:val="00A7792C"/>
    <w:rsid w:val="00A77CC8"/>
    <w:rsid w:val="00A80749"/>
    <w:rsid w:val="00A80974"/>
    <w:rsid w:val="00A80F4E"/>
    <w:rsid w:val="00A80F88"/>
    <w:rsid w:val="00A82D70"/>
    <w:rsid w:val="00A83110"/>
    <w:rsid w:val="00A8364C"/>
    <w:rsid w:val="00A838A0"/>
    <w:rsid w:val="00A84A81"/>
    <w:rsid w:val="00A8559C"/>
    <w:rsid w:val="00A85B8F"/>
    <w:rsid w:val="00A864B3"/>
    <w:rsid w:val="00A8726F"/>
    <w:rsid w:val="00A90702"/>
    <w:rsid w:val="00A90CD8"/>
    <w:rsid w:val="00A9170E"/>
    <w:rsid w:val="00A91A2C"/>
    <w:rsid w:val="00A92683"/>
    <w:rsid w:val="00A92C04"/>
    <w:rsid w:val="00A943DE"/>
    <w:rsid w:val="00A944C4"/>
    <w:rsid w:val="00A9497E"/>
    <w:rsid w:val="00A951FF"/>
    <w:rsid w:val="00A95B22"/>
    <w:rsid w:val="00A96325"/>
    <w:rsid w:val="00A96EE9"/>
    <w:rsid w:val="00A97D3A"/>
    <w:rsid w:val="00A97DE1"/>
    <w:rsid w:val="00A97E33"/>
    <w:rsid w:val="00AA0AC8"/>
    <w:rsid w:val="00AA14B8"/>
    <w:rsid w:val="00AA1564"/>
    <w:rsid w:val="00AA3112"/>
    <w:rsid w:val="00AA41CD"/>
    <w:rsid w:val="00AA4EA9"/>
    <w:rsid w:val="00AA5382"/>
    <w:rsid w:val="00AA62DA"/>
    <w:rsid w:val="00AA64C7"/>
    <w:rsid w:val="00AA6C32"/>
    <w:rsid w:val="00AA6D1A"/>
    <w:rsid w:val="00AA7194"/>
    <w:rsid w:val="00AA7DC1"/>
    <w:rsid w:val="00AB1391"/>
    <w:rsid w:val="00AB1BC4"/>
    <w:rsid w:val="00AB1D59"/>
    <w:rsid w:val="00AB382D"/>
    <w:rsid w:val="00AB3E30"/>
    <w:rsid w:val="00AB4AAD"/>
    <w:rsid w:val="00AB4CE4"/>
    <w:rsid w:val="00AB5CF5"/>
    <w:rsid w:val="00AB73C6"/>
    <w:rsid w:val="00AC0B8D"/>
    <w:rsid w:val="00AC14FC"/>
    <w:rsid w:val="00AC1680"/>
    <w:rsid w:val="00AC1755"/>
    <w:rsid w:val="00AC219E"/>
    <w:rsid w:val="00AC22D5"/>
    <w:rsid w:val="00AC3B3D"/>
    <w:rsid w:val="00AC4010"/>
    <w:rsid w:val="00AC4814"/>
    <w:rsid w:val="00AC4C35"/>
    <w:rsid w:val="00AC5ED6"/>
    <w:rsid w:val="00AC65D8"/>
    <w:rsid w:val="00AC7517"/>
    <w:rsid w:val="00AC7596"/>
    <w:rsid w:val="00AD0A87"/>
    <w:rsid w:val="00AD11D7"/>
    <w:rsid w:val="00AD152C"/>
    <w:rsid w:val="00AD18D0"/>
    <w:rsid w:val="00AD1B0B"/>
    <w:rsid w:val="00AD1E08"/>
    <w:rsid w:val="00AD34EB"/>
    <w:rsid w:val="00AD38A5"/>
    <w:rsid w:val="00AD3E31"/>
    <w:rsid w:val="00AD48E8"/>
    <w:rsid w:val="00AD4B58"/>
    <w:rsid w:val="00AD548B"/>
    <w:rsid w:val="00AD59A9"/>
    <w:rsid w:val="00AD7908"/>
    <w:rsid w:val="00AD7E87"/>
    <w:rsid w:val="00AE0117"/>
    <w:rsid w:val="00AE0777"/>
    <w:rsid w:val="00AE095C"/>
    <w:rsid w:val="00AE0F17"/>
    <w:rsid w:val="00AE1057"/>
    <w:rsid w:val="00AE1B6A"/>
    <w:rsid w:val="00AE2E29"/>
    <w:rsid w:val="00AE3429"/>
    <w:rsid w:val="00AE45EE"/>
    <w:rsid w:val="00AE5144"/>
    <w:rsid w:val="00AE52C8"/>
    <w:rsid w:val="00AE63B1"/>
    <w:rsid w:val="00AE7C05"/>
    <w:rsid w:val="00AF095D"/>
    <w:rsid w:val="00AF0C8D"/>
    <w:rsid w:val="00AF3151"/>
    <w:rsid w:val="00AF3483"/>
    <w:rsid w:val="00AF415C"/>
    <w:rsid w:val="00AF4C81"/>
    <w:rsid w:val="00AF6395"/>
    <w:rsid w:val="00AF7989"/>
    <w:rsid w:val="00AF7A2B"/>
    <w:rsid w:val="00B00A80"/>
    <w:rsid w:val="00B01886"/>
    <w:rsid w:val="00B02749"/>
    <w:rsid w:val="00B04666"/>
    <w:rsid w:val="00B047D9"/>
    <w:rsid w:val="00B049F7"/>
    <w:rsid w:val="00B058B8"/>
    <w:rsid w:val="00B06069"/>
    <w:rsid w:val="00B066CC"/>
    <w:rsid w:val="00B06EFB"/>
    <w:rsid w:val="00B1022D"/>
    <w:rsid w:val="00B102EA"/>
    <w:rsid w:val="00B10564"/>
    <w:rsid w:val="00B118C0"/>
    <w:rsid w:val="00B120AE"/>
    <w:rsid w:val="00B15D0B"/>
    <w:rsid w:val="00B15F0B"/>
    <w:rsid w:val="00B16471"/>
    <w:rsid w:val="00B168E0"/>
    <w:rsid w:val="00B16CEF"/>
    <w:rsid w:val="00B16DF9"/>
    <w:rsid w:val="00B17241"/>
    <w:rsid w:val="00B173C5"/>
    <w:rsid w:val="00B177C4"/>
    <w:rsid w:val="00B17904"/>
    <w:rsid w:val="00B17F46"/>
    <w:rsid w:val="00B17F54"/>
    <w:rsid w:val="00B20641"/>
    <w:rsid w:val="00B20702"/>
    <w:rsid w:val="00B20C30"/>
    <w:rsid w:val="00B21BAF"/>
    <w:rsid w:val="00B22714"/>
    <w:rsid w:val="00B230AE"/>
    <w:rsid w:val="00B238C7"/>
    <w:rsid w:val="00B2391E"/>
    <w:rsid w:val="00B2446B"/>
    <w:rsid w:val="00B2478C"/>
    <w:rsid w:val="00B25572"/>
    <w:rsid w:val="00B25D3F"/>
    <w:rsid w:val="00B26BC5"/>
    <w:rsid w:val="00B27BA8"/>
    <w:rsid w:val="00B307D3"/>
    <w:rsid w:val="00B30860"/>
    <w:rsid w:val="00B31228"/>
    <w:rsid w:val="00B32925"/>
    <w:rsid w:val="00B3409E"/>
    <w:rsid w:val="00B34BA9"/>
    <w:rsid w:val="00B34F0F"/>
    <w:rsid w:val="00B3533C"/>
    <w:rsid w:val="00B35505"/>
    <w:rsid w:val="00B36C60"/>
    <w:rsid w:val="00B36CAB"/>
    <w:rsid w:val="00B37083"/>
    <w:rsid w:val="00B41245"/>
    <w:rsid w:val="00B4175C"/>
    <w:rsid w:val="00B41BA8"/>
    <w:rsid w:val="00B41DF5"/>
    <w:rsid w:val="00B4201E"/>
    <w:rsid w:val="00B42090"/>
    <w:rsid w:val="00B421DD"/>
    <w:rsid w:val="00B4296E"/>
    <w:rsid w:val="00B43E10"/>
    <w:rsid w:val="00B4403C"/>
    <w:rsid w:val="00B4413A"/>
    <w:rsid w:val="00B45635"/>
    <w:rsid w:val="00B462F7"/>
    <w:rsid w:val="00B47411"/>
    <w:rsid w:val="00B47AE2"/>
    <w:rsid w:val="00B47CD3"/>
    <w:rsid w:val="00B505B2"/>
    <w:rsid w:val="00B510F4"/>
    <w:rsid w:val="00B51195"/>
    <w:rsid w:val="00B518BE"/>
    <w:rsid w:val="00B530D5"/>
    <w:rsid w:val="00B535C4"/>
    <w:rsid w:val="00B54B49"/>
    <w:rsid w:val="00B5580C"/>
    <w:rsid w:val="00B566A3"/>
    <w:rsid w:val="00B56F55"/>
    <w:rsid w:val="00B57C27"/>
    <w:rsid w:val="00B6046A"/>
    <w:rsid w:val="00B60EBD"/>
    <w:rsid w:val="00B615A2"/>
    <w:rsid w:val="00B61BC9"/>
    <w:rsid w:val="00B62696"/>
    <w:rsid w:val="00B63F72"/>
    <w:rsid w:val="00B6468D"/>
    <w:rsid w:val="00B646E8"/>
    <w:rsid w:val="00B660F6"/>
    <w:rsid w:val="00B6619D"/>
    <w:rsid w:val="00B67006"/>
    <w:rsid w:val="00B67A03"/>
    <w:rsid w:val="00B70A24"/>
    <w:rsid w:val="00B70F20"/>
    <w:rsid w:val="00B71124"/>
    <w:rsid w:val="00B71589"/>
    <w:rsid w:val="00B732D6"/>
    <w:rsid w:val="00B7336E"/>
    <w:rsid w:val="00B73E08"/>
    <w:rsid w:val="00B7443E"/>
    <w:rsid w:val="00B7455B"/>
    <w:rsid w:val="00B75410"/>
    <w:rsid w:val="00B75BCF"/>
    <w:rsid w:val="00B77046"/>
    <w:rsid w:val="00B7720F"/>
    <w:rsid w:val="00B80A09"/>
    <w:rsid w:val="00B80BDB"/>
    <w:rsid w:val="00B80ECA"/>
    <w:rsid w:val="00B813AE"/>
    <w:rsid w:val="00B81AAE"/>
    <w:rsid w:val="00B81EAE"/>
    <w:rsid w:val="00B82A1A"/>
    <w:rsid w:val="00B82DC9"/>
    <w:rsid w:val="00B82E2E"/>
    <w:rsid w:val="00B8357E"/>
    <w:rsid w:val="00B8436F"/>
    <w:rsid w:val="00B84CF8"/>
    <w:rsid w:val="00B84F56"/>
    <w:rsid w:val="00B855F9"/>
    <w:rsid w:val="00B85B72"/>
    <w:rsid w:val="00B86C4B"/>
    <w:rsid w:val="00B87DC0"/>
    <w:rsid w:val="00B90AD2"/>
    <w:rsid w:val="00B90E3D"/>
    <w:rsid w:val="00B91E46"/>
    <w:rsid w:val="00B92C06"/>
    <w:rsid w:val="00B93958"/>
    <w:rsid w:val="00B939FB"/>
    <w:rsid w:val="00B93AD6"/>
    <w:rsid w:val="00B93F05"/>
    <w:rsid w:val="00B9511B"/>
    <w:rsid w:val="00B9516E"/>
    <w:rsid w:val="00B95669"/>
    <w:rsid w:val="00B958E7"/>
    <w:rsid w:val="00B9622F"/>
    <w:rsid w:val="00B96915"/>
    <w:rsid w:val="00B970A3"/>
    <w:rsid w:val="00B97E6F"/>
    <w:rsid w:val="00B97F22"/>
    <w:rsid w:val="00BA0688"/>
    <w:rsid w:val="00BA0830"/>
    <w:rsid w:val="00BA1723"/>
    <w:rsid w:val="00BA1ACC"/>
    <w:rsid w:val="00BA36AE"/>
    <w:rsid w:val="00BA3BD0"/>
    <w:rsid w:val="00BA59DE"/>
    <w:rsid w:val="00BA5D39"/>
    <w:rsid w:val="00BA62F5"/>
    <w:rsid w:val="00BA78A1"/>
    <w:rsid w:val="00BA7AF5"/>
    <w:rsid w:val="00BA7BD8"/>
    <w:rsid w:val="00BA7DA8"/>
    <w:rsid w:val="00BB0427"/>
    <w:rsid w:val="00BB0BAD"/>
    <w:rsid w:val="00BB1112"/>
    <w:rsid w:val="00BB11AA"/>
    <w:rsid w:val="00BB1728"/>
    <w:rsid w:val="00BB1992"/>
    <w:rsid w:val="00BB1B97"/>
    <w:rsid w:val="00BB2629"/>
    <w:rsid w:val="00BB2D8B"/>
    <w:rsid w:val="00BB35A4"/>
    <w:rsid w:val="00BB3929"/>
    <w:rsid w:val="00BB3CF4"/>
    <w:rsid w:val="00BB502F"/>
    <w:rsid w:val="00BB521F"/>
    <w:rsid w:val="00BB5D05"/>
    <w:rsid w:val="00BB621E"/>
    <w:rsid w:val="00BB6CA9"/>
    <w:rsid w:val="00BB7C08"/>
    <w:rsid w:val="00BC0083"/>
    <w:rsid w:val="00BC0245"/>
    <w:rsid w:val="00BC0604"/>
    <w:rsid w:val="00BC063D"/>
    <w:rsid w:val="00BC0B35"/>
    <w:rsid w:val="00BC2D45"/>
    <w:rsid w:val="00BC385D"/>
    <w:rsid w:val="00BC39C5"/>
    <w:rsid w:val="00BC3DBE"/>
    <w:rsid w:val="00BC532A"/>
    <w:rsid w:val="00BC5F98"/>
    <w:rsid w:val="00BC6588"/>
    <w:rsid w:val="00BC684A"/>
    <w:rsid w:val="00BC6909"/>
    <w:rsid w:val="00BC6BE2"/>
    <w:rsid w:val="00BC6D13"/>
    <w:rsid w:val="00BC7523"/>
    <w:rsid w:val="00BC7E5F"/>
    <w:rsid w:val="00BD057A"/>
    <w:rsid w:val="00BD08FD"/>
    <w:rsid w:val="00BD222F"/>
    <w:rsid w:val="00BD25DE"/>
    <w:rsid w:val="00BD2879"/>
    <w:rsid w:val="00BD2943"/>
    <w:rsid w:val="00BD2990"/>
    <w:rsid w:val="00BD2DB8"/>
    <w:rsid w:val="00BD2F68"/>
    <w:rsid w:val="00BD31D8"/>
    <w:rsid w:val="00BD387F"/>
    <w:rsid w:val="00BD4299"/>
    <w:rsid w:val="00BD5AD8"/>
    <w:rsid w:val="00BD6636"/>
    <w:rsid w:val="00BD77EB"/>
    <w:rsid w:val="00BE04E6"/>
    <w:rsid w:val="00BE0662"/>
    <w:rsid w:val="00BE067B"/>
    <w:rsid w:val="00BE141E"/>
    <w:rsid w:val="00BE34BB"/>
    <w:rsid w:val="00BE3F61"/>
    <w:rsid w:val="00BE41E2"/>
    <w:rsid w:val="00BE4937"/>
    <w:rsid w:val="00BE6ED1"/>
    <w:rsid w:val="00BF0040"/>
    <w:rsid w:val="00BF0219"/>
    <w:rsid w:val="00BF0ED8"/>
    <w:rsid w:val="00BF6794"/>
    <w:rsid w:val="00BF686A"/>
    <w:rsid w:val="00BF734B"/>
    <w:rsid w:val="00BF7E92"/>
    <w:rsid w:val="00C00500"/>
    <w:rsid w:val="00C0128D"/>
    <w:rsid w:val="00C01615"/>
    <w:rsid w:val="00C02183"/>
    <w:rsid w:val="00C029F8"/>
    <w:rsid w:val="00C04295"/>
    <w:rsid w:val="00C043B9"/>
    <w:rsid w:val="00C04521"/>
    <w:rsid w:val="00C04B3C"/>
    <w:rsid w:val="00C052D2"/>
    <w:rsid w:val="00C055F4"/>
    <w:rsid w:val="00C0599F"/>
    <w:rsid w:val="00C06516"/>
    <w:rsid w:val="00C0655F"/>
    <w:rsid w:val="00C06881"/>
    <w:rsid w:val="00C06AFE"/>
    <w:rsid w:val="00C10D55"/>
    <w:rsid w:val="00C115A9"/>
    <w:rsid w:val="00C11DEF"/>
    <w:rsid w:val="00C1255C"/>
    <w:rsid w:val="00C12B22"/>
    <w:rsid w:val="00C139EE"/>
    <w:rsid w:val="00C13EAB"/>
    <w:rsid w:val="00C163D1"/>
    <w:rsid w:val="00C16651"/>
    <w:rsid w:val="00C177EB"/>
    <w:rsid w:val="00C17960"/>
    <w:rsid w:val="00C17C3E"/>
    <w:rsid w:val="00C17CF4"/>
    <w:rsid w:val="00C207D6"/>
    <w:rsid w:val="00C21A5A"/>
    <w:rsid w:val="00C21EB2"/>
    <w:rsid w:val="00C22354"/>
    <w:rsid w:val="00C228B3"/>
    <w:rsid w:val="00C236F1"/>
    <w:rsid w:val="00C23DB2"/>
    <w:rsid w:val="00C24243"/>
    <w:rsid w:val="00C24312"/>
    <w:rsid w:val="00C2616B"/>
    <w:rsid w:val="00C26249"/>
    <w:rsid w:val="00C26B28"/>
    <w:rsid w:val="00C27549"/>
    <w:rsid w:val="00C27667"/>
    <w:rsid w:val="00C2768B"/>
    <w:rsid w:val="00C27750"/>
    <w:rsid w:val="00C302E5"/>
    <w:rsid w:val="00C311EA"/>
    <w:rsid w:val="00C312FE"/>
    <w:rsid w:val="00C31D01"/>
    <w:rsid w:val="00C3200E"/>
    <w:rsid w:val="00C32305"/>
    <w:rsid w:val="00C33BA1"/>
    <w:rsid w:val="00C34C59"/>
    <w:rsid w:val="00C34E7B"/>
    <w:rsid w:val="00C35CF7"/>
    <w:rsid w:val="00C366EB"/>
    <w:rsid w:val="00C37DC8"/>
    <w:rsid w:val="00C402C5"/>
    <w:rsid w:val="00C41144"/>
    <w:rsid w:val="00C41855"/>
    <w:rsid w:val="00C42108"/>
    <w:rsid w:val="00C43390"/>
    <w:rsid w:val="00C4342F"/>
    <w:rsid w:val="00C4371D"/>
    <w:rsid w:val="00C4413D"/>
    <w:rsid w:val="00C44600"/>
    <w:rsid w:val="00C449E4"/>
    <w:rsid w:val="00C462FB"/>
    <w:rsid w:val="00C46EB1"/>
    <w:rsid w:val="00C47352"/>
    <w:rsid w:val="00C47AB9"/>
    <w:rsid w:val="00C47DD9"/>
    <w:rsid w:val="00C47F76"/>
    <w:rsid w:val="00C50387"/>
    <w:rsid w:val="00C5070B"/>
    <w:rsid w:val="00C50A01"/>
    <w:rsid w:val="00C50BB4"/>
    <w:rsid w:val="00C51C31"/>
    <w:rsid w:val="00C53652"/>
    <w:rsid w:val="00C5392D"/>
    <w:rsid w:val="00C53EE0"/>
    <w:rsid w:val="00C545F6"/>
    <w:rsid w:val="00C5488C"/>
    <w:rsid w:val="00C54E65"/>
    <w:rsid w:val="00C5509F"/>
    <w:rsid w:val="00C558AE"/>
    <w:rsid w:val="00C5590F"/>
    <w:rsid w:val="00C55B5F"/>
    <w:rsid w:val="00C56DED"/>
    <w:rsid w:val="00C5705B"/>
    <w:rsid w:val="00C57712"/>
    <w:rsid w:val="00C60DB4"/>
    <w:rsid w:val="00C621C4"/>
    <w:rsid w:val="00C628F9"/>
    <w:rsid w:val="00C62B8F"/>
    <w:rsid w:val="00C63260"/>
    <w:rsid w:val="00C63F12"/>
    <w:rsid w:val="00C642FD"/>
    <w:rsid w:val="00C64AA4"/>
    <w:rsid w:val="00C64D31"/>
    <w:rsid w:val="00C65739"/>
    <w:rsid w:val="00C661FB"/>
    <w:rsid w:val="00C667C1"/>
    <w:rsid w:val="00C66D5B"/>
    <w:rsid w:val="00C6755C"/>
    <w:rsid w:val="00C675F2"/>
    <w:rsid w:val="00C67EEE"/>
    <w:rsid w:val="00C70172"/>
    <w:rsid w:val="00C704EB"/>
    <w:rsid w:val="00C717DD"/>
    <w:rsid w:val="00C71F8F"/>
    <w:rsid w:val="00C72337"/>
    <w:rsid w:val="00C737B9"/>
    <w:rsid w:val="00C73808"/>
    <w:rsid w:val="00C738EE"/>
    <w:rsid w:val="00C747A5"/>
    <w:rsid w:val="00C74824"/>
    <w:rsid w:val="00C74DBF"/>
    <w:rsid w:val="00C75E3E"/>
    <w:rsid w:val="00C76496"/>
    <w:rsid w:val="00C76B2E"/>
    <w:rsid w:val="00C76BAB"/>
    <w:rsid w:val="00C77648"/>
    <w:rsid w:val="00C800F1"/>
    <w:rsid w:val="00C803C2"/>
    <w:rsid w:val="00C805B3"/>
    <w:rsid w:val="00C80D1C"/>
    <w:rsid w:val="00C80DA6"/>
    <w:rsid w:val="00C81C2B"/>
    <w:rsid w:val="00C824B7"/>
    <w:rsid w:val="00C84BB3"/>
    <w:rsid w:val="00C84CDA"/>
    <w:rsid w:val="00C85681"/>
    <w:rsid w:val="00C87C71"/>
    <w:rsid w:val="00C87E74"/>
    <w:rsid w:val="00C87F2B"/>
    <w:rsid w:val="00C90149"/>
    <w:rsid w:val="00C90C0A"/>
    <w:rsid w:val="00C91837"/>
    <w:rsid w:val="00C91D75"/>
    <w:rsid w:val="00C95C0D"/>
    <w:rsid w:val="00C95D35"/>
    <w:rsid w:val="00C97CB9"/>
    <w:rsid w:val="00CA01CE"/>
    <w:rsid w:val="00CA0727"/>
    <w:rsid w:val="00CA0CBB"/>
    <w:rsid w:val="00CA13F4"/>
    <w:rsid w:val="00CA1C08"/>
    <w:rsid w:val="00CA1FC7"/>
    <w:rsid w:val="00CA209A"/>
    <w:rsid w:val="00CA2607"/>
    <w:rsid w:val="00CA3211"/>
    <w:rsid w:val="00CA395B"/>
    <w:rsid w:val="00CA5904"/>
    <w:rsid w:val="00CA5A9E"/>
    <w:rsid w:val="00CA7567"/>
    <w:rsid w:val="00CB00F7"/>
    <w:rsid w:val="00CB0873"/>
    <w:rsid w:val="00CB0AA0"/>
    <w:rsid w:val="00CB120D"/>
    <w:rsid w:val="00CB1979"/>
    <w:rsid w:val="00CB2694"/>
    <w:rsid w:val="00CB3366"/>
    <w:rsid w:val="00CB48C3"/>
    <w:rsid w:val="00CB4C02"/>
    <w:rsid w:val="00CB532A"/>
    <w:rsid w:val="00CB64CB"/>
    <w:rsid w:val="00CC0477"/>
    <w:rsid w:val="00CC07BA"/>
    <w:rsid w:val="00CC0C2A"/>
    <w:rsid w:val="00CC1430"/>
    <w:rsid w:val="00CC1A25"/>
    <w:rsid w:val="00CC24FB"/>
    <w:rsid w:val="00CC306A"/>
    <w:rsid w:val="00CC3528"/>
    <w:rsid w:val="00CC393F"/>
    <w:rsid w:val="00CC49F6"/>
    <w:rsid w:val="00CC58ED"/>
    <w:rsid w:val="00CC6529"/>
    <w:rsid w:val="00CC6DD2"/>
    <w:rsid w:val="00CC6EB3"/>
    <w:rsid w:val="00CC78B5"/>
    <w:rsid w:val="00CD0CA7"/>
    <w:rsid w:val="00CD0F2C"/>
    <w:rsid w:val="00CD10B1"/>
    <w:rsid w:val="00CD172D"/>
    <w:rsid w:val="00CD1FEF"/>
    <w:rsid w:val="00CD2560"/>
    <w:rsid w:val="00CD3049"/>
    <w:rsid w:val="00CD318B"/>
    <w:rsid w:val="00CD40DE"/>
    <w:rsid w:val="00CD4105"/>
    <w:rsid w:val="00CD49E6"/>
    <w:rsid w:val="00CD4FEF"/>
    <w:rsid w:val="00CD5B15"/>
    <w:rsid w:val="00CD5D87"/>
    <w:rsid w:val="00CD6759"/>
    <w:rsid w:val="00CD6AB2"/>
    <w:rsid w:val="00CD75F5"/>
    <w:rsid w:val="00CE1A36"/>
    <w:rsid w:val="00CE1A5A"/>
    <w:rsid w:val="00CE2542"/>
    <w:rsid w:val="00CE28E9"/>
    <w:rsid w:val="00CE2C90"/>
    <w:rsid w:val="00CE3069"/>
    <w:rsid w:val="00CE3483"/>
    <w:rsid w:val="00CE37CD"/>
    <w:rsid w:val="00CE4863"/>
    <w:rsid w:val="00CE50E7"/>
    <w:rsid w:val="00CE5856"/>
    <w:rsid w:val="00CE6826"/>
    <w:rsid w:val="00CE72B7"/>
    <w:rsid w:val="00CE736C"/>
    <w:rsid w:val="00CE76DC"/>
    <w:rsid w:val="00CF19FC"/>
    <w:rsid w:val="00CF285A"/>
    <w:rsid w:val="00CF3A2A"/>
    <w:rsid w:val="00CF4237"/>
    <w:rsid w:val="00CF4530"/>
    <w:rsid w:val="00CF4A23"/>
    <w:rsid w:val="00CF53A8"/>
    <w:rsid w:val="00CF6029"/>
    <w:rsid w:val="00CF6BD7"/>
    <w:rsid w:val="00CF6C5B"/>
    <w:rsid w:val="00D008A9"/>
    <w:rsid w:val="00D013BA"/>
    <w:rsid w:val="00D016BB"/>
    <w:rsid w:val="00D01AB3"/>
    <w:rsid w:val="00D01D4A"/>
    <w:rsid w:val="00D01DA2"/>
    <w:rsid w:val="00D01F39"/>
    <w:rsid w:val="00D01F53"/>
    <w:rsid w:val="00D02210"/>
    <w:rsid w:val="00D0286D"/>
    <w:rsid w:val="00D02D09"/>
    <w:rsid w:val="00D05835"/>
    <w:rsid w:val="00D05AB7"/>
    <w:rsid w:val="00D05D3A"/>
    <w:rsid w:val="00D05D3B"/>
    <w:rsid w:val="00D0658C"/>
    <w:rsid w:val="00D066A6"/>
    <w:rsid w:val="00D072E6"/>
    <w:rsid w:val="00D07AA1"/>
    <w:rsid w:val="00D07C37"/>
    <w:rsid w:val="00D07DB1"/>
    <w:rsid w:val="00D101EC"/>
    <w:rsid w:val="00D10819"/>
    <w:rsid w:val="00D10984"/>
    <w:rsid w:val="00D10A63"/>
    <w:rsid w:val="00D123E3"/>
    <w:rsid w:val="00D127BB"/>
    <w:rsid w:val="00D14CAE"/>
    <w:rsid w:val="00D14E66"/>
    <w:rsid w:val="00D14F27"/>
    <w:rsid w:val="00D15154"/>
    <w:rsid w:val="00D161B1"/>
    <w:rsid w:val="00D16DDB"/>
    <w:rsid w:val="00D16E5A"/>
    <w:rsid w:val="00D16F82"/>
    <w:rsid w:val="00D17D8F"/>
    <w:rsid w:val="00D203B7"/>
    <w:rsid w:val="00D20EDC"/>
    <w:rsid w:val="00D21684"/>
    <w:rsid w:val="00D21727"/>
    <w:rsid w:val="00D21B1F"/>
    <w:rsid w:val="00D21F32"/>
    <w:rsid w:val="00D221C9"/>
    <w:rsid w:val="00D227F9"/>
    <w:rsid w:val="00D234D0"/>
    <w:rsid w:val="00D238AB"/>
    <w:rsid w:val="00D24F2D"/>
    <w:rsid w:val="00D250BC"/>
    <w:rsid w:val="00D25743"/>
    <w:rsid w:val="00D25E06"/>
    <w:rsid w:val="00D26381"/>
    <w:rsid w:val="00D26404"/>
    <w:rsid w:val="00D2693E"/>
    <w:rsid w:val="00D27915"/>
    <w:rsid w:val="00D30837"/>
    <w:rsid w:val="00D31905"/>
    <w:rsid w:val="00D3247B"/>
    <w:rsid w:val="00D3259B"/>
    <w:rsid w:val="00D328E3"/>
    <w:rsid w:val="00D3362D"/>
    <w:rsid w:val="00D33D6B"/>
    <w:rsid w:val="00D33DB1"/>
    <w:rsid w:val="00D34338"/>
    <w:rsid w:val="00D34DF9"/>
    <w:rsid w:val="00D34F0D"/>
    <w:rsid w:val="00D355F6"/>
    <w:rsid w:val="00D3622F"/>
    <w:rsid w:val="00D3766F"/>
    <w:rsid w:val="00D37EF7"/>
    <w:rsid w:val="00D402A2"/>
    <w:rsid w:val="00D40791"/>
    <w:rsid w:val="00D408CD"/>
    <w:rsid w:val="00D40E21"/>
    <w:rsid w:val="00D42D00"/>
    <w:rsid w:val="00D43457"/>
    <w:rsid w:val="00D434EC"/>
    <w:rsid w:val="00D43F98"/>
    <w:rsid w:val="00D44ECD"/>
    <w:rsid w:val="00D4538F"/>
    <w:rsid w:val="00D455C5"/>
    <w:rsid w:val="00D458D3"/>
    <w:rsid w:val="00D45B39"/>
    <w:rsid w:val="00D461AB"/>
    <w:rsid w:val="00D46E4F"/>
    <w:rsid w:val="00D47137"/>
    <w:rsid w:val="00D5125D"/>
    <w:rsid w:val="00D51370"/>
    <w:rsid w:val="00D5145B"/>
    <w:rsid w:val="00D515FE"/>
    <w:rsid w:val="00D51CAA"/>
    <w:rsid w:val="00D52414"/>
    <w:rsid w:val="00D528E0"/>
    <w:rsid w:val="00D52CF5"/>
    <w:rsid w:val="00D530E6"/>
    <w:rsid w:val="00D531C3"/>
    <w:rsid w:val="00D53DE0"/>
    <w:rsid w:val="00D53E17"/>
    <w:rsid w:val="00D5480A"/>
    <w:rsid w:val="00D55011"/>
    <w:rsid w:val="00D56ABA"/>
    <w:rsid w:val="00D57102"/>
    <w:rsid w:val="00D578EC"/>
    <w:rsid w:val="00D60427"/>
    <w:rsid w:val="00D612F6"/>
    <w:rsid w:val="00D61805"/>
    <w:rsid w:val="00D61876"/>
    <w:rsid w:val="00D61D35"/>
    <w:rsid w:val="00D62B13"/>
    <w:rsid w:val="00D63980"/>
    <w:rsid w:val="00D65471"/>
    <w:rsid w:val="00D66099"/>
    <w:rsid w:val="00D6695C"/>
    <w:rsid w:val="00D674B2"/>
    <w:rsid w:val="00D7046C"/>
    <w:rsid w:val="00D7111A"/>
    <w:rsid w:val="00D721E1"/>
    <w:rsid w:val="00D7257A"/>
    <w:rsid w:val="00D738D8"/>
    <w:rsid w:val="00D73AFA"/>
    <w:rsid w:val="00D73C4E"/>
    <w:rsid w:val="00D74DBF"/>
    <w:rsid w:val="00D75CD3"/>
    <w:rsid w:val="00D75E6B"/>
    <w:rsid w:val="00D76BCC"/>
    <w:rsid w:val="00D76D46"/>
    <w:rsid w:val="00D77893"/>
    <w:rsid w:val="00D77E57"/>
    <w:rsid w:val="00D804C3"/>
    <w:rsid w:val="00D8230F"/>
    <w:rsid w:val="00D82B1A"/>
    <w:rsid w:val="00D82B1B"/>
    <w:rsid w:val="00D82BF2"/>
    <w:rsid w:val="00D83564"/>
    <w:rsid w:val="00D83DBD"/>
    <w:rsid w:val="00D84DF5"/>
    <w:rsid w:val="00D851A8"/>
    <w:rsid w:val="00D851AC"/>
    <w:rsid w:val="00D853B4"/>
    <w:rsid w:val="00D8554A"/>
    <w:rsid w:val="00D8616F"/>
    <w:rsid w:val="00D86F61"/>
    <w:rsid w:val="00D87444"/>
    <w:rsid w:val="00D9020D"/>
    <w:rsid w:val="00D90800"/>
    <w:rsid w:val="00D91357"/>
    <w:rsid w:val="00D91566"/>
    <w:rsid w:val="00D9156F"/>
    <w:rsid w:val="00D915F6"/>
    <w:rsid w:val="00D916B6"/>
    <w:rsid w:val="00D92DCA"/>
    <w:rsid w:val="00D933A8"/>
    <w:rsid w:val="00D9377C"/>
    <w:rsid w:val="00D938A7"/>
    <w:rsid w:val="00D9407F"/>
    <w:rsid w:val="00D9624D"/>
    <w:rsid w:val="00D9708F"/>
    <w:rsid w:val="00D973A2"/>
    <w:rsid w:val="00D97AA5"/>
    <w:rsid w:val="00DA061E"/>
    <w:rsid w:val="00DA0BAD"/>
    <w:rsid w:val="00DA18FA"/>
    <w:rsid w:val="00DA2A2A"/>
    <w:rsid w:val="00DA3485"/>
    <w:rsid w:val="00DA35F9"/>
    <w:rsid w:val="00DA3AE4"/>
    <w:rsid w:val="00DA3BF7"/>
    <w:rsid w:val="00DA422F"/>
    <w:rsid w:val="00DA43B4"/>
    <w:rsid w:val="00DA4DAA"/>
    <w:rsid w:val="00DA5293"/>
    <w:rsid w:val="00DA5C55"/>
    <w:rsid w:val="00DA5E14"/>
    <w:rsid w:val="00DA60B8"/>
    <w:rsid w:val="00DA698F"/>
    <w:rsid w:val="00DA721A"/>
    <w:rsid w:val="00DA7C04"/>
    <w:rsid w:val="00DB1A68"/>
    <w:rsid w:val="00DB3371"/>
    <w:rsid w:val="00DB353B"/>
    <w:rsid w:val="00DB3F65"/>
    <w:rsid w:val="00DB58AA"/>
    <w:rsid w:val="00DB5AC4"/>
    <w:rsid w:val="00DB5CA7"/>
    <w:rsid w:val="00DB75B4"/>
    <w:rsid w:val="00DC1565"/>
    <w:rsid w:val="00DC1A16"/>
    <w:rsid w:val="00DC4C27"/>
    <w:rsid w:val="00DC5393"/>
    <w:rsid w:val="00DC69A7"/>
    <w:rsid w:val="00DC75EE"/>
    <w:rsid w:val="00DD0B49"/>
    <w:rsid w:val="00DD0C44"/>
    <w:rsid w:val="00DD0D8C"/>
    <w:rsid w:val="00DD147F"/>
    <w:rsid w:val="00DD15DE"/>
    <w:rsid w:val="00DD170F"/>
    <w:rsid w:val="00DD218C"/>
    <w:rsid w:val="00DD225A"/>
    <w:rsid w:val="00DD33AA"/>
    <w:rsid w:val="00DD372B"/>
    <w:rsid w:val="00DD4533"/>
    <w:rsid w:val="00DD4BD6"/>
    <w:rsid w:val="00DD4FC1"/>
    <w:rsid w:val="00DD51E0"/>
    <w:rsid w:val="00DD54E2"/>
    <w:rsid w:val="00DD59CA"/>
    <w:rsid w:val="00DD5D6B"/>
    <w:rsid w:val="00DD60A0"/>
    <w:rsid w:val="00DD6412"/>
    <w:rsid w:val="00DD7D16"/>
    <w:rsid w:val="00DD7DE2"/>
    <w:rsid w:val="00DE00BD"/>
    <w:rsid w:val="00DE0187"/>
    <w:rsid w:val="00DE22EF"/>
    <w:rsid w:val="00DE2448"/>
    <w:rsid w:val="00DE329D"/>
    <w:rsid w:val="00DE43FC"/>
    <w:rsid w:val="00DE45C8"/>
    <w:rsid w:val="00DE4A3D"/>
    <w:rsid w:val="00DE4E7B"/>
    <w:rsid w:val="00DE51DB"/>
    <w:rsid w:val="00DE569C"/>
    <w:rsid w:val="00DE5768"/>
    <w:rsid w:val="00DE5C47"/>
    <w:rsid w:val="00DE5FBE"/>
    <w:rsid w:val="00DE6D81"/>
    <w:rsid w:val="00DE72ED"/>
    <w:rsid w:val="00DF2687"/>
    <w:rsid w:val="00DF2DBE"/>
    <w:rsid w:val="00DF352B"/>
    <w:rsid w:val="00DF3809"/>
    <w:rsid w:val="00DF42AF"/>
    <w:rsid w:val="00DF466E"/>
    <w:rsid w:val="00DF5339"/>
    <w:rsid w:val="00DF5E12"/>
    <w:rsid w:val="00E00196"/>
    <w:rsid w:val="00E00465"/>
    <w:rsid w:val="00E006A8"/>
    <w:rsid w:val="00E0094C"/>
    <w:rsid w:val="00E0134F"/>
    <w:rsid w:val="00E01382"/>
    <w:rsid w:val="00E01794"/>
    <w:rsid w:val="00E01FE6"/>
    <w:rsid w:val="00E02D98"/>
    <w:rsid w:val="00E04BC7"/>
    <w:rsid w:val="00E04C91"/>
    <w:rsid w:val="00E05179"/>
    <w:rsid w:val="00E05BA3"/>
    <w:rsid w:val="00E05D3D"/>
    <w:rsid w:val="00E060E2"/>
    <w:rsid w:val="00E06409"/>
    <w:rsid w:val="00E100B4"/>
    <w:rsid w:val="00E10CBB"/>
    <w:rsid w:val="00E10F4D"/>
    <w:rsid w:val="00E11425"/>
    <w:rsid w:val="00E133E2"/>
    <w:rsid w:val="00E134EE"/>
    <w:rsid w:val="00E137A9"/>
    <w:rsid w:val="00E13A18"/>
    <w:rsid w:val="00E13F06"/>
    <w:rsid w:val="00E15653"/>
    <w:rsid w:val="00E17161"/>
    <w:rsid w:val="00E1784E"/>
    <w:rsid w:val="00E17F74"/>
    <w:rsid w:val="00E21E31"/>
    <w:rsid w:val="00E22890"/>
    <w:rsid w:val="00E22A02"/>
    <w:rsid w:val="00E22DB6"/>
    <w:rsid w:val="00E23752"/>
    <w:rsid w:val="00E238EB"/>
    <w:rsid w:val="00E23E4A"/>
    <w:rsid w:val="00E2476D"/>
    <w:rsid w:val="00E24ADB"/>
    <w:rsid w:val="00E2503F"/>
    <w:rsid w:val="00E250EC"/>
    <w:rsid w:val="00E25ACC"/>
    <w:rsid w:val="00E2751D"/>
    <w:rsid w:val="00E27AFB"/>
    <w:rsid w:val="00E27FD1"/>
    <w:rsid w:val="00E303D8"/>
    <w:rsid w:val="00E30AC2"/>
    <w:rsid w:val="00E30AF5"/>
    <w:rsid w:val="00E31466"/>
    <w:rsid w:val="00E321CF"/>
    <w:rsid w:val="00E323D9"/>
    <w:rsid w:val="00E3372C"/>
    <w:rsid w:val="00E33975"/>
    <w:rsid w:val="00E33DA8"/>
    <w:rsid w:val="00E33F5C"/>
    <w:rsid w:val="00E34726"/>
    <w:rsid w:val="00E35D65"/>
    <w:rsid w:val="00E35DAD"/>
    <w:rsid w:val="00E35E53"/>
    <w:rsid w:val="00E3610F"/>
    <w:rsid w:val="00E36362"/>
    <w:rsid w:val="00E36546"/>
    <w:rsid w:val="00E367E0"/>
    <w:rsid w:val="00E36C03"/>
    <w:rsid w:val="00E37557"/>
    <w:rsid w:val="00E37DB8"/>
    <w:rsid w:val="00E40A76"/>
    <w:rsid w:val="00E42224"/>
    <w:rsid w:val="00E42B6C"/>
    <w:rsid w:val="00E433F1"/>
    <w:rsid w:val="00E43723"/>
    <w:rsid w:val="00E44848"/>
    <w:rsid w:val="00E44B75"/>
    <w:rsid w:val="00E4515E"/>
    <w:rsid w:val="00E47FD4"/>
    <w:rsid w:val="00E5002E"/>
    <w:rsid w:val="00E5101D"/>
    <w:rsid w:val="00E51DCB"/>
    <w:rsid w:val="00E51E4A"/>
    <w:rsid w:val="00E520B0"/>
    <w:rsid w:val="00E52423"/>
    <w:rsid w:val="00E52C1B"/>
    <w:rsid w:val="00E52F02"/>
    <w:rsid w:val="00E52FDF"/>
    <w:rsid w:val="00E53AAA"/>
    <w:rsid w:val="00E5498E"/>
    <w:rsid w:val="00E550B9"/>
    <w:rsid w:val="00E6087F"/>
    <w:rsid w:val="00E60CF9"/>
    <w:rsid w:val="00E6128F"/>
    <w:rsid w:val="00E6137D"/>
    <w:rsid w:val="00E62363"/>
    <w:rsid w:val="00E6290E"/>
    <w:rsid w:val="00E63AAE"/>
    <w:rsid w:val="00E63D8F"/>
    <w:rsid w:val="00E649C9"/>
    <w:rsid w:val="00E64AF8"/>
    <w:rsid w:val="00E6597E"/>
    <w:rsid w:val="00E65B10"/>
    <w:rsid w:val="00E65B28"/>
    <w:rsid w:val="00E663D5"/>
    <w:rsid w:val="00E668A2"/>
    <w:rsid w:val="00E67B1E"/>
    <w:rsid w:val="00E7054C"/>
    <w:rsid w:val="00E70D0D"/>
    <w:rsid w:val="00E71839"/>
    <w:rsid w:val="00E7242D"/>
    <w:rsid w:val="00E73361"/>
    <w:rsid w:val="00E736BE"/>
    <w:rsid w:val="00E742F9"/>
    <w:rsid w:val="00E7484F"/>
    <w:rsid w:val="00E74A4C"/>
    <w:rsid w:val="00E75022"/>
    <w:rsid w:val="00E763DB"/>
    <w:rsid w:val="00E76648"/>
    <w:rsid w:val="00E7673F"/>
    <w:rsid w:val="00E76E99"/>
    <w:rsid w:val="00E76F41"/>
    <w:rsid w:val="00E770D1"/>
    <w:rsid w:val="00E779A4"/>
    <w:rsid w:val="00E804C6"/>
    <w:rsid w:val="00E80D5E"/>
    <w:rsid w:val="00E818A9"/>
    <w:rsid w:val="00E826B4"/>
    <w:rsid w:val="00E82A34"/>
    <w:rsid w:val="00E82C9E"/>
    <w:rsid w:val="00E83AB9"/>
    <w:rsid w:val="00E8415B"/>
    <w:rsid w:val="00E848A9"/>
    <w:rsid w:val="00E858FA"/>
    <w:rsid w:val="00E85F5A"/>
    <w:rsid w:val="00E86A04"/>
    <w:rsid w:val="00E86DF1"/>
    <w:rsid w:val="00E87FF0"/>
    <w:rsid w:val="00E908E7"/>
    <w:rsid w:val="00E9092B"/>
    <w:rsid w:val="00E9144B"/>
    <w:rsid w:val="00E918CA"/>
    <w:rsid w:val="00E93A0D"/>
    <w:rsid w:val="00E93D21"/>
    <w:rsid w:val="00E93D31"/>
    <w:rsid w:val="00E93F95"/>
    <w:rsid w:val="00E94873"/>
    <w:rsid w:val="00E94CEA"/>
    <w:rsid w:val="00E956DC"/>
    <w:rsid w:val="00E9604B"/>
    <w:rsid w:val="00E9609B"/>
    <w:rsid w:val="00E96D2C"/>
    <w:rsid w:val="00E973D0"/>
    <w:rsid w:val="00E97801"/>
    <w:rsid w:val="00EA2254"/>
    <w:rsid w:val="00EA22DF"/>
    <w:rsid w:val="00EA27FC"/>
    <w:rsid w:val="00EA4351"/>
    <w:rsid w:val="00EA4F44"/>
    <w:rsid w:val="00EA51B5"/>
    <w:rsid w:val="00EA72BB"/>
    <w:rsid w:val="00EA73D3"/>
    <w:rsid w:val="00EA7DE5"/>
    <w:rsid w:val="00EB204D"/>
    <w:rsid w:val="00EB3929"/>
    <w:rsid w:val="00EB39B1"/>
    <w:rsid w:val="00EB3E33"/>
    <w:rsid w:val="00EB4531"/>
    <w:rsid w:val="00EB47F7"/>
    <w:rsid w:val="00EB4F03"/>
    <w:rsid w:val="00EB5C2B"/>
    <w:rsid w:val="00EB64AF"/>
    <w:rsid w:val="00EB69CF"/>
    <w:rsid w:val="00EB74B0"/>
    <w:rsid w:val="00EB7AB7"/>
    <w:rsid w:val="00EC03F5"/>
    <w:rsid w:val="00EC227A"/>
    <w:rsid w:val="00EC304E"/>
    <w:rsid w:val="00EC3DF8"/>
    <w:rsid w:val="00EC4F3A"/>
    <w:rsid w:val="00EC6932"/>
    <w:rsid w:val="00EC6A4F"/>
    <w:rsid w:val="00EC7145"/>
    <w:rsid w:val="00EC7A24"/>
    <w:rsid w:val="00ED08C5"/>
    <w:rsid w:val="00ED1C6E"/>
    <w:rsid w:val="00ED2206"/>
    <w:rsid w:val="00ED2223"/>
    <w:rsid w:val="00ED2F5E"/>
    <w:rsid w:val="00ED3484"/>
    <w:rsid w:val="00ED3C81"/>
    <w:rsid w:val="00ED3CC6"/>
    <w:rsid w:val="00ED4F71"/>
    <w:rsid w:val="00ED5AE2"/>
    <w:rsid w:val="00ED5B2A"/>
    <w:rsid w:val="00ED6F26"/>
    <w:rsid w:val="00ED76E2"/>
    <w:rsid w:val="00EE0207"/>
    <w:rsid w:val="00EE0D3D"/>
    <w:rsid w:val="00EE0EFC"/>
    <w:rsid w:val="00EE1A6E"/>
    <w:rsid w:val="00EE1BB3"/>
    <w:rsid w:val="00EE26C5"/>
    <w:rsid w:val="00EE2B0E"/>
    <w:rsid w:val="00EE37EB"/>
    <w:rsid w:val="00EE3D54"/>
    <w:rsid w:val="00EE3F70"/>
    <w:rsid w:val="00EE4984"/>
    <w:rsid w:val="00EE4F49"/>
    <w:rsid w:val="00EE5409"/>
    <w:rsid w:val="00EE56E4"/>
    <w:rsid w:val="00EE6D1A"/>
    <w:rsid w:val="00EE705E"/>
    <w:rsid w:val="00EE7A77"/>
    <w:rsid w:val="00EE7D76"/>
    <w:rsid w:val="00EE7E3D"/>
    <w:rsid w:val="00EF028E"/>
    <w:rsid w:val="00EF0AA1"/>
    <w:rsid w:val="00EF2359"/>
    <w:rsid w:val="00EF24C8"/>
    <w:rsid w:val="00EF25B1"/>
    <w:rsid w:val="00EF29E9"/>
    <w:rsid w:val="00EF4527"/>
    <w:rsid w:val="00EF478B"/>
    <w:rsid w:val="00EF512B"/>
    <w:rsid w:val="00EF59EC"/>
    <w:rsid w:val="00EF634A"/>
    <w:rsid w:val="00EF6C44"/>
    <w:rsid w:val="00EF6FA7"/>
    <w:rsid w:val="00EF7F4E"/>
    <w:rsid w:val="00F00701"/>
    <w:rsid w:val="00F012F3"/>
    <w:rsid w:val="00F01BDA"/>
    <w:rsid w:val="00F02643"/>
    <w:rsid w:val="00F02A9A"/>
    <w:rsid w:val="00F034EB"/>
    <w:rsid w:val="00F0356F"/>
    <w:rsid w:val="00F0388B"/>
    <w:rsid w:val="00F0440B"/>
    <w:rsid w:val="00F0468E"/>
    <w:rsid w:val="00F0480C"/>
    <w:rsid w:val="00F0503C"/>
    <w:rsid w:val="00F05634"/>
    <w:rsid w:val="00F05EDB"/>
    <w:rsid w:val="00F05F88"/>
    <w:rsid w:val="00F10544"/>
    <w:rsid w:val="00F10A9D"/>
    <w:rsid w:val="00F116BD"/>
    <w:rsid w:val="00F1206C"/>
    <w:rsid w:val="00F1220A"/>
    <w:rsid w:val="00F12E7E"/>
    <w:rsid w:val="00F1347A"/>
    <w:rsid w:val="00F13A65"/>
    <w:rsid w:val="00F1418C"/>
    <w:rsid w:val="00F14463"/>
    <w:rsid w:val="00F14672"/>
    <w:rsid w:val="00F1505C"/>
    <w:rsid w:val="00F153C0"/>
    <w:rsid w:val="00F167E9"/>
    <w:rsid w:val="00F16EAE"/>
    <w:rsid w:val="00F1770C"/>
    <w:rsid w:val="00F17D3B"/>
    <w:rsid w:val="00F20E56"/>
    <w:rsid w:val="00F21111"/>
    <w:rsid w:val="00F21C07"/>
    <w:rsid w:val="00F22361"/>
    <w:rsid w:val="00F22B07"/>
    <w:rsid w:val="00F22C70"/>
    <w:rsid w:val="00F22E6E"/>
    <w:rsid w:val="00F23254"/>
    <w:rsid w:val="00F2346B"/>
    <w:rsid w:val="00F23B5B"/>
    <w:rsid w:val="00F24116"/>
    <w:rsid w:val="00F2423E"/>
    <w:rsid w:val="00F24905"/>
    <w:rsid w:val="00F24C1E"/>
    <w:rsid w:val="00F24CD8"/>
    <w:rsid w:val="00F25BF0"/>
    <w:rsid w:val="00F25C2A"/>
    <w:rsid w:val="00F25C89"/>
    <w:rsid w:val="00F267E7"/>
    <w:rsid w:val="00F27B3B"/>
    <w:rsid w:val="00F30282"/>
    <w:rsid w:val="00F30E7D"/>
    <w:rsid w:val="00F31939"/>
    <w:rsid w:val="00F31AFD"/>
    <w:rsid w:val="00F31E6D"/>
    <w:rsid w:val="00F327C3"/>
    <w:rsid w:val="00F3330E"/>
    <w:rsid w:val="00F33824"/>
    <w:rsid w:val="00F33FE0"/>
    <w:rsid w:val="00F3420E"/>
    <w:rsid w:val="00F34823"/>
    <w:rsid w:val="00F34CA0"/>
    <w:rsid w:val="00F36D00"/>
    <w:rsid w:val="00F36D60"/>
    <w:rsid w:val="00F370B4"/>
    <w:rsid w:val="00F37BF0"/>
    <w:rsid w:val="00F41598"/>
    <w:rsid w:val="00F427F7"/>
    <w:rsid w:val="00F42B92"/>
    <w:rsid w:val="00F42E4B"/>
    <w:rsid w:val="00F43DEE"/>
    <w:rsid w:val="00F4433C"/>
    <w:rsid w:val="00F4465F"/>
    <w:rsid w:val="00F46152"/>
    <w:rsid w:val="00F46BFD"/>
    <w:rsid w:val="00F471B3"/>
    <w:rsid w:val="00F47D76"/>
    <w:rsid w:val="00F5059D"/>
    <w:rsid w:val="00F51096"/>
    <w:rsid w:val="00F51342"/>
    <w:rsid w:val="00F513D5"/>
    <w:rsid w:val="00F51494"/>
    <w:rsid w:val="00F51538"/>
    <w:rsid w:val="00F51760"/>
    <w:rsid w:val="00F536E5"/>
    <w:rsid w:val="00F55728"/>
    <w:rsid w:val="00F55962"/>
    <w:rsid w:val="00F56B35"/>
    <w:rsid w:val="00F5724B"/>
    <w:rsid w:val="00F576BD"/>
    <w:rsid w:val="00F57B50"/>
    <w:rsid w:val="00F6035A"/>
    <w:rsid w:val="00F6053C"/>
    <w:rsid w:val="00F60B77"/>
    <w:rsid w:val="00F612D4"/>
    <w:rsid w:val="00F61461"/>
    <w:rsid w:val="00F6180C"/>
    <w:rsid w:val="00F61A57"/>
    <w:rsid w:val="00F61DD2"/>
    <w:rsid w:val="00F622D6"/>
    <w:rsid w:val="00F6357F"/>
    <w:rsid w:val="00F63B04"/>
    <w:rsid w:val="00F6562C"/>
    <w:rsid w:val="00F66003"/>
    <w:rsid w:val="00F669A3"/>
    <w:rsid w:val="00F6741B"/>
    <w:rsid w:val="00F67718"/>
    <w:rsid w:val="00F677E1"/>
    <w:rsid w:val="00F70B85"/>
    <w:rsid w:val="00F714C8"/>
    <w:rsid w:val="00F716F1"/>
    <w:rsid w:val="00F72EC1"/>
    <w:rsid w:val="00F72FC5"/>
    <w:rsid w:val="00F730BD"/>
    <w:rsid w:val="00F731EF"/>
    <w:rsid w:val="00F737D0"/>
    <w:rsid w:val="00F73B09"/>
    <w:rsid w:val="00F74945"/>
    <w:rsid w:val="00F74DD1"/>
    <w:rsid w:val="00F75827"/>
    <w:rsid w:val="00F77CFC"/>
    <w:rsid w:val="00F80B2D"/>
    <w:rsid w:val="00F814D2"/>
    <w:rsid w:val="00F81809"/>
    <w:rsid w:val="00F819C5"/>
    <w:rsid w:val="00F82032"/>
    <w:rsid w:val="00F8384E"/>
    <w:rsid w:val="00F842C1"/>
    <w:rsid w:val="00F84701"/>
    <w:rsid w:val="00F85A25"/>
    <w:rsid w:val="00F866FB"/>
    <w:rsid w:val="00F86B90"/>
    <w:rsid w:val="00F87E2D"/>
    <w:rsid w:val="00F87F57"/>
    <w:rsid w:val="00F901FE"/>
    <w:rsid w:val="00F9092F"/>
    <w:rsid w:val="00F9346B"/>
    <w:rsid w:val="00F934E2"/>
    <w:rsid w:val="00F93E93"/>
    <w:rsid w:val="00F94212"/>
    <w:rsid w:val="00F94719"/>
    <w:rsid w:val="00F94BC2"/>
    <w:rsid w:val="00F95647"/>
    <w:rsid w:val="00F95E01"/>
    <w:rsid w:val="00F968CC"/>
    <w:rsid w:val="00F96F8E"/>
    <w:rsid w:val="00F97915"/>
    <w:rsid w:val="00F97B1B"/>
    <w:rsid w:val="00F97BA8"/>
    <w:rsid w:val="00F97CBB"/>
    <w:rsid w:val="00FA011E"/>
    <w:rsid w:val="00FA03CC"/>
    <w:rsid w:val="00FA05B4"/>
    <w:rsid w:val="00FA095C"/>
    <w:rsid w:val="00FA17EA"/>
    <w:rsid w:val="00FA17F8"/>
    <w:rsid w:val="00FA1DD6"/>
    <w:rsid w:val="00FA24FF"/>
    <w:rsid w:val="00FA32E8"/>
    <w:rsid w:val="00FA340C"/>
    <w:rsid w:val="00FA34ED"/>
    <w:rsid w:val="00FA365D"/>
    <w:rsid w:val="00FA384B"/>
    <w:rsid w:val="00FA3E59"/>
    <w:rsid w:val="00FA3F95"/>
    <w:rsid w:val="00FA4A13"/>
    <w:rsid w:val="00FA5C68"/>
    <w:rsid w:val="00FA65B9"/>
    <w:rsid w:val="00FA6774"/>
    <w:rsid w:val="00FA735B"/>
    <w:rsid w:val="00FA7D3F"/>
    <w:rsid w:val="00FB06F7"/>
    <w:rsid w:val="00FB0B30"/>
    <w:rsid w:val="00FB25FB"/>
    <w:rsid w:val="00FB3217"/>
    <w:rsid w:val="00FB352D"/>
    <w:rsid w:val="00FB48E3"/>
    <w:rsid w:val="00FB49F1"/>
    <w:rsid w:val="00FB542A"/>
    <w:rsid w:val="00FB5837"/>
    <w:rsid w:val="00FB620C"/>
    <w:rsid w:val="00FB71DE"/>
    <w:rsid w:val="00FC0B35"/>
    <w:rsid w:val="00FC1B08"/>
    <w:rsid w:val="00FC277A"/>
    <w:rsid w:val="00FC2783"/>
    <w:rsid w:val="00FC2BBE"/>
    <w:rsid w:val="00FC2C03"/>
    <w:rsid w:val="00FC2FFA"/>
    <w:rsid w:val="00FC3A50"/>
    <w:rsid w:val="00FC40EF"/>
    <w:rsid w:val="00FC4759"/>
    <w:rsid w:val="00FC4FDF"/>
    <w:rsid w:val="00FC5076"/>
    <w:rsid w:val="00FC58E1"/>
    <w:rsid w:val="00FC6A1E"/>
    <w:rsid w:val="00FC6EF6"/>
    <w:rsid w:val="00FC70B6"/>
    <w:rsid w:val="00FC7239"/>
    <w:rsid w:val="00FC7AAE"/>
    <w:rsid w:val="00FC7EC5"/>
    <w:rsid w:val="00FD0167"/>
    <w:rsid w:val="00FD1930"/>
    <w:rsid w:val="00FD1DC2"/>
    <w:rsid w:val="00FD2C4F"/>
    <w:rsid w:val="00FD2CB8"/>
    <w:rsid w:val="00FD2E9F"/>
    <w:rsid w:val="00FD34BA"/>
    <w:rsid w:val="00FD3571"/>
    <w:rsid w:val="00FD44BF"/>
    <w:rsid w:val="00FD4519"/>
    <w:rsid w:val="00FD47C4"/>
    <w:rsid w:val="00FD4EB0"/>
    <w:rsid w:val="00FD5CA7"/>
    <w:rsid w:val="00FD6387"/>
    <w:rsid w:val="00FD7CA9"/>
    <w:rsid w:val="00FD7CB9"/>
    <w:rsid w:val="00FE0671"/>
    <w:rsid w:val="00FE0ABE"/>
    <w:rsid w:val="00FE2A83"/>
    <w:rsid w:val="00FE2DB9"/>
    <w:rsid w:val="00FE2EC2"/>
    <w:rsid w:val="00FE4088"/>
    <w:rsid w:val="00FE44B8"/>
    <w:rsid w:val="00FE5B9F"/>
    <w:rsid w:val="00FE5E7E"/>
    <w:rsid w:val="00FE6B07"/>
    <w:rsid w:val="00FE75DF"/>
    <w:rsid w:val="00FF03AB"/>
    <w:rsid w:val="00FF0C91"/>
    <w:rsid w:val="00FF1BF7"/>
    <w:rsid w:val="00FF203C"/>
    <w:rsid w:val="00FF2305"/>
    <w:rsid w:val="00FF28C9"/>
    <w:rsid w:val="00FF2E44"/>
    <w:rsid w:val="00FF30D1"/>
    <w:rsid w:val="00FF34B3"/>
    <w:rsid w:val="00FF3D81"/>
    <w:rsid w:val="00FF5141"/>
    <w:rsid w:val="00FF58E5"/>
    <w:rsid w:val="00FF5C2A"/>
    <w:rsid w:val="00FF7453"/>
    <w:rsid w:val="00FF7676"/>
    <w:rsid w:val="00FF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cff"/>
    </o:shapedefaults>
    <o:shapelayout v:ext="edit">
      <o:idmap v:ext="edit" data="1"/>
    </o:shapelayout>
  </w:shapeDefaults>
  <w:decimalSymbol w:val="."/>
  <w:listSeparator w:val=","/>
  <w14:docId w14:val="0773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3DBD"/>
    <w:rPr>
      <w:rFonts w:ascii="Arial" w:hAnsi="Arial"/>
      <w:lang w:eastAsia="en-US"/>
    </w:rPr>
  </w:style>
  <w:style w:type="paragraph" w:styleId="1">
    <w:name w:val="heading 1"/>
    <w:basedOn w:val="a"/>
    <w:next w:val="a"/>
    <w:qFormat/>
    <w:rsid w:val="003863D4"/>
    <w:pPr>
      <w:keepNext/>
      <w:numPr>
        <w:numId w:val="1"/>
      </w:numPr>
      <w:spacing w:after="60"/>
      <w:outlineLvl w:val="0"/>
    </w:pPr>
    <w:rPr>
      <w:rFonts w:cs="Arial"/>
      <w:b/>
      <w:bCs/>
      <w:kern w:val="32"/>
      <w:sz w:val="32"/>
      <w:szCs w:val="32"/>
    </w:rPr>
  </w:style>
  <w:style w:type="paragraph" w:styleId="2">
    <w:name w:val="heading 2"/>
    <w:basedOn w:val="a"/>
    <w:next w:val="a"/>
    <w:qFormat/>
    <w:rsid w:val="003863D4"/>
    <w:pPr>
      <w:keepNext/>
      <w:numPr>
        <w:ilvl w:val="1"/>
        <w:numId w:val="1"/>
      </w:numPr>
      <w:spacing w:before="240" w:after="60"/>
      <w:outlineLvl w:val="1"/>
    </w:pPr>
    <w:rPr>
      <w:rFonts w:cs="Arial"/>
      <w:b/>
      <w:bCs/>
      <w:iCs/>
      <w:sz w:val="24"/>
    </w:rPr>
  </w:style>
  <w:style w:type="paragraph" w:styleId="3">
    <w:name w:val="heading 3"/>
    <w:aliases w:val="Heading 3 Char"/>
    <w:basedOn w:val="a"/>
    <w:next w:val="a"/>
    <w:qFormat/>
    <w:rsid w:val="003863D4"/>
    <w:pPr>
      <w:keepNext/>
      <w:numPr>
        <w:ilvl w:val="2"/>
        <w:numId w:val="1"/>
      </w:numPr>
      <w:spacing w:before="240" w:after="60"/>
      <w:outlineLvl w:val="2"/>
    </w:pPr>
    <w:rPr>
      <w:rFonts w:cs="Arial"/>
      <w:b/>
      <w:bCs/>
      <w:sz w:val="22"/>
      <w:szCs w:val="26"/>
    </w:rPr>
  </w:style>
  <w:style w:type="paragraph" w:styleId="4">
    <w:name w:val="heading 4"/>
    <w:basedOn w:val="a"/>
    <w:next w:val="a"/>
    <w:qFormat/>
    <w:rsid w:val="003863D4"/>
    <w:pPr>
      <w:keepNext/>
      <w:numPr>
        <w:ilvl w:val="3"/>
        <w:numId w:val="1"/>
      </w:numPr>
      <w:spacing w:before="240" w:after="60"/>
      <w:outlineLvl w:val="3"/>
    </w:pPr>
    <w:rPr>
      <w:b/>
      <w:bCs/>
      <w:sz w:val="28"/>
      <w:szCs w:val="28"/>
    </w:rPr>
  </w:style>
  <w:style w:type="paragraph" w:styleId="5">
    <w:name w:val="heading 5"/>
    <w:basedOn w:val="a"/>
    <w:next w:val="a"/>
    <w:qFormat/>
    <w:rsid w:val="003863D4"/>
    <w:pPr>
      <w:numPr>
        <w:ilvl w:val="4"/>
        <w:numId w:val="1"/>
      </w:numPr>
      <w:spacing w:before="240" w:after="60"/>
      <w:outlineLvl w:val="4"/>
    </w:pPr>
    <w:rPr>
      <w:b/>
      <w:bCs/>
      <w:i/>
      <w:iCs/>
      <w:sz w:val="26"/>
      <w:szCs w:val="26"/>
    </w:rPr>
  </w:style>
  <w:style w:type="paragraph" w:styleId="6">
    <w:name w:val="heading 6"/>
    <w:basedOn w:val="a"/>
    <w:next w:val="a"/>
    <w:qFormat/>
    <w:rsid w:val="003863D4"/>
    <w:pPr>
      <w:numPr>
        <w:ilvl w:val="5"/>
        <w:numId w:val="1"/>
      </w:numPr>
      <w:spacing w:before="240" w:after="60"/>
      <w:outlineLvl w:val="5"/>
    </w:pPr>
    <w:rPr>
      <w:rFonts w:ascii="Times New Roman" w:hAnsi="Times New Roman"/>
      <w:b/>
      <w:bCs/>
      <w:sz w:val="22"/>
      <w:szCs w:val="22"/>
    </w:rPr>
  </w:style>
  <w:style w:type="paragraph" w:styleId="7">
    <w:name w:val="heading 7"/>
    <w:basedOn w:val="a"/>
    <w:next w:val="a"/>
    <w:qFormat/>
    <w:rsid w:val="003863D4"/>
    <w:pPr>
      <w:numPr>
        <w:ilvl w:val="6"/>
        <w:numId w:val="1"/>
      </w:numPr>
      <w:spacing w:before="240" w:after="60"/>
      <w:outlineLvl w:val="6"/>
    </w:pPr>
    <w:rPr>
      <w:rFonts w:ascii="Times New Roman" w:hAnsi="Times New Roman"/>
      <w:sz w:val="24"/>
    </w:rPr>
  </w:style>
  <w:style w:type="paragraph" w:styleId="8">
    <w:name w:val="heading 8"/>
    <w:basedOn w:val="a"/>
    <w:next w:val="a"/>
    <w:qFormat/>
    <w:rsid w:val="003863D4"/>
    <w:pPr>
      <w:numPr>
        <w:ilvl w:val="7"/>
        <w:numId w:val="1"/>
      </w:numPr>
      <w:spacing w:before="240" w:after="60"/>
      <w:outlineLvl w:val="7"/>
    </w:pPr>
    <w:rPr>
      <w:rFonts w:ascii="Times New Roman" w:hAnsi="Times New Roman"/>
      <w:i/>
      <w:iCs/>
      <w:sz w:val="24"/>
    </w:rPr>
  </w:style>
  <w:style w:type="paragraph" w:styleId="9">
    <w:name w:val="heading 9"/>
    <w:basedOn w:val="a"/>
    <w:next w:val="a"/>
    <w:qFormat/>
    <w:rsid w:val="003863D4"/>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semiHidden/>
    <w:qFormat/>
    <w:rsid w:val="000030F1"/>
    <w:pPr>
      <w:tabs>
        <w:tab w:val="left" w:pos="405"/>
        <w:tab w:val="right" w:leader="dot" w:pos="8630"/>
      </w:tabs>
      <w:spacing w:before="240"/>
    </w:pPr>
    <w:rPr>
      <w:rFonts w:cs="Arial"/>
      <w:b/>
      <w:bCs/>
      <w:caps/>
      <w:szCs w:val="24"/>
    </w:rPr>
  </w:style>
  <w:style w:type="paragraph" w:styleId="20">
    <w:name w:val="toc 2"/>
    <w:basedOn w:val="a"/>
    <w:next w:val="a"/>
    <w:autoRedefine/>
    <w:uiPriority w:val="39"/>
    <w:semiHidden/>
    <w:qFormat/>
    <w:rsid w:val="003A1956"/>
    <w:pPr>
      <w:tabs>
        <w:tab w:val="right" w:leader="dot" w:pos="8630"/>
      </w:tabs>
      <w:spacing w:before="240"/>
      <w:ind w:left="1080" w:hanging="662"/>
    </w:pPr>
    <w:rPr>
      <w:bCs/>
      <w:noProof/>
    </w:rPr>
  </w:style>
  <w:style w:type="paragraph" w:styleId="30">
    <w:name w:val="toc 3"/>
    <w:basedOn w:val="a"/>
    <w:next w:val="a"/>
    <w:autoRedefine/>
    <w:uiPriority w:val="39"/>
    <w:semiHidden/>
    <w:qFormat/>
    <w:rsid w:val="001252A7"/>
    <w:pPr>
      <w:ind w:left="200"/>
    </w:pPr>
  </w:style>
  <w:style w:type="paragraph" w:styleId="40">
    <w:name w:val="toc 4"/>
    <w:basedOn w:val="a"/>
    <w:next w:val="a"/>
    <w:autoRedefine/>
    <w:semiHidden/>
    <w:rsid w:val="003863D4"/>
    <w:pPr>
      <w:ind w:left="400"/>
    </w:pPr>
  </w:style>
  <w:style w:type="paragraph" w:styleId="50">
    <w:name w:val="toc 5"/>
    <w:basedOn w:val="a"/>
    <w:next w:val="a"/>
    <w:autoRedefine/>
    <w:semiHidden/>
    <w:rsid w:val="001252A7"/>
    <w:pPr>
      <w:ind w:left="600"/>
    </w:pPr>
  </w:style>
  <w:style w:type="paragraph" w:styleId="60">
    <w:name w:val="toc 6"/>
    <w:basedOn w:val="a"/>
    <w:next w:val="a"/>
    <w:autoRedefine/>
    <w:semiHidden/>
    <w:rsid w:val="003863D4"/>
    <w:pPr>
      <w:ind w:left="800"/>
    </w:pPr>
    <w:rPr>
      <w:rFonts w:ascii="Times New Roman" w:hAnsi="Times New Roman"/>
    </w:rPr>
  </w:style>
  <w:style w:type="paragraph" w:styleId="70">
    <w:name w:val="toc 7"/>
    <w:basedOn w:val="a"/>
    <w:next w:val="a"/>
    <w:autoRedefine/>
    <w:semiHidden/>
    <w:rsid w:val="003863D4"/>
    <w:pPr>
      <w:ind w:left="1000"/>
    </w:pPr>
    <w:rPr>
      <w:rFonts w:ascii="Times New Roman" w:hAnsi="Times New Roman"/>
    </w:rPr>
  </w:style>
  <w:style w:type="paragraph" w:styleId="80">
    <w:name w:val="toc 8"/>
    <w:basedOn w:val="a"/>
    <w:next w:val="a"/>
    <w:autoRedefine/>
    <w:semiHidden/>
    <w:rsid w:val="003863D4"/>
    <w:pPr>
      <w:ind w:left="1200"/>
    </w:pPr>
    <w:rPr>
      <w:rFonts w:ascii="Times New Roman" w:hAnsi="Times New Roman"/>
    </w:rPr>
  </w:style>
  <w:style w:type="paragraph" w:styleId="90">
    <w:name w:val="toc 9"/>
    <w:basedOn w:val="a"/>
    <w:next w:val="a"/>
    <w:autoRedefine/>
    <w:semiHidden/>
    <w:rsid w:val="003863D4"/>
    <w:pPr>
      <w:ind w:left="1400"/>
    </w:pPr>
    <w:rPr>
      <w:rFonts w:ascii="Times New Roman" w:hAnsi="Times New Roman"/>
    </w:rPr>
  </w:style>
  <w:style w:type="character" w:styleId="a3">
    <w:name w:val="Hyperlink"/>
    <w:basedOn w:val="a0"/>
    <w:rsid w:val="003863D4"/>
    <w:rPr>
      <w:color w:val="0000FF"/>
      <w:u w:val="single"/>
    </w:rPr>
  </w:style>
  <w:style w:type="paragraph" w:styleId="a4">
    <w:name w:val="Balloon Text"/>
    <w:basedOn w:val="a"/>
    <w:semiHidden/>
    <w:rsid w:val="008E7A27"/>
    <w:rPr>
      <w:rFonts w:ascii="Tahoma" w:hAnsi="Tahoma" w:cs="Tahoma"/>
      <w:sz w:val="16"/>
      <w:szCs w:val="16"/>
    </w:rPr>
  </w:style>
  <w:style w:type="table" w:styleId="a5">
    <w:name w:val="Table Grid"/>
    <w:basedOn w:val="a1"/>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ody Text Indent"/>
    <w:basedOn w:val="a"/>
    <w:rsid w:val="0088693C"/>
    <w:pPr>
      <w:spacing w:after="120"/>
      <w:ind w:left="360"/>
    </w:pPr>
  </w:style>
  <w:style w:type="paragraph" w:customStyle="1" w:styleId="TemplateNote">
    <w:name w:val="Template Note"/>
    <w:basedOn w:val="a"/>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a7">
    <w:name w:val="Body Text"/>
    <w:basedOn w:val="a"/>
    <w:rsid w:val="003863D4"/>
    <w:pPr>
      <w:spacing w:after="120" w:line="0" w:lineRule="atLeast"/>
      <w:ind w:left="360"/>
    </w:pPr>
    <w:rPr>
      <w:spacing w:val="-5"/>
    </w:rPr>
  </w:style>
  <w:style w:type="paragraph" w:customStyle="1" w:styleId="TableText">
    <w:name w:val="Table Text"/>
    <w:basedOn w:val="a"/>
    <w:rsid w:val="003863D4"/>
    <w:pPr>
      <w:ind w:left="14"/>
    </w:pPr>
    <w:rPr>
      <w:spacing w:val="-5"/>
      <w:sz w:val="16"/>
    </w:rPr>
  </w:style>
  <w:style w:type="paragraph" w:customStyle="1" w:styleId="TableHeader">
    <w:name w:val="Table Header"/>
    <w:basedOn w:val="a"/>
    <w:rsid w:val="003863D4"/>
    <w:pPr>
      <w:spacing w:before="60"/>
      <w:jc w:val="center"/>
    </w:pPr>
    <w:rPr>
      <w:b/>
      <w:spacing w:val="-5"/>
      <w:sz w:val="16"/>
    </w:rPr>
  </w:style>
  <w:style w:type="paragraph" w:styleId="a8">
    <w:name w:val="header"/>
    <w:basedOn w:val="a"/>
    <w:rsid w:val="003863D4"/>
    <w:pPr>
      <w:tabs>
        <w:tab w:val="center" w:pos="4320"/>
        <w:tab w:val="right" w:pos="8640"/>
      </w:tabs>
    </w:pPr>
  </w:style>
  <w:style w:type="paragraph" w:styleId="a9">
    <w:name w:val="footer"/>
    <w:basedOn w:val="a"/>
    <w:rsid w:val="003863D4"/>
    <w:pPr>
      <w:tabs>
        <w:tab w:val="center" w:pos="4320"/>
        <w:tab w:val="right" w:pos="8640"/>
      </w:tabs>
    </w:pPr>
  </w:style>
  <w:style w:type="character" w:customStyle="1" w:styleId="Heading3CharChar">
    <w:name w:val="Heading 3 Char Char"/>
    <w:basedOn w:val="a0"/>
    <w:rsid w:val="003863D4"/>
    <w:rPr>
      <w:rFonts w:ascii="Arial" w:hAnsi="Arial" w:cs="Arial"/>
      <w:b/>
      <w:bCs/>
      <w:noProof w:val="0"/>
      <w:sz w:val="22"/>
      <w:szCs w:val="26"/>
      <w:lang w:val="en-US" w:eastAsia="en-US" w:bidi="ar-SA"/>
    </w:rPr>
  </w:style>
  <w:style w:type="paragraph" w:customStyle="1" w:styleId="TableEntry">
    <w:name w:val="Table Entry"/>
    <w:basedOn w:val="a"/>
    <w:rsid w:val="003863D4"/>
    <w:rPr>
      <w:sz w:val="18"/>
    </w:rPr>
  </w:style>
  <w:style w:type="paragraph" w:styleId="31">
    <w:name w:val="Body Text 3"/>
    <w:basedOn w:val="a"/>
    <w:rsid w:val="003863D4"/>
    <w:pPr>
      <w:spacing w:after="120"/>
    </w:pPr>
    <w:rPr>
      <w:sz w:val="16"/>
      <w:szCs w:val="16"/>
    </w:rPr>
  </w:style>
  <w:style w:type="paragraph" w:customStyle="1" w:styleId="BracketedTemplateInstructions">
    <w:name w:val="Bracketed Template Instructions"/>
    <w:basedOn w:val="a"/>
    <w:rsid w:val="003863D4"/>
    <w:rPr>
      <w:sz w:val="16"/>
    </w:rPr>
  </w:style>
  <w:style w:type="paragraph" w:customStyle="1" w:styleId="StyleHeading3Italic">
    <w:name w:val="Style Heading 3 + Italic"/>
    <w:basedOn w:val="3"/>
    <w:rsid w:val="003863D4"/>
    <w:rPr>
      <w:i/>
      <w:iCs/>
    </w:rPr>
  </w:style>
  <w:style w:type="character" w:customStyle="1" w:styleId="StyleHeading3ItalicChar">
    <w:name w:val="Style Heading 3 + Italic Char"/>
    <w:basedOn w:val="Heading3CharChar"/>
    <w:rsid w:val="003863D4"/>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3863D4"/>
    <w:rPr>
      <w:bCs/>
      <w:sz w:val="20"/>
    </w:rPr>
  </w:style>
  <w:style w:type="paragraph" w:customStyle="1" w:styleId="StyleBodyText8ptBoldAfter0pt">
    <w:name w:val="Style Body Text + 8 pt Bold After:  0 pt"/>
    <w:basedOn w:val="a7"/>
    <w:rsid w:val="003863D4"/>
    <w:pPr>
      <w:spacing w:after="0"/>
      <w:ind w:left="0"/>
    </w:pPr>
    <w:rPr>
      <w:b/>
      <w:bCs/>
      <w:sz w:val="16"/>
    </w:rPr>
  </w:style>
  <w:style w:type="paragraph" w:customStyle="1" w:styleId="StyleBodyTextBoldCentered">
    <w:name w:val="Style Body Text + Bold Centered"/>
    <w:basedOn w:val="a7"/>
    <w:rsid w:val="003863D4"/>
    <w:pPr>
      <w:ind w:left="0"/>
      <w:jc w:val="center"/>
    </w:pPr>
    <w:rPr>
      <w:b/>
      <w:bCs/>
    </w:rPr>
  </w:style>
  <w:style w:type="paragraph" w:customStyle="1" w:styleId="FieldText">
    <w:name w:val="FieldText"/>
    <w:basedOn w:val="a"/>
    <w:rsid w:val="007B661D"/>
    <w:pPr>
      <w:widowControl w:val="0"/>
    </w:pPr>
  </w:style>
  <w:style w:type="paragraph" w:customStyle="1" w:styleId="Notenonumber">
    <w:name w:val="Note no number"/>
    <w:basedOn w:val="a"/>
    <w:rsid w:val="001F7C2E"/>
    <w:pPr>
      <w:widowControl w:val="0"/>
    </w:pPr>
    <w:rPr>
      <w:rFonts w:ascii="Times New Roman" w:hAnsi="Times New Roman"/>
      <w:i/>
      <w:snapToGrid w:val="0"/>
      <w:color w:val="0000FF"/>
      <w:sz w:val="24"/>
    </w:rPr>
  </w:style>
  <w:style w:type="character" w:styleId="aa">
    <w:name w:val="Strong"/>
    <w:basedOn w:val="a0"/>
    <w:qFormat/>
    <w:rsid w:val="001F7C2E"/>
    <w:rPr>
      <w:b/>
    </w:rPr>
  </w:style>
  <w:style w:type="paragraph" w:customStyle="1" w:styleId="FieldLabel">
    <w:name w:val="FieldLabel"/>
    <w:basedOn w:val="a"/>
    <w:rsid w:val="000C30CC"/>
    <w:pPr>
      <w:widowControl w:val="0"/>
      <w:spacing w:before="20" w:after="60"/>
    </w:pPr>
    <w:rPr>
      <w:rFonts w:ascii="Times New Roman" w:hAnsi="Times New Roman"/>
    </w:rPr>
  </w:style>
  <w:style w:type="paragraph" w:customStyle="1" w:styleId="IndentedText">
    <w:name w:val="Indented Text"/>
    <w:basedOn w:val="a"/>
    <w:rsid w:val="00383E33"/>
    <w:pPr>
      <w:widowControl w:val="0"/>
      <w:ind w:left="360"/>
    </w:pPr>
    <w:rPr>
      <w:rFonts w:ascii="Times New Roman" w:hAnsi="Times New Roman"/>
      <w:snapToGrid w:val="0"/>
      <w:sz w:val="24"/>
    </w:rPr>
  </w:style>
  <w:style w:type="character" w:styleId="ab">
    <w:name w:val="Emphasis"/>
    <w:basedOn w:val="a0"/>
    <w:qFormat/>
    <w:rsid w:val="00383E33"/>
    <w:rPr>
      <w:i/>
      <w:iCs/>
    </w:rPr>
  </w:style>
  <w:style w:type="paragraph" w:customStyle="1" w:styleId="DeliverableName">
    <w:name w:val="Deliverable Name"/>
    <w:rsid w:val="00DE569C"/>
    <w:pPr>
      <w:widowControl w:val="0"/>
    </w:pPr>
    <w:rPr>
      <w:rFonts w:ascii="Arial" w:hAnsi="Arial"/>
      <w:sz w:val="24"/>
      <w:lang w:eastAsia="en-US"/>
    </w:rPr>
  </w:style>
  <w:style w:type="paragraph" w:styleId="ac">
    <w:name w:val="Title"/>
    <w:basedOn w:val="a"/>
    <w:qFormat/>
    <w:rsid w:val="00DE569C"/>
    <w:pPr>
      <w:jc w:val="center"/>
    </w:pPr>
    <w:rPr>
      <w:b/>
      <w:lang w:val="en-GB"/>
    </w:rPr>
  </w:style>
  <w:style w:type="character" w:styleId="FollowedHyperlink">
    <w:name w:val="FollowedHyperlink"/>
    <w:basedOn w:val="a0"/>
    <w:rsid w:val="00FA24FF"/>
    <w:rPr>
      <w:color w:val="800080"/>
      <w:u w:val="single"/>
    </w:rPr>
  </w:style>
  <w:style w:type="table" w:styleId="71">
    <w:name w:val="Table List 7"/>
    <w:basedOn w:val="a1"/>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11">
    <w:name w:val="Table Simple 1"/>
    <w:basedOn w:val="a1"/>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32">
    <w:name w:val="Table 3D effects 3"/>
    <w:basedOn w:val="a1"/>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1">
    <w:name w:val="Table 3D effects 2"/>
    <w:basedOn w:val="a1"/>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a1"/>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lang w:eastAsia="en-US"/>
    </w:rPr>
  </w:style>
  <w:style w:type="paragraph" w:customStyle="1" w:styleId="StyleHeading2Before0ptAfter6pt">
    <w:name w:val="Style Heading 2 + Before:  0 pt After:  6 pt"/>
    <w:basedOn w:val="2"/>
    <w:autoRedefine/>
    <w:rsid w:val="00330146"/>
    <w:pPr>
      <w:numPr>
        <w:ilvl w:val="0"/>
        <w:numId w:val="0"/>
      </w:numPr>
      <w:spacing w:before="0" w:after="120"/>
    </w:pPr>
    <w:rPr>
      <w:rFonts w:ascii="Times New Roman" w:hAnsi="Times New Roman" w:cs="Times New Roman"/>
      <w:i/>
      <w:snapToGrid w:val="0"/>
      <w:szCs w:val="24"/>
    </w:rPr>
  </w:style>
  <w:style w:type="table" w:styleId="12">
    <w:name w:val="Table Web 1"/>
    <w:basedOn w:val="a1"/>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22">
    <w:name w:val="Body Text 2"/>
    <w:basedOn w:val="a"/>
    <w:rsid w:val="00E742F9"/>
    <w:pPr>
      <w:spacing w:after="120" w:line="480" w:lineRule="auto"/>
    </w:pPr>
  </w:style>
  <w:style w:type="character" w:styleId="ad">
    <w:name w:val="annotation reference"/>
    <w:basedOn w:val="a0"/>
    <w:semiHidden/>
    <w:rsid w:val="001A0845"/>
    <w:rPr>
      <w:sz w:val="16"/>
      <w:szCs w:val="16"/>
    </w:rPr>
  </w:style>
  <w:style w:type="paragraph" w:styleId="ae">
    <w:name w:val="annotation text"/>
    <w:basedOn w:val="a"/>
    <w:semiHidden/>
    <w:rsid w:val="001A0845"/>
  </w:style>
  <w:style w:type="paragraph" w:styleId="af">
    <w:name w:val="annotation subject"/>
    <w:basedOn w:val="ae"/>
    <w:next w:val="ae"/>
    <w:semiHidden/>
    <w:rsid w:val="001A0845"/>
    <w:rPr>
      <w:b/>
      <w:bCs/>
    </w:rPr>
  </w:style>
  <w:style w:type="paragraph" w:customStyle="1" w:styleId="IntroPara">
    <w:name w:val="IntroPara"/>
    <w:basedOn w:val="a"/>
    <w:rsid w:val="00D916B6"/>
    <w:pPr>
      <w:spacing w:after="240"/>
    </w:pPr>
    <w:rPr>
      <w:rFonts w:ascii="Times New Roman" w:hAnsi="Times New Roman"/>
      <w:sz w:val="24"/>
      <w:szCs w:val="24"/>
      <w:lang w:val="en-AU"/>
    </w:rPr>
  </w:style>
  <w:style w:type="paragraph" w:customStyle="1" w:styleId="SectionedBullet">
    <w:name w:val="SectionedBullet"/>
    <w:basedOn w:val="a"/>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a"/>
    <w:rsid w:val="00D916B6"/>
    <w:pPr>
      <w:spacing w:after="240"/>
    </w:pPr>
    <w:rPr>
      <w:rFonts w:ascii="Times New Roman" w:hAnsi="Times New Roman"/>
      <w:b/>
      <w:bCs/>
      <w:sz w:val="24"/>
      <w:szCs w:val="24"/>
      <w:lang w:val="en-AU"/>
    </w:rPr>
  </w:style>
  <w:style w:type="paragraph" w:customStyle="1" w:styleId="figure">
    <w:name w:val="figure"/>
    <w:basedOn w:val="a"/>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af0">
    <w:name w:val="Block Text"/>
    <w:basedOn w:val="a"/>
    <w:rsid w:val="00B34BA9"/>
    <w:pPr>
      <w:keepLines/>
      <w:spacing w:after="120"/>
      <w:ind w:left="1440" w:right="1440"/>
    </w:pPr>
    <w:rPr>
      <w:szCs w:val="24"/>
      <w:lang w:val="en-AU"/>
    </w:rPr>
  </w:style>
  <w:style w:type="table" w:customStyle="1" w:styleId="TableStyle1">
    <w:name w:val="Table Style1"/>
    <w:basedOn w:val="a1"/>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af1">
    <w:name w:val="Table Theme"/>
    <w:basedOn w:val="a1"/>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a1"/>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af2">
    <w:name w:val="Document Map"/>
    <w:basedOn w:val="a"/>
    <w:link w:val="af3"/>
    <w:rsid w:val="001D3885"/>
    <w:rPr>
      <w:rFonts w:ascii="宋体" w:eastAsia="宋体"/>
      <w:sz w:val="18"/>
      <w:szCs w:val="18"/>
    </w:rPr>
  </w:style>
  <w:style w:type="character" w:customStyle="1" w:styleId="af3">
    <w:name w:val="文档结构图 字符"/>
    <w:basedOn w:val="a0"/>
    <w:link w:val="af2"/>
    <w:rsid w:val="001D3885"/>
    <w:rPr>
      <w:rFonts w:ascii="宋体" w:eastAsia="宋体" w:hAnsi="Arial"/>
      <w:sz w:val="18"/>
      <w:szCs w:val="18"/>
      <w:lang w:eastAsia="en-US"/>
    </w:rPr>
  </w:style>
  <w:style w:type="paragraph" w:styleId="af4">
    <w:name w:val="List Paragraph"/>
    <w:basedOn w:val="a"/>
    <w:uiPriority w:val="34"/>
    <w:qFormat/>
    <w:rsid w:val="00E9092B"/>
    <w:pPr>
      <w:ind w:firstLineChars="200" w:firstLine="420"/>
    </w:pPr>
  </w:style>
  <w:style w:type="paragraph" w:styleId="af5">
    <w:name w:val="Subtitle"/>
    <w:basedOn w:val="a"/>
    <w:next w:val="a"/>
    <w:link w:val="af6"/>
    <w:qFormat/>
    <w:rsid w:val="001B2A5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6">
    <w:name w:val="副标题字符"/>
    <w:basedOn w:val="a0"/>
    <w:link w:val="af5"/>
    <w:rsid w:val="001B2A5D"/>
    <w:rPr>
      <w:rFonts w:asciiTheme="majorHAnsi" w:eastAsia="宋体" w:hAnsiTheme="majorHAnsi" w:cstheme="majorBidi"/>
      <w:b/>
      <w:bCs/>
      <w:kern w:val="28"/>
      <w:sz w:val="32"/>
      <w:szCs w:val="32"/>
      <w:lang w:eastAsia="en-US"/>
    </w:rPr>
  </w:style>
  <w:style w:type="paragraph" w:styleId="TOC">
    <w:name w:val="TOC Heading"/>
    <w:basedOn w:val="1"/>
    <w:next w:val="a"/>
    <w:uiPriority w:val="39"/>
    <w:semiHidden/>
    <w:unhideWhenUsed/>
    <w:qFormat/>
    <w:rsid w:val="00BB502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af7">
    <w:name w:val="No Spacing"/>
    <w:uiPriority w:val="1"/>
    <w:qFormat/>
    <w:rsid w:val="00876457"/>
    <w:rPr>
      <w:rFonts w:ascii="Arial" w:hAnsi="Aria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9812">
      <w:bodyDiv w:val="1"/>
      <w:marLeft w:val="0"/>
      <w:marRight w:val="0"/>
      <w:marTop w:val="0"/>
      <w:marBottom w:val="0"/>
      <w:divBdr>
        <w:top w:val="none" w:sz="0" w:space="0" w:color="auto"/>
        <w:left w:val="none" w:sz="0" w:space="0" w:color="auto"/>
        <w:bottom w:val="none" w:sz="0" w:space="0" w:color="auto"/>
        <w:right w:val="none" w:sz="0" w:space="0" w:color="auto"/>
      </w:divBdr>
    </w:div>
    <w:div w:id="207302336">
      <w:bodyDiv w:val="1"/>
      <w:marLeft w:val="0"/>
      <w:marRight w:val="0"/>
      <w:marTop w:val="0"/>
      <w:marBottom w:val="0"/>
      <w:divBdr>
        <w:top w:val="none" w:sz="0" w:space="0" w:color="auto"/>
        <w:left w:val="none" w:sz="0" w:space="0" w:color="auto"/>
        <w:bottom w:val="none" w:sz="0" w:space="0" w:color="auto"/>
        <w:right w:val="none" w:sz="0" w:space="0" w:color="auto"/>
      </w:divBdr>
    </w:div>
    <w:div w:id="418255800">
      <w:bodyDiv w:val="1"/>
      <w:marLeft w:val="0"/>
      <w:marRight w:val="0"/>
      <w:marTop w:val="0"/>
      <w:marBottom w:val="0"/>
      <w:divBdr>
        <w:top w:val="none" w:sz="0" w:space="0" w:color="auto"/>
        <w:left w:val="none" w:sz="0" w:space="0" w:color="auto"/>
        <w:bottom w:val="none" w:sz="0" w:space="0" w:color="auto"/>
        <w:right w:val="none" w:sz="0" w:space="0" w:color="auto"/>
      </w:divBdr>
    </w:div>
    <w:div w:id="536427571">
      <w:bodyDiv w:val="1"/>
      <w:marLeft w:val="0"/>
      <w:marRight w:val="0"/>
      <w:marTop w:val="0"/>
      <w:marBottom w:val="0"/>
      <w:divBdr>
        <w:top w:val="none" w:sz="0" w:space="0" w:color="auto"/>
        <w:left w:val="none" w:sz="0" w:space="0" w:color="auto"/>
        <w:bottom w:val="none" w:sz="0" w:space="0" w:color="auto"/>
        <w:right w:val="none" w:sz="0" w:space="0" w:color="auto"/>
      </w:divBdr>
    </w:div>
    <w:div w:id="624778837">
      <w:bodyDiv w:val="1"/>
      <w:marLeft w:val="0"/>
      <w:marRight w:val="0"/>
      <w:marTop w:val="0"/>
      <w:marBottom w:val="0"/>
      <w:divBdr>
        <w:top w:val="none" w:sz="0" w:space="0" w:color="auto"/>
        <w:left w:val="none" w:sz="0" w:space="0" w:color="auto"/>
        <w:bottom w:val="none" w:sz="0" w:space="0" w:color="auto"/>
        <w:right w:val="none" w:sz="0" w:space="0" w:color="auto"/>
      </w:divBdr>
    </w:div>
    <w:div w:id="736132249">
      <w:bodyDiv w:val="1"/>
      <w:marLeft w:val="0"/>
      <w:marRight w:val="0"/>
      <w:marTop w:val="0"/>
      <w:marBottom w:val="0"/>
      <w:divBdr>
        <w:top w:val="none" w:sz="0" w:space="0" w:color="auto"/>
        <w:left w:val="none" w:sz="0" w:space="0" w:color="auto"/>
        <w:bottom w:val="none" w:sz="0" w:space="0" w:color="auto"/>
        <w:right w:val="none" w:sz="0" w:space="0" w:color="auto"/>
      </w:divBdr>
    </w:div>
    <w:div w:id="904222965">
      <w:bodyDiv w:val="1"/>
      <w:marLeft w:val="0"/>
      <w:marRight w:val="0"/>
      <w:marTop w:val="0"/>
      <w:marBottom w:val="0"/>
      <w:divBdr>
        <w:top w:val="none" w:sz="0" w:space="0" w:color="auto"/>
        <w:left w:val="none" w:sz="0" w:space="0" w:color="auto"/>
        <w:bottom w:val="none" w:sz="0" w:space="0" w:color="auto"/>
        <w:right w:val="none" w:sz="0" w:space="0" w:color="auto"/>
      </w:divBdr>
    </w:div>
    <w:div w:id="934092331">
      <w:bodyDiv w:val="1"/>
      <w:marLeft w:val="0"/>
      <w:marRight w:val="0"/>
      <w:marTop w:val="0"/>
      <w:marBottom w:val="0"/>
      <w:divBdr>
        <w:top w:val="none" w:sz="0" w:space="0" w:color="auto"/>
        <w:left w:val="none" w:sz="0" w:space="0" w:color="auto"/>
        <w:bottom w:val="none" w:sz="0" w:space="0" w:color="auto"/>
        <w:right w:val="none" w:sz="0" w:space="0" w:color="auto"/>
      </w:divBdr>
    </w:div>
    <w:div w:id="1497190423">
      <w:bodyDiv w:val="1"/>
      <w:marLeft w:val="0"/>
      <w:marRight w:val="0"/>
      <w:marTop w:val="0"/>
      <w:marBottom w:val="0"/>
      <w:divBdr>
        <w:top w:val="none" w:sz="0" w:space="0" w:color="auto"/>
        <w:left w:val="none" w:sz="0" w:space="0" w:color="auto"/>
        <w:bottom w:val="none" w:sz="0" w:space="0" w:color="auto"/>
        <w:right w:val="none" w:sz="0" w:space="0" w:color="auto"/>
      </w:divBdr>
      <w:divsChild>
        <w:div w:id="1465780477">
          <w:marLeft w:val="0"/>
          <w:marRight w:val="0"/>
          <w:marTop w:val="0"/>
          <w:marBottom w:val="0"/>
          <w:divBdr>
            <w:top w:val="none" w:sz="0" w:space="0" w:color="auto"/>
            <w:left w:val="none" w:sz="0" w:space="0" w:color="auto"/>
            <w:bottom w:val="none" w:sz="0" w:space="0" w:color="auto"/>
            <w:right w:val="none" w:sz="0" w:space="0" w:color="auto"/>
          </w:divBdr>
          <w:divsChild>
            <w:div w:id="228929285">
              <w:marLeft w:val="0"/>
              <w:marRight w:val="0"/>
              <w:marTop w:val="0"/>
              <w:marBottom w:val="0"/>
              <w:divBdr>
                <w:top w:val="none" w:sz="0" w:space="0" w:color="auto"/>
                <w:left w:val="none" w:sz="0" w:space="0" w:color="auto"/>
                <w:bottom w:val="none" w:sz="0" w:space="0" w:color="auto"/>
                <w:right w:val="none" w:sz="0" w:space="0" w:color="auto"/>
              </w:divBdr>
              <w:divsChild>
                <w:div w:id="282157677">
                  <w:marLeft w:val="0"/>
                  <w:marRight w:val="0"/>
                  <w:marTop w:val="0"/>
                  <w:marBottom w:val="0"/>
                  <w:divBdr>
                    <w:top w:val="none" w:sz="0" w:space="0" w:color="auto"/>
                    <w:left w:val="none" w:sz="0" w:space="0" w:color="auto"/>
                    <w:bottom w:val="none" w:sz="0" w:space="0" w:color="auto"/>
                    <w:right w:val="none" w:sz="0" w:space="0" w:color="auto"/>
                  </w:divBdr>
                  <w:divsChild>
                    <w:div w:id="88501446">
                      <w:marLeft w:val="0"/>
                      <w:marRight w:val="0"/>
                      <w:marTop w:val="0"/>
                      <w:marBottom w:val="0"/>
                      <w:divBdr>
                        <w:top w:val="none" w:sz="0" w:space="0" w:color="auto"/>
                        <w:left w:val="none" w:sz="0" w:space="0" w:color="auto"/>
                        <w:bottom w:val="none" w:sz="0" w:space="0" w:color="auto"/>
                        <w:right w:val="none" w:sz="0" w:space="0" w:color="auto"/>
                      </w:divBdr>
                      <w:divsChild>
                        <w:div w:id="666523547">
                          <w:marLeft w:val="0"/>
                          <w:marRight w:val="0"/>
                          <w:marTop w:val="0"/>
                          <w:marBottom w:val="0"/>
                          <w:divBdr>
                            <w:top w:val="none" w:sz="0" w:space="0" w:color="auto"/>
                            <w:left w:val="none" w:sz="0" w:space="0" w:color="auto"/>
                            <w:bottom w:val="none" w:sz="0" w:space="0" w:color="auto"/>
                            <w:right w:val="none" w:sz="0" w:space="0" w:color="auto"/>
                          </w:divBdr>
                          <w:divsChild>
                            <w:div w:id="16582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968124744">
      <w:bodyDiv w:val="1"/>
      <w:marLeft w:val="0"/>
      <w:marRight w:val="0"/>
      <w:marTop w:val="0"/>
      <w:marBottom w:val="0"/>
      <w:divBdr>
        <w:top w:val="none" w:sz="0" w:space="0" w:color="auto"/>
        <w:left w:val="none" w:sz="0" w:space="0" w:color="auto"/>
        <w:bottom w:val="none" w:sz="0" w:space="0" w:color="auto"/>
        <w:right w:val="none" w:sz="0" w:space="0" w:color="auto"/>
      </w:divBdr>
    </w:div>
    <w:div w:id="2078624156">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ihh\Application%20Data\Microsoft\Templates\Project%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B05F6-57E0-0044-8E98-D2B23B3E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Settings\daihh\Application Data\Microsoft\Templates\Project status report.dot</Template>
  <TotalTime>2299</TotalTime>
  <Pages>2</Pages>
  <Words>125</Words>
  <Characters>715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PopCap Games APAC</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Dai</dc:creator>
  <cp:lastModifiedBy>Jonathan Dai</cp:lastModifiedBy>
  <cp:revision>1126</cp:revision>
  <cp:lastPrinted>2011-01-25T12:26:00Z</cp:lastPrinted>
  <dcterms:created xsi:type="dcterms:W3CDTF">2010-12-24T07:03:00Z</dcterms:created>
  <dcterms:modified xsi:type="dcterms:W3CDTF">2016-04-15T06:55:00Z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