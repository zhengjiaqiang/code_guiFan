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D8D17" w14:textId="3DE177C3" w:rsidR="004C4A05" w:rsidRPr="0079725C" w:rsidRDefault="00336D4D" w:rsidP="009E2E9C">
      <w:pPr>
        <w:jc w:val="center"/>
        <w:outlineLvl w:val="0"/>
        <w:rPr>
          <w:rFonts w:ascii="Arial Unicode MS" w:eastAsia="Arial Unicode MS" w:hAnsi="Arial Unicode MS" w:cs="Arial Unicode MS"/>
          <w:b/>
          <w:sz w:val="40"/>
          <w:szCs w:val="40"/>
          <w:lang w:eastAsia="zh-CN"/>
        </w:rPr>
      </w:pPr>
      <w:r w:rsidRPr="00336D4D">
        <w:rPr>
          <w:rFonts w:ascii="Arial Unicode MS" w:eastAsia="Arial Unicode MS" w:hAnsi="Arial Unicode MS" w:cs="Arial Unicode MS" w:hint="eastAsia"/>
          <w:b/>
          <w:sz w:val="40"/>
          <w:szCs w:val="40"/>
          <w:lang w:eastAsia="zh-CN"/>
        </w:rPr>
        <w:t>GitLab使用规范</w:t>
      </w:r>
    </w:p>
    <w:p w14:paraId="6ECAA470" w14:textId="77777777" w:rsidR="00AC1680" w:rsidRPr="00CC07BA" w:rsidRDefault="001B3CD3" w:rsidP="008D317B">
      <w:pPr>
        <w:spacing w:before="120" w:after="120"/>
        <w:jc w:val="center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AD45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14:paraId="6F134AE8" w14:textId="77777777" w:rsidR="004C4A05" w:rsidRPr="0079725C" w:rsidRDefault="000E2EEF" w:rsidP="009E2E9C">
      <w:pPr>
        <w:tabs>
          <w:tab w:val="left" w:pos="6120"/>
        </w:tabs>
        <w:spacing w:before="240" w:after="120"/>
        <w:outlineLvl w:val="0"/>
        <w:rPr>
          <w:rFonts w:ascii="Arial Unicode MS" w:eastAsia="Arial Unicode MS" w:hAnsi="Arial Unicode MS" w:cs="Arial Unicode MS"/>
          <w:b/>
          <w:sz w:val="22"/>
          <w:szCs w:val="22"/>
        </w:rPr>
      </w:pPr>
      <w:bookmarkStart w:id="0" w:name="_Toc283645766"/>
      <w:r w:rsidRPr="0079725C">
        <w:rPr>
          <w:rFonts w:ascii="Arial Unicode MS" w:eastAsia="Arial Unicode MS" w:hAnsi="Arial Unicode MS" w:cs="Arial Unicode MS"/>
          <w:b/>
          <w:sz w:val="22"/>
          <w:szCs w:val="22"/>
        </w:rPr>
        <w:t xml:space="preserve">Version </w:t>
      </w:r>
      <w:r w:rsidR="00EE26C5" w:rsidRPr="0079725C">
        <w:rPr>
          <w:rFonts w:ascii="Arial Unicode MS" w:eastAsia="Arial Unicode MS" w:hAnsi="Arial Unicode MS" w:cs="Arial Unicode MS"/>
          <w:b/>
          <w:sz w:val="22"/>
          <w:szCs w:val="22"/>
        </w:rPr>
        <w:t>Control</w:t>
      </w:r>
      <w:bookmarkEnd w:id="0"/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701"/>
        <w:gridCol w:w="4387"/>
      </w:tblGrid>
      <w:tr w:rsidR="004C4A05" w:rsidRPr="0079725C" w14:paraId="1B86D21C" w14:textId="77777777" w:rsidTr="0091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34" w:type="dxa"/>
            <w:shd w:val="clear" w:color="auto" w:fill="D9D9D9"/>
          </w:tcPr>
          <w:p w14:paraId="522D879D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Version</w:t>
            </w:r>
          </w:p>
        </w:tc>
        <w:tc>
          <w:tcPr>
            <w:tcW w:w="1418" w:type="dxa"/>
            <w:shd w:val="clear" w:color="auto" w:fill="D9D9D9"/>
          </w:tcPr>
          <w:p w14:paraId="37B86A14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79725C">
              <w:rPr>
                <w:rFonts w:ascii="Arial Unicode MS" w:eastAsia="Arial Unicode MS" w:hAnsi="Arial Unicode MS" w:cs="Arial Unicode MS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701" w:type="dxa"/>
            <w:shd w:val="clear" w:color="auto" w:fill="D9D9D9"/>
          </w:tcPr>
          <w:p w14:paraId="38CA4527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Author</w:t>
            </w:r>
          </w:p>
        </w:tc>
        <w:tc>
          <w:tcPr>
            <w:tcW w:w="4387" w:type="dxa"/>
            <w:shd w:val="clear" w:color="auto" w:fill="D9D9D9"/>
          </w:tcPr>
          <w:p w14:paraId="42CBB260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79725C">
              <w:rPr>
                <w:rFonts w:ascii="Arial Unicode MS" w:eastAsia="Arial Unicode MS" w:hAnsi="Arial Unicode MS" w:cs="Arial Unicode MS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061204" w:rsidRPr="0079725C" w14:paraId="3441248A" w14:textId="77777777" w:rsidTr="00917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1E78D3FB" w14:textId="5453CEF1" w:rsidR="00061204" w:rsidRDefault="00061204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1.</w:t>
            </w:r>
            <w:r w:rsidR="001C404A">
              <w:rPr>
                <w:rFonts w:ascii="Arial Unicode MS" w:eastAsia="Arial Unicode MS" w:hAnsi="Arial Unicode MS" w:cs="Arial Unicode MS" w:hint="eastAsia"/>
                <w:sz w:val="20"/>
              </w:rPr>
              <w:t>0</w:t>
            </w:r>
          </w:p>
        </w:tc>
        <w:tc>
          <w:tcPr>
            <w:tcW w:w="1418" w:type="dxa"/>
          </w:tcPr>
          <w:p w14:paraId="1C691928" w14:textId="35547B4C" w:rsidR="00061204" w:rsidRDefault="00A02B83" w:rsidP="004746D9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0</w:t>
            </w:r>
            <w:r w:rsidR="004746D9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7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</w:t>
            </w:r>
            <w:r w:rsidR="004746D9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24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/201</w:t>
            </w: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5</w:t>
            </w:r>
          </w:p>
        </w:tc>
        <w:tc>
          <w:tcPr>
            <w:tcW w:w="1701" w:type="dxa"/>
          </w:tcPr>
          <w:p w14:paraId="06F6C643" w14:textId="7B550CCA" w:rsidR="00061204" w:rsidRDefault="00061204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Jonathan Dai</w:t>
            </w:r>
          </w:p>
        </w:tc>
        <w:tc>
          <w:tcPr>
            <w:tcW w:w="4387" w:type="dxa"/>
          </w:tcPr>
          <w:p w14:paraId="4420AAB1" w14:textId="23A77AC7" w:rsidR="00061204" w:rsidRDefault="00350F53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</w:rPr>
              <w:t>文档创建</w:t>
            </w:r>
          </w:p>
        </w:tc>
      </w:tr>
      <w:tr w:rsidR="000C369B" w:rsidRPr="0079725C" w14:paraId="365C054E" w14:textId="77777777" w:rsidTr="0091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49111EF8" w14:textId="03446020" w:rsidR="000C369B" w:rsidRDefault="000C369B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2.0</w:t>
            </w:r>
          </w:p>
        </w:tc>
        <w:tc>
          <w:tcPr>
            <w:tcW w:w="1418" w:type="dxa"/>
          </w:tcPr>
          <w:p w14:paraId="30DDF5C6" w14:textId="38DBD816" w:rsidR="000C369B" w:rsidRDefault="0027338A" w:rsidP="004746D9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07/16/2016</w:t>
            </w:r>
          </w:p>
        </w:tc>
        <w:tc>
          <w:tcPr>
            <w:tcW w:w="1701" w:type="dxa"/>
          </w:tcPr>
          <w:p w14:paraId="4E2A7310" w14:textId="64FDA5EC" w:rsidR="000C369B" w:rsidRDefault="0027338A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Jonathan Dai</w:t>
            </w:r>
          </w:p>
        </w:tc>
        <w:tc>
          <w:tcPr>
            <w:tcW w:w="4387" w:type="dxa"/>
          </w:tcPr>
          <w:p w14:paraId="4D8D0740" w14:textId="714022FB" w:rsidR="000C369B" w:rsidRDefault="0027338A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内容翻新</w:t>
            </w:r>
          </w:p>
        </w:tc>
      </w:tr>
      <w:tr w:rsidR="00462DC8" w:rsidRPr="0079725C" w14:paraId="563E7C8A" w14:textId="77777777" w:rsidTr="00917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233F3FCE" w14:textId="36AE3EDC" w:rsidR="00462DC8" w:rsidRDefault="00462DC8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 w:hint="eastAsia"/>
                <w:sz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</w:rPr>
              <w:t>2.1</w:t>
            </w:r>
          </w:p>
        </w:tc>
        <w:tc>
          <w:tcPr>
            <w:tcW w:w="1418" w:type="dxa"/>
          </w:tcPr>
          <w:p w14:paraId="4C7F953B" w14:textId="47D5D3B9" w:rsidR="00462DC8" w:rsidRDefault="00462DC8" w:rsidP="004746D9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07</w:t>
            </w: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/21/2016</w:t>
            </w:r>
          </w:p>
        </w:tc>
        <w:tc>
          <w:tcPr>
            <w:tcW w:w="1701" w:type="dxa"/>
          </w:tcPr>
          <w:p w14:paraId="558CD8A4" w14:textId="1016B7C1" w:rsidR="00462DC8" w:rsidRDefault="00526E69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Jonathan Dai</w:t>
            </w:r>
          </w:p>
        </w:tc>
        <w:tc>
          <w:tcPr>
            <w:tcW w:w="4387" w:type="dxa"/>
          </w:tcPr>
          <w:p w14:paraId="175FEE1D" w14:textId="297847CA" w:rsidR="00462DC8" w:rsidRDefault="00526E69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更新流程图</w:t>
            </w:r>
          </w:p>
        </w:tc>
      </w:tr>
    </w:tbl>
    <w:p w14:paraId="713CD5A3" w14:textId="77777777" w:rsidR="00833155" w:rsidRPr="0079725C" w:rsidRDefault="00833155" w:rsidP="007845AF">
      <w:pPr>
        <w:rPr>
          <w:rFonts w:ascii="Arial Unicode MS" w:eastAsia="Arial Unicode MS" w:hAnsi="Arial Unicode MS" w:cs="Arial Unicode MS"/>
          <w:lang w:eastAsia="zh-CN"/>
        </w:rPr>
      </w:pPr>
    </w:p>
    <w:p w14:paraId="45DCD1B7" w14:textId="77777777" w:rsidR="002E1AE9" w:rsidRPr="00CC07BA" w:rsidRDefault="001B3CD3" w:rsidP="007845AF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F18BA76">
          <v:shape id="_x0000_i1026" type="#_x0000_t75" style="width:6in;height:7.2pt" o:hrpct="0" o:hralign="center" o:hr="t">
            <v:imagedata r:id="rId10" o:title="BD10290_"/>
          </v:shape>
        </w:pict>
      </w:r>
    </w:p>
    <w:p w14:paraId="0F76319D" w14:textId="77777777" w:rsidR="00F12705" w:rsidRDefault="00844D0B">
      <w:pPr>
        <w:pStyle w:val="10"/>
        <w:tabs>
          <w:tab w:val="left" w:pos="351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lang w:eastAsia="zh-CN"/>
        </w:rPr>
        <w:fldChar w:fldCharType="begin"/>
      </w:r>
      <w:r w:rsidR="00BB502F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 w:rsidR="00F12705">
        <w:rPr>
          <w:noProof/>
          <w:lang w:eastAsia="zh-CN"/>
        </w:rPr>
        <w:t>1</w:t>
      </w:r>
      <w:r w:rsidR="00F12705"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 w:rsidR="00F12705">
        <w:rPr>
          <w:noProof/>
          <w:lang w:eastAsia="zh-CN"/>
        </w:rPr>
        <w:t>GitLab</w:t>
      </w:r>
      <w:r w:rsidR="00F12705">
        <w:rPr>
          <w:noProof/>
        </w:rPr>
        <w:tab/>
      </w:r>
      <w:r w:rsidR="00F12705">
        <w:rPr>
          <w:noProof/>
        </w:rPr>
        <w:fldChar w:fldCharType="begin"/>
      </w:r>
      <w:r w:rsidR="00F12705">
        <w:rPr>
          <w:noProof/>
        </w:rPr>
        <w:instrText xml:space="preserve"> PAGEREF _Toc330320603 \h </w:instrText>
      </w:r>
      <w:r w:rsidR="00F12705">
        <w:rPr>
          <w:noProof/>
        </w:rPr>
      </w:r>
      <w:r w:rsidR="00F12705">
        <w:rPr>
          <w:noProof/>
        </w:rPr>
        <w:fldChar w:fldCharType="separate"/>
      </w:r>
      <w:r w:rsidR="00F12705">
        <w:rPr>
          <w:noProof/>
        </w:rPr>
        <w:t>2</w:t>
      </w:r>
      <w:r w:rsidR="00F12705">
        <w:rPr>
          <w:noProof/>
        </w:rPr>
        <w:fldChar w:fldCharType="end"/>
      </w:r>
    </w:p>
    <w:p w14:paraId="445A1BE4" w14:textId="77777777" w:rsidR="00F12705" w:rsidRDefault="00F12705">
      <w:pPr>
        <w:pStyle w:val="10"/>
        <w:tabs>
          <w:tab w:val="clear" w:pos="400"/>
          <w:tab w:val="left" w:pos="405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noProof/>
          <w:lang w:eastAsia="zh-CN"/>
        </w:rPr>
        <w:t>2</w:t>
      </w:r>
      <w:r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>
        <w:rPr>
          <w:rFonts w:hint="eastAsia"/>
          <w:noProof/>
          <w:lang w:eastAsia="zh-CN"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ECDB16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代码库</w:t>
      </w:r>
      <w:r>
        <w:tab/>
      </w:r>
      <w:r>
        <w:fldChar w:fldCharType="begin"/>
      </w:r>
      <w:r>
        <w:instrText xml:space="preserve"> PAGEREF _Toc330320605 \h </w:instrText>
      </w:r>
      <w:r>
        <w:fldChar w:fldCharType="separate"/>
      </w:r>
      <w:r>
        <w:t>2</w:t>
      </w:r>
      <w:r>
        <w:fldChar w:fldCharType="end"/>
      </w:r>
    </w:p>
    <w:p w14:paraId="4C9DABFD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命名空间</w:t>
      </w:r>
      <w:r>
        <w:rPr>
          <w:lang w:eastAsia="zh-CN"/>
        </w:rPr>
        <w:t xml:space="preserve"> / </w:t>
      </w:r>
      <w:r>
        <w:rPr>
          <w:rFonts w:hint="eastAsia"/>
          <w:lang w:eastAsia="zh-CN"/>
        </w:rPr>
        <w:t>代码库群组</w:t>
      </w:r>
      <w:r>
        <w:tab/>
      </w:r>
      <w:r>
        <w:fldChar w:fldCharType="begin"/>
      </w:r>
      <w:r>
        <w:instrText xml:space="preserve"> PAGEREF _Toc330320606 \h </w:instrText>
      </w:r>
      <w:r>
        <w:fldChar w:fldCharType="separate"/>
      </w:r>
      <w:r>
        <w:t>2</w:t>
      </w:r>
      <w:r>
        <w:fldChar w:fldCharType="end"/>
      </w:r>
    </w:p>
    <w:p w14:paraId="57DBF04F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2.3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锁定分支</w:t>
      </w:r>
      <w:r>
        <w:tab/>
      </w:r>
      <w:r>
        <w:fldChar w:fldCharType="begin"/>
      </w:r>
      <w:r>
        <w:instrText xml:space="preserve"> PAGEREF _Toc330320607 \h </w:instrText>
      </w:r>
      <w:r>
        <w:fldChar w:fldCharType="separate"/>
      </w:r>
      <w:r>
        <w:t>2</w:t>
      </w:r>
      <w:r>
        <w:fldChar w:fldCharType="end"/>
      </w:r>
    </w:p>
    <w:p w14:paraId="2B9EFA04" w14:textId="77777777" w:rsidR="00F12705" w:rsidRDefault="00F12705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2.4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t>SSH</w:t>
      </w:r>
      <w:r>
        <w:rPr>
          <w:rFonts w:hint="eastAsia"/>
          <w:lang w:eastAsia="zh-CN"/>
        </w:rPr>
        <w:t>秘钥</w:t>
      </w:r>
      <w:r>
        <w:tab/>
      </w:r>
      <w:r>
        <w:fldChar w:fldCharType="begin"/>
      </w:r>
      <w:r>
        <w:instrText xml:space="preserve"> PAGEREF _Toc330320608 \h </w:instrText>
      </w:r>
      <w:r>
        <w:fldChar w:fldCharType="separate"/>
      </w:r>
      <w:r>
        <w:t>2</w:t>
      </w:r>
      <w:r>
        <w:fldChar w:fldCharType="end"/>
      </w:r>
    </w:p>
    <w:p w14:paraId="0CEA33D6" w14:textId="77777777" w:rsidR="00F12705" w:rsidRDefault="00F12705">
      <w:pPr>
        <w:pStyle w:val="10"/>
        <w:tabs>
          <w:tab w:val="clear" w:pos="400"/>
          <w:tab w:val="left" w:pos="405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noProof/>
          <w:lang w:eastAsia="zh-CN"/>
        </w:rPr>
        <w:t>3</w:t>
      </w:r>
      <w:r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>
        <w:rPr>
          <w:rFonts w:hint="eastAsia"/>
          <w:noProof/>
          <w:lang w:eastAsia="zh-CN"/>
        </w:rPr>
        <w:t>角色解释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D35E0E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3.1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运维管理员</w:t>
      </w:r>
      <w:r>
        <w:tab/>
      </w:r>
      <w:r>
        <w:fldChar w:fldCharType="begin"/>
      </w:r>
      <w:r>
        <w:instrText xml:space="preserve"> PAGEREF _Toc330320610 \h </w:instrText>
      </w:r>
      <w:r>
        <w:fldChar w:fldCharType="separate"/>
      </w:r>
      <w:r>
        <w:t>3</w:t>
      </w:r>
      <w:r>
        <w:fldChar w:fldCharType="end"/>
      </w:r>
    </w:p>
    <w:p w14:paraId="3ACBF33D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3.2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职能经理</w:t>
      </w:r>
      <w:r>
        <w:tab/>
      </w:r>
      <w:r>
        <w:fldChar w:fldCharType="begin"/>
      </w:r>
      <w:r>
        <w:instrText xml:space="preserve"> PAGEREF _Toc330320611 \h </w:instrText>
      </w:r>
      <w:r>
        <w:fldChar w:fldCharType="separate"/>
      </w:r>
      <w:r>
        <w:t>3</w:t>
      </w:r>
      <w:r>
        <w:fldChar w:fldCharType="end"/>
      </w:r>
    </w:p>
    <w:p w14:paraId="3D3F2ED2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3.3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普通程序员</w:t>
      </w:r>
      <w:r>
        <w:tab/>
      </w:r>
      <w:r>
        <w:fldChar w:fldCharType="begin"/>
      </w:r>
      <w:r>
        <w:instrText xml:space="preserve"> PAGEREF _Toc330320612 \h </w:instrText>
      </w:r>
      <w:r>
        <w:fldChar w:fldCharType="separate"/>
      </w:r>
      <w:r>
        <w:t>3</w:t>
      </w:r>
      <w:r>
        <w:fldChar w:fldCharType="end"/>
      </w:r>
    </w:p>
    <w:p w14:paraId="3BF408F4" w14:textId="77777777" w:rsidR="00F12705" w:rsidRDefault="00F12705">
      <w:pPr>
        <w:pStyle w:val="10"/>
        <w:tabs>
          <w:tab w:val="clear" w:pos="400"/>
          <w:tab w:val="left" w:pos="405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noProof/>
          <w:lang w:eastAsia="zh-CN"/>
        </w:rPr>
        <w:t>4</w:t>
      </w:r>
      <w:r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>
        <w:rPr>
          <w:rFonts w:hint="eastAsia"/>
          <w:noProof/>
          <w:lang w:eastAsia="zh-CN"/>
        </w:rPr>
        <w:t>权限系统介绍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084A3D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4.1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权限介绍</w:t>
      </w:r>
      <w:r>
        <w:tab/>
      </w:r>
      <w:r>
        <w:fldChar w:fldCharType="begin"/>
      </w:r>
      <w:r>
        <w:instrText xml:space="preserve"> PAGEREF _Toc330320614 \h </w:instrText>
      </w:r>
      <w:r>
        <w:fldChar w:fldCharType="separate"/>
      </w:r>
      <w:r>
        <w:t>3</w:t>
      </w:r>
      <w:r>
        <w:fldChar w:fldCharType="end"/>
      </w:r>
    </w:p>
    <w:p w14:paraId="0514D896" w14:textId="77777777" w:rsidR="00F12705" w:rsidRDefault="00F12705">
      <w:pPr>
        <w:pStyle w:val="30"/>
        <w:tabs>
          <w:tab w:val="left" w:pos="88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4.1.1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Site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C59E7B" w14:textId="77777777" w:rsidR="00F12705" w:rsidRDefault="00F12705">
      <w:pPr>
        <w:pStyle w:val="30"/>
        <w:tabs>
          <w:tab w:val="left" w:pos="88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4.1.2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Owner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5D79B3" w14:textId="77777777" w:rsidR="00F12705" w:rsidRDefault="00F12705">
      <w:pPr>
        <w:pStyle w:val="30"/>
        <w:tabs>
          <w:tab w:val="left" w:pos="88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4.1.3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Master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129787" w14:textId="77777777" w:rsidR="00F12705" w:rsidRDefault="00F12705">
      <w:pPr>
        <w:pStyle w:val="30"/>
        <w:tabs>
          <w:tab w:val="left" w:pos="88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4.1.4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Developer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4BE52B" w14:textId="77777777" w:rsidR="00F12705" w:rsidRDefault="00F12705">
      <w:pPr>
        <w:pStyle w:val="30"/>
        <w:tabs>
          <w:tab w:val="left" w:pos="88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4.1.5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Reporter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A37545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4.2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权限分配</w:t>
      </w:r>
      <w:r>
        <w:tab/>
      </w:r>
      <w:r>
        <w:fldChar w:fldCharType="begin"/>
      </w:r>
      <w:r>
        <w:instrText xml:space="preserve"> PAGEREF _Toc330320620 \h </w:instrText>
      </w:r>
      <w:r>
        <w:fldChar w:fldCharType="separate"/>
      </w:r>
      <w:r>
        <w:t>4</w:t>
      </w:r>
      <w:r>
        <w:fldChar w:fldCharType="end"/>
      </w:r>
    </w:p>
    <w:p w14:paraId="67D698F4" w14:textId="77777777" w:rsidR="00F12705" w:rsidRDefault="00F12705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4.2.1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命名空间权限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B6AE05" w14:textId="77777777" w:rsidR="00F12705" w:rsidRDefault="00F12705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4.2.2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代码库权限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3EC671" w14:textId="77777777" w:rsidR="00F12705" w:rsidRDefault="00F12705">
      <w:pPr>
        <w:pStyle w:val="10"/>
        <w:tabs>
          <w:tab w:val="clear" w:pos="400"/>
          <w:tab w:val="left" w:pos="405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noProof/>
          <w:lang w:eastAsia="zh-CN"/>
        </w:rPr>
        <w:t>5</w:t>
      </w:r>
      <w:r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>
        <w:rPr>
          <w:rFonts w:hint="eastAsia"/>
          <w:noProof/>
          <w:lang w:eastAsia="zh-CN"/>
        </w:rPr>
        <w:t>运维日常操作及权限分配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4FA19C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lastRenderedPageBreak/>
        <w:t>5.1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创建账号</w:t>
      </w:r>
      <w:r>
        <w:tab/>
      </w:r>
      <w:r>
        <w:fldChar w:fldCharType="begin"/>
      </w:r>
      <w:r>
        <w:instrText xml:space="preserve"> PAGEREF _Toc330320624 \h </w:instrText>
      </w:r>
      <w:r>
        <w:fldChar w:fldCharType="separate"/>
      </w:r>
      <w:r>
        <w:t>4</w:t>
      </w:r>
      <w:r>
        <w:fldChar w:fldCharType="end"/>
      </w:r>
    </w:p>
    <w:p w14:paraId="19F7BF3B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t>5.2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</w:rPr>
        <w:t>创建命名空间</w:t>
      </w:r>
      <w:r>
        <w:tab/>
      </w:r>
      <w:r>
        <w:fldChar w:fldCharType="begin"/>
      </w:r>
      <w:r>
        <w:instrText xml:space="preserve"> PAGEREF _Toc330320625 \h </w:instrText>
      </w:r>
      <w:r>
        <w:fldChar w:fldCharType="separate"/>
      </w:r>
      <w:r>
        <w:t>4</w:t>
      </w:r>
      <w:r>
        <w:fldChar w:fldCharType="end"/>
      </w:r>
    </w:p>
    <w:p w14:paraId="507000F1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t>5.3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</w:rPr>
        <w:t>命名空间成员管理</w:t>
      </w:r>
      <w:r>
        <w:tab/>
      </w:r>
      <w:r>
        <w:fldChar w:fldCharType="begin"/>
      </w:r>
      <w:r>
        <w:instrText xml:space="preserve"> PAGEREF _Toc330320626 \h </w:instrText>
      </w:r>
      <w:r>
        <w:fldChar w:fldCharType="separate"/>
      </w:r>
      <w:r>
        <w:t>4</w:t>
      </w:r>
      <w:r>
        <w:fldChar w:fldCharType="end"/>
      </w:r>
    </w:p>
    <w:p w14:paraId="73E0F477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t>5.4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</w:rPr>
        <w:t>创建代码库</w:t>
      </w:r>
      <w:r>
        <w:tab/>
      </w:r>
      <w:r>
        <w:fldChar w:fldCharType="begin"/>
      </w:r>
      <w:r>
        <w:instrText xml:space="preserve"> PAGEREF _Toc330320627 \h </w:instrText>
      </w:r>
      <w:r>
        <w:fldChar w:fldCharType="separate"/>
      </w:r>
      <w:r>
        <w:t>4</w:t>
      </w:r>
      <w:r>
        <w:fldChar w:fldCharType="end"/>
      </w:r>
    </w:p>
    <w:p w14:paraId="180F6E0C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t>5.5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</w:rPr>
        <w:t>代码库成员管理</w:t>
      </w:r>
      <w:r>
        <w:tab/>
      </w:r>
      <w:r>
        <w:fldChar w:fldCharType="begin"/>
      </w:r>
      <w:r>
        <w:instrText xml:space="preserve"> PAGEREF _Toc330320628 \h </w:instrText>
      </w:r>
      <w:r>
        <w:fldChar w:fldCharType="separate"/>
      </w:r>
      <w:r>
        <w:t>5</w:t>
      </w:r>
      <w:r>
        <w:fldChar w:fldCharType="end"/>
      </w:r>
    </w:p>
    <w:p w14:paraId="22FD7CBB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5.6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运维相关功能</w:t>
      </w:r>
      <w:r>
        <w:tab/>
      </w:r>
      <w:r>
        <w:fldChar w:fldCharType="begin"/>
      </w:r>
      <w:r>
        <w:instrText xml:space="preserve"> PAGEREF _Toc330320629 \h </w:instrText>
      </w:r>
      <w:r>
        <w:fldChar w:fldCharType="separate"/>
      </w:r>
      <w:r>
        <w:t>5</w:t>
      </w:r>
      <w:r>
        <w:fldChar w:fldCharType="end"/>
      </w:r>
    </w:p>
    <w:p w14:paraId="71A6D883" w14:textId="77777777" w:rsidR="00F12705" w:rsidRDefault="00F12705">
      <w:pPr>
        <w:pStyle w:val="10"/>
        <w:tabs>
          <w:tab w:val="clear" w:pos="400"/>
          <w:tab w:val="left" w:pos="405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noProof/>
          <w:lang w:eastAsia="zh-CN"/>
        </w:rPr>
        <w:t>6</w:t>
      </w:r>
      <w:r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>
        <w:rPr>
          <w:rFonts w:hint="eastAsia"/>
          <w:noProof/>
          <w:lang w:eastAsia="zh-CN"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CD1DD7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t>6.1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</w:rPr>
        <w:t>用户</w:t>
      </w:r>
      <w:r>
        <w:tab/>
      </w:r>
      <w:r>
        <w:fldChar w:fldCharType="begin"/>
      </w:r>
      <w:r>
        <w:instrText xml:space="preserve"> PAGEREF _Toc330320631 \h </w:instrText>
      </w:r>
      <w:r>
        <w:fldChar w:fldCharType="separate"/>
      </w:r>
      <w:r>
        <w:t>5</w:t>
      </w:r>
      <w:r>
        <w:fldChar w:fldCharType="end"/>
      </w:r>
    </w:p>
    <w:p w14:paraId="5FFE8B82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t>6.2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</w:rPr>
        <w:t>代码库</w:t>
      </w:r>
      <w:r>
        <w:tab/>
      </w:r>
      <w:r>
        <w:fldChar w:fldCharType="begin"/>
      </w:r>
      <w:r>
        <w:instrText xml:space="preserve"> PAGEREF _Toc330320632 \h </w:instrText>
      </w:r>
      <w:r>
        <w:fldChar w:fldCharType="separate"/>
      </w:r>
      <w:r>
        <w:t>5</w:t>
      </w:r>
      <w:r>
        <w:fldChar w:fldCharType="end"/>
      </w:r>
    </w:p>
    <w:p w14:paraId="433AE23A" w14:textId="77777777" w:rsidR="00F12705" w:rsidRDefault="00F12705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t>6.3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命名空间</w:t>
      </w:r>
      <w:r>
        <w:tab/>
      </w:r>
      <w:r>
        <w:fldChar w:fldCharType="begin"/>
      </w:r>
      <w:r>
        <w:instrText xml:space="preserve"> PAGEREF _Toc330320633 \h </w:instrText>
      </w:r>
      <w:r>
        <w:fldChar w:fldCharType="separate"/>
      </w:r>
      <w:r>
        <w:t>5</w:t>
      </w:r>
      <w:r>
        <w:fldChar w:fldCharType="end"/>
      </w:r>
    </w:p>
    <w:p w14:paraId="4505A968" w14:textId="77777777" w:rsidR="00F12705" w:rsidRDefault="00F12705">
      <w:pPr>
        <w:pStyle w:val="10"/>
        <w:tabs>
          <w:tab w:val="clear" w:pos="400"/>
          <w:tab w:val="left" w:pos="405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noProof/>
          <w:lang w:eastAsia="zh-CN"/>
        </w:rPr>
        <w:t>7</w:t>
      </w:r>
      <w:r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>
        <w:rPr>
          <w:rFonts w:hint="eastAsia"/>
          <w:noProof/>
          <w:lang w:eastAsia="zh-CN"/>
        </w:rPr>
        <w:t>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_Toc330320634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813316" w14:textId="7A809AAD" w:rsidR="00A31CBF" w:rsidRDefault="00844D0B" w:rsidP="00E63D8F">
      <w:pPr>
        <w:pStyle w:val="1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fldChar w:fldCharType="end"/>
      </w:r>
      <w:bookmarkStart w:id="17" w:name="_Toc1899706"/>
    </w:p>
    <w:p w14:paraId="7B00B3DD" w14:textId="323F0BA8" w:rsidR="00D33DB1" w:rsidRPr="00D33DB1" w:rsidRDefault="001B3CD3" w:rsidP="00D33DB1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pict w14:anchorId="07B20375">
          <v:shape id="_x0000_i1027" type="#_x0000_t75" style="width:6in;height:7.2pt" o:hrpct="0" o:hralign="center" o:hr="t">
            <v:imagedata r:id="rId11" o:title="BD10290_"/>
          </v:shape>
        </w:pict>
      </w:r>
    </w:p>
    <w:p w14:paraId="658C27E9" w14:textId="77777777" w:rsidR="00D33DB1" w:rsidRDefault="00D33DB1" w:rsidP="00D33DB1">
      <w:pPr>
        <w:rPr>
          <w:lang w:eastAsia="zh-CN"/>
        </w:rPr>
      </w:pPr>
    </w:p>
    <w:p w14:paraId="0F1FE3A1" w14:textId="61B71AAE" w:rsidR="003957CB" w:rsidRDefault="000C64F9" w:rsidP="00D33DB1">
      <w:pPr>
        <w:pStyle w:val="1"/>
        <w:rPr>
          <w:lang w:eastAsia="zh-CN"/>
        </w:rPr>
      </w:pPr>
      <w:bookmarkStart w:id="18" w:name="_Toc330320603"/>
      <w:r>
        <w:rPr>
          <w:lang w:eastAsia="zh-CN"/>
        </w:rPr>
        <w:t>GitLab</w:t>
      </w:r>
      <w:bookmarkEnd w:id="18"/>
    </w:p>
    <w:p w14:paraId="3D6D7A6E" w14:textId="445A9E2E" w:rsidR="003957CB" w:rsidRDefault="000C64F9" w:rsidP="003957CB">
      <w:pPr>
        <w:rPr>
          <w:lang w:eastAsia="zh-CN"/>
        </w:rPr>
      </w:pPr>
      <w:r>
        <w:rPr>
          <w:lang w:eastAsia="zh-CN"/>
        </w:rPr>
        <w:t>GitLab</w:t>
      </w:r>
      <w:r>
        <w:rPr>
          <w:rFonts w:hint="eastAsia"/>
          <w:lang w:eastAsia="zh-CN"/>
        </w:rPr>
        <w:t>是开源的类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代码库管理工具。其功能和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非常类似，功能强大，适合大型团队进行代码库的管理。</w:t>
      </w:r>
    </w:p>
    <w:p w14:paraId="495693A9" w14:textId="1BA25747" w:rsidR="000D6464" w:rsidRDefault="00713D0E" w:rsidP="000D6464">
      <w:pPr>
        <w:rPr>
          <w:lang w:eastAsia="zh-CN"/>
        </w:rPr>
      </w:pPr>
      <w:r>
        <w:rPr>
          <w:rFonts w:hint="eastAsia"/>
          <w:lang w:eastAsia="zh-CN"/>
        </w:rPr>
        <w:t>gitlab</w:t>
      </w:r>
      <w:r>
        <w:rPr>
          <w:rFonts w:hint="eastAsia"/>
          <w:lang w:eastAsia="zh-CN"/>
        </w:rPr>
        <w:t>的官方文档地址：</w:t>
      </w:r>
      <w:hyperlink r:id="rId12" w:history="1">
        <w:r w:rsidR="000D6464" w:rsidRPr="00F32F51">
          <w:rPr>
            <w:rStyle w:val="a3"/>
            <w:lang w:eastAsia="zh-CN"/>
          </w:rPr>
          <w:t>http://docs.gitlab.com/ce/</w:t>
        </w:r>
      </w:hyperlink>
    </w:p>
    <w:p w14:paraId="35688CA0" w14:textId="77777777" w:rsidR="00DA125F" w:rsidRDefault="00DA125F" w:rsidP="003957CB"/>
    <w:p w14:paraId="377507A6" w14:textId="3C732279" w:rsidR="003957CB" w:rsidRDefault="001B3CD3" w:rsidP="003957CB">
      <w:r>
        <w:rPr>
          <w:rFonts w:ascii="微软雅黑" w:eastAsia="微软雅黑" w:hAnsi="微软雅黑" w:cs="Arial"/>
        </w:rPr>
        <w:pict w14:anchorId="1FB34BE4">
          <v:shape id="_x0000_i1028" type="#_x0000_t75" style="width:6in;height:7.2pt" o:hrpct="0" o:hralign="center" o:hr="t">
            <v:imagedata r:id="rId13" o:title="BD10290_"/>
          </v:shape>
        </w:pict>
      </w:r>
    </w:p>
    <w:bookmarkEnd w:id="17"/>
    <w:p w14:paraId="07818C88" w14:textId="77777777" w:rsidR="00A45559" w:rsidRDefault="00A45559" w:rsidP="0060183E"/>
    <w:p w14:paraId="2167BDD3" w14:textId="77777777" w:rsidR="00601490" w:rsidRDefault="00601490" w:rsidP="00601490">
      <w:pPr>
        <w:pStyle w:val="1"/>
        <w:rPr>
          <w:lang w:eastAsia="zh-CN"/>
        </w:rPr>
      </w:pPr>
      <w:bookmarkStart w:id="19" w:name="_Toc330320604"/>
      <w:r>
        <w:rPr>
          <w:rFonts w:hint="eastAsia"/>
          <w:lang w:eastAsia="zh-CN"/>
        </w:rPr>
        <w:t>名词解释</w:t>
      </w:r>
      <w:bookmarkEnd w:id="19"/>
    </w:p>
    <w:p w14:paraId="23EA0492" w14:textId="77777777" w:rsidR="00601490" w:rsidRDefault="00601490" w:rsidP="00601490">
      <w:pPr>
        <w:pStyle w:val="2"/>
        <w:rPr>
          <w:lang w:eastAsia="zh-CN"/>
        </w:rPr>
      </w:pPr>
      <w:bookmarkStart w:id="20" w:name="_Toc330320605"/>
      <w:r>
        <w:rPr>
          <w:rFonts w:hint="eastAsia"/>
          <w:lang w:eastAsia="zh-CN"/>
        </w:rPr>
        <w:t>代码库</w:t>
      </w:r>
      <w:bookmarkEnd w:id="20"/>
    </w:p>
    <w:p w14:paraId="63BE225D" w14:textId="77777777" w:rsidR="00601490" w:rsidRPr="00A05D65" w:rsidRDefault="00601490" w:rsidP="00601490">
      <w:pPr>
        <w:rPr>
          <w:lang w:eastAsia="zh-CN"/>
        </w:rPr>
      </w:pPr>
      <w:r>
        <w:rPr>
          <w:rFonts w:hint="eastAsia"/>
          <w:lang w:eastAsia="zh-CN"/>
        </w:rPr>
        <w:t>最基本的代码管理单位，一个代码库管理一份代码。</w:t>
      </w:r>
    </w:p>
    <w:p w14:paraId="10393503" w14:textId="769C8E8A" w:rsidR="00601490" w:rsidRDefault="00601490" w:rsidP="00601490">
      <w:pPr>
        <w:pStyle w:val="2"/>
        <w:rPr>
          <w:lang w:eastAsia="zh-CN"/>
        </w:rPr>
      </w:pPr>
      <w:bookmarkStart w:id="21" w:name="_Toc330320606"/>
      <w:r>
        <w:rPr>
          <w:rFonts w:hint="eastAsia"/>
          <w:lang w:eastAsia="zh-CN"/>
        </w:rPr>
        <w:t>命名空间</w:t>
      </w:r>
      <w:r>
        <w:rPr>
          <w:lang w:eastAsia="zh-CN"/>
        </w:rPr>
        <w:t xml:space="preserve"> / </w:t>
      </w:r>
      <w:r>
        <w:rPr>
          <w:rFonts w:hint="eastAsia"/>
          <w:lang w:eastAsia="zh-CN"/>
        </w:rPr>
        <w:t>代码库</w:t>
      </w:r>
      <w:r w:rsidR="007C77C1">
        <w:rPr>
          <w:rFonts w:hint="eastAsia"/>
          <w:lang w:eastAsia="zh-CN"/>
        </w:rPr>
        <w:t>群</w:t>
      </w:r>
      <w:r>
        <w:rPr>
          <w:rFonts w:hint="eastAsia"/>
          <w:lang w:eastAsia="zh-CN"/>
        </w:rPr>
        <w:t>组</w:t>
      </w:r>
      <w:bookmarkEnd w:id="21"/>
    </w:p>
    <w:p w14:paraId="7DB364CA" w14:textId="602BCC9C" w:rsidR="00601490" w:rsidRDefault="00601490" w:rsidP="00601490">
      <w:pPr>
        <w:rPr>
          <w:lang w:eastAsia="zh-CN"/>
        </w:rPr>
      </w:pPr>
      <w:r>
        <w:rPr>
          <w:rFonts w:hint="eastAsia"/>
          <w:lang w:eastAsia="zh-CN"/>
        </w:rPr>
        <w:t>多个代码库如果共享相同的权限组、用户组的话，就有需求针对这些代码库创建一个共通的命名空间</w:t>
      </w:r>
      <w:r>
        <w:rPr>
          <w:lang w:eastAsia="zh-CN"/>
        </w:rPr>
        <w:t xml:space="preserve"> / </w:t>
      </w:r>
      <w:r>
        <w:rPr>
          <w:rFonts w:hint="eastAsia"/>
          <w:lang w:eastAsia="zh-CN"/>
        </w:rPr>
        <w:t>代码库</w:t>
      </w:r>
      <w:r w:rsidR="00AA156C">
        <w:rPr>
          <w:rFonts w:hint="eastAsia"/>
          <w:lang w:eastAsia="zh-CN"/>
        </w:rPr>
        <w:t>群</w:t>
      </w:r>
      <w:r>
        <w:rPr>
          <w:rFonts w:hint="eastAsia"/>
          <w:lang w:eastAsia="zh-CN"/>
        </w:rPr>
        <w:t>组。同一个命名空间共享一份用户列表及其中的用户的权限设定。</w:t>
      </w:r>
    </w:p>
    <w:p w14:paraId="662E9C21" w14:textId="77777777" w:rsidR="00601490" w:rsidRDefault="00601490" w:rsidP="00601490">
      <w:pPr>
        <w:pStyle w:val="2"/>
        <w:rPr>
          <w:lang w:eastAsia="zh-CN"/>
        </w:rPr>
      </w:pPr>
      <w:bookmarkStart w:id="22" w:name="_Toc330320607"/>
      <w:r>
        <w:rPr>
          <w:rFonts w:hint="eastAsia"/>
          <w:lang w:eastAsia="zh-CN"/>
        </w:rPr>
        <w:t>锁定分支</w:t>
      </w:r>
      <w:bookmarkEnd w:id="22"/>
    </w:p>
    <w:p w14:paraId="25289CD8" w14:textId="3FD8AAAA" w:rsidR="00601490" w:rsidRPr="00F21AA2" w:rsidRDefault="00601490" w:rsidP="00601490">
      <w:pPr>
        <w:rPr>
          <w:lang w:eastAsia="zh-CN"/>
        </w:rPr>
      </w:pPr>
      <w:r>
        <w:rPr>
          <w:rFonts w:hint="eastAsia"/>
          <w:lang w:eastAsia="zh-CN"/>
        </w:rPr>
        <w:t>GitLab</w:t>
      </w:r>
      <w:r>
        <w:rPr>
          <w:rFonts w:hint="eastAsia"/>
          <w:lang w:eastAsia="zh-CN"/>
        </w:rPr>
        <w:t>里的特定概念，为了保护某些非常重要的分支，某些分支可以被锁定。锁定分支只有固定的几个权限所有者可以向其提交代码。</w:t>
      </w:r>
    </w:p>
    <w:p w14:paraId="2215D1CD" w14:textId="77777777" w:rsidR="00601490" w:rsidRDefault="00601490" w:rsidP="00601490">
      <w:pPr>
        <w:pStyle w:val="2"/>
        <w:rPr>
          <w:lang w:eastAsia="zh-CN"/>
        </w:rPr>
      </w:pPr>
      <w:bookmarkStart w:id="23" w:name="_SSH秘钥"/>
      <w:bookmarkStart w:id="24" w:name="_Toc330320608"/>
      <w:bookmarkEnd w:id="23"/>
      <w:r>
        <w:lastRenderedPageBreak/>
        <w:t>SSH</w:t>
      </w:r>
      <w:r>
        <w:rPr>
          <w:rFonts w:hint="eastAsia"/>
          <w:lang w:eastAsia="zh-CN"/>
        </w:rPr>
        <w:t>秘钥</w:t>
      </w:r>
      <w:bookmarkEnd w:id="24"/>
    </w:p>
    <w:p w14:paraId="3A1E7C51" w14:textId="77777777" w:rsidR="00601490" w:rsidRDefault="00601490" w:rsidP="00601490">
      <w:pPr>
        <w:rPr>
          <w:lang w:eastAsia="zh-CN"/>
        </w:rPr>
      </w:pPr>
      <w:r>
        <w:rPr>
          <w:rFonts w:hint="eastAsia"/>
          <w:lang w:eastAsia="zh-CN"/>
        </w:rPr>
        <w:t>用户访问代码库的时候可以使用</w:t>
      </w:r>
      <w:r>
        <w:rPr>
          <w:rFonts w:hint="eastAsia"/>
          <w:lang w:eastAsia="zh-CN"/>
        </w:rPr>
        <w:t>SSH</w:t>
      </w:r>
      <w:r>
        <w:rPr>
          <w:rFonts w:hint="eastAsia"/>
          <w:lang w:eastAsia="zh-CN"/>
        </w:rPr>
        <w:t>公钥私钥的方式来访问，而不仅仅只是使用用户名和密码的方式，这样增加了访问的便利性和安全性。其所有者是普通用户。</w:t>
      </w:r>
    </w:p>
    <w:p w14:paraId="736EC790" w14:textId="77777777" w:rsidR="009A2B13" w:rsidRDefault="009A2B13" w:rsidP="00601490">
      <w:pPr>
        <w:rPr>
          <w:lang w:eastAsia="zh-CN"/>
        </w:rPr>
      </w:pPr>
    </w:p>
    <w:p w14:paraId="2301735B" w14:textId="3C85C8A2" w:rsidR="009A2B13" w:rsidRDefault="001B3CD3" w:rsidP="00601490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pict w14:anchorId="09B33F08">
          <v:shape id="_x0000_i1029" type="#_x0000_t75" style="width:6in;height:7.2pt" o:hrpct="0" o:hralign="center" o:hr="t">
            <v:imagedata r:id="rId14" o:title="BD10290_"/>
          </v:shape>
        </w:pict>
      </w:r>
    </w:p>
    <w:p w14:paraId="7BEAE1E9" w14:textId="77777777" w:rsidR="009A2B13" w:rsidRDefault="009A2B13" w:rsidP="00601490">
      <w:pPr>
        <w:rPr>
          <w:lang w:eastAsia="zh-CN"/>
        </w:rPr>
      </w:pPr>
    </w:p>
    <w:p w14:paraId="44B7E63F" w14:textId="77777777" w:rsidR="009A2B13" w:rsidRDefault="009A2B13" w:rsidP="009A2B13">
      <w:pPr>
        <w:pStyle w:val="1"/>
        <w:rPr>
          <w:lang w:eastAsia="zh-CN"/>
        </w:rPr>
      </w:pPr>
      <w:bookmarkStart w:id="25" w:name="_Toc330320609"/>
      <w:r>
        <w:rPr>
          <w:rFonts w:hint="eastAsia"/>
          <w:lang w:eastAsia="zh-CN"/>
        </w:rPr>
        <w:t>角色解释</w:t>
      </w:r>
      <w:bookmarkEnd w:id="25"/>
    </w:p>
    <w:p w14:paraId="5E08DB32" w14:textId="77777777" w:rsidR="009A2B13" w:rsidRDefault="009A2B13" w:rsidP="009A2B13">
      <w:pPr>
        <w:pStyle w:val="2"/>
        <w:rPr>
          <w:lang w:eastAsia="zh-CN"/>
        </w:rPr>
      </w:pPr>
      <w:bookmarkStart w:id="26" w:name="_Toc330320610"/>
      <w:r>
        <w:rPr>
          <w:rFonts w:hint="eastAsia"/>
          <w:lang w:eastAsia="zh-CN"/>
        </w:rPr>
        <w:t>运维管理员</w:t>
      </w:r>
      <w:bookmarkEnd w:id="26"/>
    </w:p>
    <w:p w14:paraId="14CE04FA" w14:textId="77777777" w:rsidR="009A2B13" w:rsidRDefault="009A2B13" w:rsidP="009A2B13">
      <w:pPr>
        <w:rPr>
          <w:lang w:eastAsia="zh-CN"/>
        </w:rPr>
      </w:pPr>
      <w:r>
        <w:rPr>
          <w:rFonts w:hint="eastAsia"/>
          <w:lang w:eastAsia="zh-CN"/>
        </w:rPr>
        <w:t>负责</w:t>
      </w:r>
      <w:r>
        <w:rPr>
          <w:rFonts w:hint="eastAsia"/>
          <w:lang w:eastAsia="zh-CN"/>
        </w:rPr>
        <w:t>gitlab</w:t>
      </w:r>
      <w:r>
        <w:rPr>
          <w:rFonts w:hint="eastAsia"/>
          <w:lang w:eastAsia="zh-CN"/>
        </w:rPr>
        <w:t>的整体站点搭建和维护，并进行所有资源的创建工作（用户、代码库、命名空间）。同时也负责所有未定义负责人的站点管理工作的执行。</w:t>
      </w:r>
    </w:p>
    <w:p w14:paraId="3EA1AF4E" w14:textId="77777777" w:rsidR="009A2B13" w:rsidRPr="00A95414" w:rsidRDefault="009A2B13" w:rsidP="009A2B13">
      <w:pPr>
        <w:rPr>
          <w:lang w:eastAsia="zh-CN"/>
        </w:rPr>
      </w:pPr>
      <w:r>
        <w:rPr>
          <w:rFonts w:hint="eastAsia"/>
          <w:lang w:eastAsia="zh-CN"/>
        </w:rPr>
        <w:t>站点的</w:t>
      </w:r>
      <w:r>
        <w:rPr>
          <w:rFonts w:hint="eastAsia"/>
          <w:lang w:eastAsia="zh-CN"/>
        </w:rPr>
        <w:t>Site Admin</w:t>
      </w:r>
      <w:r>
        <w:rPr>
          <w:rFonts w:hint="eastAsia"/>
          <w:lang w:eastAsia="zh-CN"/>
        </w:rPr>
        <w:t>权限。</w:t>
      </w:r>
    </w:p>
    <w:p w14:paraId="5BCF1DEC" w14:textId="77777777" w:rsidR="009A2B13" w:rsidRDefault="009A2B13" w:rsidP="009A2B13">
      <w:pPr>
        <w:pStyle w:val="2"/>
        <w:rPr>
          <w:lang w:eastAsia="zh-CN"/>
        </w:rPr>
      </w:pPr>
      <w:bookmarkStart w:id="27" w:name="_Toc330320611"/>
      <w:r>
        <w:rPr>
          <w:rFonts w:hint="eastAsia"/>
          <w:lang w:eastAsia="zh-CN"/>
        </w:rPr>
        <w:t>职能经理</w:t>
      </w:r>
      <w:bookmarkEnd w:id="27"/>
    </w:p>
    <w:p w14:paraId="33BBD7BA" w14:textId="77777777" w:rsidR="009A2B13" w:rsidRDefault="009A2B13" w:rsidP="009A2B13">
      <w:pPr>
        <w:rPr>
          <w:lang w:eastAsia="zh-CN"/>
        </w:rPr>
      </w:pPr>
      <w:r>
        <w:rPr>
          <w:rFonts w:hint="eastAsia"/>
          <w:lang w:eastAsia="zh-CN"/>
        </w:rPr>
        <w:t>管理当前职能所属的所有项目和命名空间的。</w:t>
      </w:r>
    </w:p>
    <w:p w14:paraId="484FD11D" w14:textId="77777777" w:rsidR="009A2B13" w:rsidRPr="000D74D7" w:rsidRDefault="009A2B13" w:rsidP="009A2B13">
      <w:pPr>
        <w:rPr>
          <w:lang w:eastAsia="zh-CN"/>
        </w:rPr>
      </w:pPr>
      <w:r>
        <w:rPr>
          <w:rFonts w:hint="eastAsia"/>
          <w:lang w:eastAsia="zh-CN"/>
        </w:rPr>
        <w:t>代码库和命名空间的</w:t>
      </w:r>
      <w:r>
        <w:rPr>
          <w:rFonts w:hint="eastAsia"/>
          <w:lang w:eastAsia="zh-CN"/>
        </w:rPr>
        <w:t>Owner</w:t>
      </w:r>
      <w:r>
        <w:rPr>
          <w:rFonts w:hint="eastAsia"/>
          <w:lang w:eastAsia="zh-CN"/>
        </w:rPr>
        <w:t>权限。</w:t>
      </w:r>
    </w:p>
    <w:p w14:paraId="39161782" w14:textId="77777777" w:rsidR="009A2B13" w:rsidRDefault="009A2B13" w:rsidP="009A2B13">
      <w:pPr>
        <w:pStyle w:val="2"/>
        <w:rPr>
          <w:lang w:eastAsia="zh-CN"/>
        </w:rPr>
      </w:pPr>
      <w:bookmarkStart w:id="28" w:name="_Toc330320612"/>
      <w:r>
        <w:rPr>
          <w:rFonts w:hint="eastAsia"/>
          <w:lang w:eastAsia="zh-CN"/>
        </w:rPr>
        <w:t>普通程序员</w:t>
      </w:r>
      <w:bookmarkEnd w:id="28"/>
    </w:p>
    <w:p w14:paraId="1F90A521" w14:textId="77777777" w:rsidR="009A2B13" w:rsidRDefault="009A2B13" w:rsidP="009A2B13">
      <w:pPr>
        <w:rPr>
          <w:lang w:eastAsia="zh-CN"/>
        </w:rPr>
      </w:pPr>
      <w:r>
        <w:rPr>
          <w:rFonts w:hint="eastAsia"/>
          <w:lang w:eastAsia="zh-CN"/>
        </w:rPr>
        <w:t>获取账号，根据被授予的权限进行代码库的访问。</w:t>
      </w:r>
    </w:p>
    <w:p w14:paraId="0B1BA0BC" w14:textId="77777777" w:rsidR="009A2B13" w:rsidRPr="000E77B6" w:rsidRDefault="009A2B13" w:rsidP="009A2B13">
      <w:pPr>
        <w:rPr>
          <w:lang w:eastAsia="zh-CN"/>
        </w:rPr>
      </w:pPr>
      <w:r>
        <w:rPr>
          <w:rFonts w:hint="eastAsia"/>
          <w:lang w:eastAsia="zh-CN"/>
        </w:rPr>
        <w:t>代码库和命名空间的</w:t>
      </w:r>
      <w:r>
        <w:rPr>
          <w:rFonts w:hint="eastAsia"/>
          <w:lang w:eastAsia="zh-CN"/>
        </w:rPr>
        <w:t>Developer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Master</w:t>
      </w:r>
      <w:r>
        <w:rPr>
          <w:rFonts w:hint="eastAsia"/>
          <w:lang w:eastAsia="zh-CN"/>
        </w:rPr>
        <w:t>权限。</w:t>
      </w:r>
    </w:p>
    <w:p w14:paraId="773FB00D" w14:textId="77777777" w:rsidR="00601490" w:rsidRDefault="00601490" w:rsidP="00601490">
      <w:pPr>
        <w:rPr>
          <w:lang w:eastAsia="zh-CN"/>
        </w:rPr>
      </w:pPr>
    </w:p>
    <w:p w14:paraId="6151C840" w14:textId="5B52E317" w:rsidR="00601490" w:rsidRDefault="001B3CD3" w:rsidP="00601490">
      <w:pPr>
        <w:rPr>
          <w:lang w:eastAsia="zh-CN"/>
        </w:rPr>
      </w:pPr>
      <w:r>
        <w:rPr>
          <w:rFonts w:ascii="微软雅黑" w:eastAsia="微软雅黑" w:hAnsi="微软雅黑" w:cs="Arial"/>
        </w:rPr>
        <w:pict w14:anchorId="5E3CBE06">
          <v:shape id="_x0000_i1030" type="#_x0000_t75" style="width:6in;height:7.2pt" o:hrpct="0" o:hralign="center" o:hr="t">
            <v:imagedata r:id="rId15" o:title="BD10290_"/>
          </v:shape>
        </w:pict>
      </w:r>
    </w:p>
    <w:p w14:paraId="197C1DE3" w14:textId="77777777" w:rsidR="00601490" w:rsidRPr="00DF6B43" w:rsidRDefault="00601490" w:rsidP="00601490">
      <w:pPr>
        <w:rPr>
          <w:lang w:eastAsia="zh-CN"/>
        </w:rPr>
      </w:pPr>
    </w:p>
    <w:p w14:paraId="0FF8F9A7" w14:textId="7CC00062" w:rsidR="00A45559" w:rsidRDefault="0060183E" w:rsidP="0060183E">
      <w:pPr>
        <w:pStyle w:val="1"/>
        <w:rPr>
          <w:lang w:eastAsia="zh-CN"/>
        </w:rPr>
      </w:pPr>
      <w:bookmarkStart w:id="29" w:name="_Toc330320613"/>
      <w:r>
        <w:rPr>
          <w:rFonts w:hint="eastAsia"/>
          <w:lang w:eastAsia="zh-CN"/>
        </w:rPr>
        <w:t>权限系统介绍</w:t>
      </w:r>
      <w:bookmarkEnd w:id="29"/>
    </w:p>
    <w:p w14:paraId="2A88D8E3" w14:textId="2766211F" w:rsidR="005E34E0" w:rsidRDefault="00783ADF" w:rsidP="005E34E0">
      <w:pPr>
        <w:rPr>
          <w:lang w:eastAsia="zh-CN"/>
        </w:rPr>
      </w:pPr>
      <w:r>
        <w:rPr>
          <w:rFonts w:hint="eastAsia"/>
          <w:lang w:eastAsia="zh-CN"/>
        </w:rPr>
        <w:t>详细的权限内容请访问</w:t>
      </w:r>
      <w:r>
        <w:rPr>
          <w:rFonts w:hint="eastAsia"/>
          <w:lang w:eastAsia="zh-CN"/>
        </w:rPr>
        <w:t>gitlab</w:t>
      </w:r>
      <w:r>
        <w:rPr>
          <w:rFonts w:hint="eastAsia"/>
          <w:lang w:eastAsia="zh-CN"/>
        </w:rPr>
        <w:t>官方</w:t>
      </w:r>
      <w:r>
        <w:rPr>
          <w:rFonts w:hint="eastAsia"/>
          <w:lang w:eastAsia="zh-CN"/>
        </w:rPr>
        <w:t>doc</w:t>
      </w:r>
      <w:r>
        <w:rPr>
          <w:rFonts w:hint="eastAsia"/>
          <w:lang w:eastAsia="zh-CN"/>
        </w:rPr>
        <w:t>查看：</w:t>
      </w:r>
      <w:hyperlink r:id="rId16" w:history="1">
        <w:r w:rsidRPr="00DB5CB9">
          <w:rPr>
            <w:rStyle w:val="a3"/>
            <w:lang w:eastAsia="zh-CN"/>
          </w:rPr>
          <w:t>http://docs.gitlab.com/ce/user/permissions.html</w:t>
        </w:r>
      </w:hyperlink>
    </w:p>
    <w:p w14:paraId="76B4BF67" w14:textId="10EC914F" w:rsidR="00CD59B3" w:rsidRPr="00CD59B3" w:rsidRDefault="00A3416A" w:rsidP="00CD59B3">
      <w:pPr>
        <w:pStyle w:val="2"/>
        <w:rPr>
          <w:lang w:eastAsia="zh-CN"/>
        </w:rPr>
      </w:pPr>
      <w:bookmarkStart w:id="30" w:name="_Toc330320614"/>
      <w:r>
        <w:rPr>
          <w:rFonts w:hint="eastAsia"/>
          <w:lang w:eastAsia="zh-CN"/>
        </w:rPr>
        <w:t>权限介绍</w:t>
      </w:r>
      <w:bookmarkEnd w:id="30"/>
    </w:p>
    <w:p w14:paraId="3175FC3F" w14:textId="165ADD79" w:rsidR="00E50053" w:rsidRDefault="00E50053" w:rsidP="00E50053">
      <w:pPr>
        <w:pStyle w:val="3"/>
      </w:pPr>
      <w:bookmarkStart w:id="31" w:name="_Toc330320615"/>
      <w:r>
        <w:t>Site Admin</w:t>
      </w:r>
      <w:bookmarkEnd w:id="31"/>
    </w:p>
    <w:p w14:paraId="5E2663A0" w14:textId="062725B0" w:rsidR="00A55EE9" w:rsidRPr="00A55EE9" w:rsidRDefault="00A55EE9" w:rsidP="00A55EE9">
      <w:pPr>
        <w:rPr>
          <w:lang w:eastAsia="zh-CN"/>
        </w:rPr>
      </w:pPr>
      <w:r>
        <w:rPr>
          <w:rFonts w:hint="eastAsia"/>
          <w:lang w:eastAsia="zh-CN"/>
        </w:rPr>
        <w:t>站点管理员账号，</w:t>
      </w:r>
      <w:r w:rsidR="009E19D1">
        <w:rPr>
          <w:rFonts w:hint="eastAsia"/>
          <w:lang w:eastAsia="zh-CN"/>
        </w:rPr>
        <w:t>由运维控制该账号，妥善保管</w:t>
      </w:r>
      <w:r>
        <w:rPr>
          <w:rFonts w:hint="eastAsia"/>
          <w:lang w:eastAsia="zh-CN"/>
        </w:rPr>
        <w:t>。</w:t>
      </w:r>
      <w:r w:rsidR="00EB3DED">
        <w:rPr>
          <w:rFonts w:hint="eastAsia"/>
          <w:lang w:eastAsia="zh-CN"/>
        </w:rPr>
        <w:t>拥有所有权限。</w:t>
      </w:r>
    </w:p>
    <w:p w14:paraId="25426E3C" w14:textId="3A908E26" w:rsidR="005F2355" w:rsidRDefault="005D7678" w:rsidP="00A1140D">
      <w:pPr>
        <w:pStyle w:val="3"/>
      </w:pPr>
      <w:bookmarkStart w:id="32" w:name="_Toc330320616"/>
      <w:r>
        <w:t>Owner</w:t>
      </w:r>
      <w:bookmarkEnd w:id="32"/>
    </w:p>
    <w:p w14:paraId="2F68EE4F" w14:textId="50D3C9A2" w:rsidR="00F36DA2" w:rsidRDefault="0021174C" w:rsidP="001A53B5">
      <w:pPr>
        <w:pStyle w:val="af4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代码库、</w:t>
      </w:r>
      <w:r w:rsidR="006D2A0C">
        <w:rPr>
          <w:rFonts w:hint="eastAsia"/>
          <w:lang w:eastAsia="zh-CN"/>
        </w:rPr>
        <w:t>命名空间的所有者，拥有</w:t>
      </w:r>
      <w:r w:rsidR="002D5FFD">
        <w:rPr>
          <w:rFonts w:hint="eastAsia"/>
          <w:lang w:eastAsia="zh-CN"/>
        </w:rPr>
        <w:t>当前代码库、命名空间</w:t>
      </w:r>
      <w:r w:rsidR="00052CA0">
        <w:rPr>
          <w:rFonts w:hint="eastAsia"/>
          <w:lang w:eastAsia="zh-CN"/>
        </w:rPr>
        <w:t>最高权限</w:t>
      </w:r>
      <w:r w:rsidR="006D2A0C">
        <w:rPr>
          <w:rFonts w:hint="eastAsia"/>
          <w:lang w:eastAsia="zh-CN"/>
        </w:rPr>
        <w:t>。</w:t>
      </w:r>
    </w:p>
    <w:p w14:paraId="5BA6839A" w14:textId="616867FB" w:rsidR="00F36DA2" w:rsidRDefault="00F36DA2" w:rsidP="001A53B5">
      <w:pPr>
        <w:pStyle w:val="af4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可以进行人员调整。</w:t>
      </w:r>
    </w:p>
    <w:p w14:paraId="3A1B4879" w14:textId="415729EF" w:rsidR="00137A8D" w:rsidRPr="00137A8D" w:rsidRDefault="00D13CDB" w:rsidP="001A53B5">
      <w:pPr>
        <w:pStyle w:val="af4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赋予该</w:t>
      </w:r>
      <w:r w:rsidR="00D71348">
        <w:rPr>
          <w:rFonts w:hint="eastAsia"/>
          <w:lang w:eastAsia="zh-CN"/>
        </w:rPr>
        <w:t>角色给</w:t>
      </w:r>
      <w:r>
        <w:rPr>
          <w:rFonts w:hint="eastAsia"/>
          <w:lang w:eastAsia="zh-CN"/>
        </w:rPr>
        <w:t>代码库或命名空间所属的</w:t>
      </w:r>
      <w:r w:rsidR="00A9625E">
        <w:rPr>
          <w:rFonts w:hint="eastAsia"/>
          <w:lang w:eastAsia="zh-CN"/>
        </w:rPr>
        <w:t>职能</w:t>
      </w:r>
      <w:r w:rsidR="00BA7382">
        <w:rPr>
          <w:rFonts w:hint="eastAsia"/>
          <w:lang w:eastAsia="zh-CN"/>
        </w:rPr>
        <w:t>经理</w:t>
      </w:r>
      <w:r w:rsidR="006D2A0C">
        <w:rPr>
          <w:rFonts w:hint="eastAsia"/>
          <w:lang w:eastAsia="zh-CN"/>
        </w:rPr>
        <w:t>。</w:t>
      </w:r>
    </w:p>
    <w:p w14:paraId="6CA35945" w14:textId="36071E17" w:rsidR="00A478CF" w:rsidRDefault="00A478CF" w:rsidP="00A1140D">
      <w:pPr>
        <w:pStyle w:val="3"/>
      </w:pPr>
      <w:bookmarkStart w:id="33" w:name="_Toc330320617"/>
      <w:r>
        <w:t>Master</w:t>
      </w:r>
      <w:bookmarkEnd w:id="33"/>
    </w:p>
    <w:p w14:paraId="14669176" w14:textId="77777777" w:rsidR="00344B8D" w:rsidRDefault="00577019" w:rsidP="00902851">
      <w:pPr>
        <w:pStyle w:val="af4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</w:t>
      </w:r>
      <w:r w:rsidR="00A640A3">
        <w:rPr>
          <w:rFonts w:hint="eastAsia"/>
          <w:lang w:eastAsia="zh-CN"/>
        </w:rPr>
        <w:t>代码库</w:t>
      </w:r>
      <w:r>
        <w:rPr>
          <w:rFonts w:hint="eastAsia"/>
          <w:lang w:eastAsia="zh-CN"/>
        </w:rPr>
        <w:t>中拥有接近于</w:t>
      </w:r>
      <w:r>
        <w:rPr>
          <w:rFonts w:hint="eastAsia"/>
          <w:lang w:eastAsia="zh-CN"/>
        </w:rPr>
        <w:t>Owner</w:t>
      </w:r>
      <w:r>
        <w:rPr>
          <w:rFonts w:hint="eastAsia"/>
          <w:lang w:eastAsia="zh-CN"/>
        </w:rPr>
        <w:t>的权限。</w:t>
      </w:r>
    </w:p>
    <w:p w14:paraId="5EE5BC5C" w14:textId="3CB4E31E" w:rsidR="00A640A3" w:rsidRDefault="00344B8D" w:rsidP="00902851">
      <w:pPr>
        <w:pStyle w:val="af4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</w:t>
      </w:r>
      <w:r w:rsidR="00A640A3">
        <w:rPr>
          <w:rFonts w:hint="eastAsia"/>
          <w:lang w:eastAsia="zh-CN"/>
        </w:rPr>
        <w:t>命名空间</w:t>
      </w:r>
      <w:r>
        <w:rPr>
          <w:rFonts w:hint="eastAsia"/>
          <w:lang w:eastAsia="zh-CN"/>
        </w:rPr>
        <w:t>中和非</w:t>
      </w:r>
      <w:r>
        <w:rPr>
          <w:rFonts w:hint="eastAsia"/>
          <w:lang w:eastAsia="zh-CN"/>
        </w:rPr>
        <w:t>Owner</w:t>
      </w:r>
      <w:r w:rsidR="00957855">
        <w:rPr>
          <w:rFonts w:hint="eastAsia"/>
          <w:lang w:eastAsia="zh-CN"/>
        </w:rPr>
        <w:t>的其他权限相同，</w:t>
      </w:r>
      <w:r>
        <w:rPr>
          <w:rFonts w:hint="eastAsia"/>
          <w:lang w:eastAsia="zh-CN"/>
        </w:rPr>
        <w:t>无特权</w:t>
      </w:r>
      <w:r w:rsidR="00A640A3">
        <w:rPr>
          <w:rFonts w:hint="eastAsia"/>
          <w:lang w:eastAsia="zh-CN"/>
        </w:rPr>
        <w:t>。</w:t>
      </w:r>
    </w:p>
    <w:p w14:paraId="23642352" w14:textId="4B19D19A" w:rsidR="00B1388C" w:rsidRDefault="00421DEE" w:rsidP="00196875">
      <w:pPr>
        <w:pStyle w:val="af4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可以对锁定分支进行提交</w:t>
      </w:r>
      <w:r w:rsidR="00952F6C">
        <w:rPr>
          <w:rFonts w:hint="eastAsia"/>
          <w:lang w:eastAsia="zh-CN"/>
        </w:rPr>
        <w:t>。</w:t>
      </w:r>
    </w:p>
    <w:p w14:paraId="388AD697" w14:textId="6A797B77" w:rsidR="00196875" w:rsidRPr="00A640A3" w:rsidRDefault="002815D3" w:rsidP="00196875">
      <w:pPr>
        <w:pStyle w:val="af4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赋予该角色给代码库对应的项目的技术负责人。</w:t>
      </w:r>
    </w:p>
    <w:p w14:paraId="51A4B02A" w14:textId="67A03561" w:rsidR="00A478CF" w:rsidRDefault="00A478CF" w:rsidP="00A1140D">
      <w:pPr>
        <w:pStyle w:val="3"/>
      </w:pPr>
      <w:bookmarkStart w:id="34" w:name="_Toc330320618"/>
      <w:r>
        <w:lastRenderedPageBreak/>
        <w:t>Developer</w:t>
      </w:r>
      <w:bookmarkEnd w:id="34"/>
    </w:p>
    <w:p w14:paraId="51C35676" w14:textId="67607FB6" w:rsidR="002E50B5" w:rsidRDefault="0088517A" w:rsidP="002E50B5">
      <w:pPr>
        <w:pStyle w:val="af4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普通开发程序员</w:t>
      </w:r>
      <w:r w:rsidR="002E50B5">
        <w:rPr>
          <w:rFonts w:hint="eastAsia"/>
          <w:lang w:eastAsia="zh-CN"/>
        </w:rPr>
        <w:t>。</w:t>
      </w:r>
    </w:p>
    <w:p w14:paraId="1A8D5611" w14:textId="7C106618" w:rsidR="002E50B5" w:rsidRDefault="00A83914" w:rsidP="002E50B5">
      <w:pPr>
        <w:pStyle w:val="af4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拥有对代码库的读和写权限</w:t>
      </w:r>
      <w:r w:rsidR="002E50B5">
        <w:rPr>
          <w:rFonts w:hint="eastAsia"/>
          <w:lang w:eastAsia="zh-CN"/>
        </w:rPr>
        <w:t>。</w:t>
      </w:r>
    </w:p>
    <w:p w14:paraId="5F6F7897" w14:textId="11715F76" w:rsidR="0045671C" w:rsidRPr="0045671C" w:rsidRDefault="00A83914" w:rsidP="002E50B5">
      <w:pPr>
        <w:pStyle w:val="af4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无法对锁定分支进行提交。</w:t>
      </w:r>
    </w:p>
    <w:p w14:paraId="4A1A223C" w14:textId="082CC56D" w:rsidR="00A478CF" w:rsidRDefault="00A478CF" w:rsidP="00A1140D">
      <w:pPr>
        <w:pStyle w:val="3"/>
      </w:pPr>
      <w:bookmarkStart w:id="35" w:name="_Toc330320619"/>
      <w:r>
        <w:t>Reporter</w:t>
      </w:r>
      <w:bookmarkEnd w:id="35"/>
    </w:p>
    <w:p w14:paraId="75E6C911" w14:textId="29E8B072" w:rsidR="003E0DBE" w:rsidRPr="003E0DBE" w:rsidRDefault="003E0DBE" w:rsidP="008E589B">
      <w:pPr>
        <w:pStyle w:val="af4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仅具有代码库的读权限。</w:t>
      </w:r>
    </w:p>
    <w:p w14:paraId="60A23F0F" w14:textId="1D7DB12A" w:rsidR="00EB60D4" w:rsidRDefault="007D02CF" w:rsidP="00EB60D4">
      <w:pPr>
        <w:pStyle w:val="2"/>
        <w:rPr>
          <w:lang w:eastAsia="zh-CN"/>
        </w:rPr>
      </w:pPr>
      <w:bookmarkStart w:id="36" w:name="_Toc330320620"/>
      <w:r>
        <w:rPr>
          <w:rFonts w:hint="eastAsia"/>
          <w:lang w:eastAsia="zh-CN"/>
        </w:rPr>
        <w:t>权限分配</w:t>
      </w:r>
      <w:bookmarkEnd w:id="36"/>
    </w:p>
    <w:p w14:paraId="7B61F56E" w14:textId="3BDDF19F" w:rsidR="000259BF" w:rsidRDefault="000259BF" w:rsidP="000259BF">
      <w:pPr>
        <w:pStyle w:val="3"/>
        <w:rPr>
          <w:lang w:eastAsia="zh-CN"/>
        </w:rPr>
      </w:pPr>
      <w:bookmarkStart w:id="37" w:name="_Toc330320621"/>
      <w:r>
        <w:rPr>
          <w:rFonts w:hint="eastAsia"/>
          <w:lang w:eastAsia="zh-CN"/>
        </w:rPr>
        <w:t>命名空间</w:t>
      </w:r>
      <w:r w:rsidR="006A5FE0">
        <w:rPr>
          <w:rFonts w:hint="eastAsia"/>
          <w:lang w:eastAsia="zh-CN"/>
        </w:rPr>
        <w:t>权限</w:t>
      </w:r>
      <w:bookmarkEnd w:id="37"/>
    </w:p>
    <w:p w14:paraId="2E6A7C2F" w14:textId="5C0347B8" w:rsidR="00C72A29" w:rsidRPr="00C72A29" w:rsidRDefault="005F028A" w:rsidP="00C72A29">
      <w:pPr>
        <w:rPr>
          <w:lang w:eastAsia="zh-CN"/>
        </w:rPr>
      </w:pPr>
      <w:r>
        <w:rPr>
          <w:rFonts w:hint="eastAsia"/>
          <w:lang w:eastAsia="zh-CN"/>
        </w:rPr>
        <w:t>多项目、多代码库共享的权限组控制，一般会将</w:t>
      </w:r>
      <w:r w:rsidR="0092008C">
        <w:rPr>
          <w:rFonts w:hint="eastAsia"/>
          <w:lang w:eastAsia="zh-CN"/>
        </w:rPr>
        <w:t>相同分类或者相同项目组的多个项目分到同一个命名空间中。</w:t>
      </w:r>
      <w:r w:rsidR="0092008C">
        <w:rPr>
          <w:rFonts w:hint="eastAsia"/>
          <w:lang w:eastAsia="zh-CN"/>
        </w:rPr>
        <w:t xml:space="preserve"> </w:t>
      </w:r>
    </w:p>
    <w:p w14:paraId="2FC05611" w14:textId="5EB5B15C" w:rsidR="000259BF" w:rsidRDefault="000259BF" w:rsidP="000259BF">
      <w:pPr>
        <w:pStyle w:val="3"/>
        <w:rPr>
          <w:lang w:eastAsia="zh-CN"/>
        </w:rPr>
      </w:pPr>
      <w:bookmarkStart w:id="38" w:name="_Toc330320622"/>
      <w:r>
        <w:rPr>
          <w:rFonts w:hint="eastAsia"/>
          <w:lang w:eastAsia="zh-CN"/>
        </w:rPr>
        <w:t>代码库权限</w:t>
      </w:r>
      <w:bookmarkEnd w:id="38"/>
    </w:p>
    <w:p w14:paraId="5B53840D" w14:textId="4FC9CEAC" w:rsidR="00C654FE" w:rsidRPr="00C654FE" w:rsidRDefault="00423F72" w:rsidP="00C654FE">
      <w:pPr>
        <w:rPr>
          <w:lang w:eastAsia="zh-CN"/>
        </w:rPr>
      </w:pPr>
      <w:r>
        <w:rPr>
          <w:rFonts w:hint="eastAsia"/>
          <w:lang w:eastAsia="zh-CN"/>
        </w:rPr>
        <w:t>代码库</w:t>
      </w:r>
      <w:r w:rsidR="00916DF1">
        <w:rPr>
          <w:rFonts w:hint="eastAsia"/>
          <w:lang w:eastAsia="zh-CN"/>
        </w:rPr>
        <w:t>可以</w:t>
      </w:r>
      <w:r w:rsidR="0088794E">
        <w:rPr>
          <w:rFonts w:hint="eastAsia"/>
          <w:lang w:eastAsia="zh-CN"/>
        </w:rPr>
        <w:t>添加</w:t>
      </w:r>
      <w:r w:rsidR="00916DF1">
        <w:rPr>
          <w:rFonts w:hint="eastAsia"/>
          <w:lang w:eastAsia="zh-CN"/>
        </w:rPr>
        <w:t>命名空间组员之外的其他成员，该操作可以由</w:t>
      </w:r>
      <w:r w:rsidR="00916DF1">
        <w:rPr>
          <w:rFonts w:hint="eastAsia"/>
          <w:lang w:eastAsia="zh-CN"/>
        </w:rPr>
        <w:t>Owner</w:t>
      </w:r>
      <w:r w:rsidR="00916DF1">
        <w:rPr>
          <w:rFonts w:hint="eastAsia"/>
          <w:lang w:eastAsia="zh-CN"/>
        </w:rPr>
        <w:t>或</w:t>
      </w:r>
      <w:r w:rsidR="00916DF1">
        <w:rPr>
          <w:rFonts w:hint="eastAsia"/>
          <w:lang w:eastAsia="zh-CN"/>
        </w:rPr>
        <w:t>Master</w:t>
      </w:r>
      <w:r w:rsidR="00916DF1">
        <w:rPr>
          <w:rFonts w:hint="eastAsia"/>
          <w:lang w:eastAsia="zh-CN"/>
        </w:rPr>
        <w:t>两个权限所有者执行。</w:t>
      </w:r>
    </w:p>
    <w:p w14:paraId="12DD18A2" w14:textId="77777777" w:rsidR="00A313D2" w:rsidRDefault="00A313D2" w:rsidP="00A313D2"/>
    <w:p w14:paraId="1838CDCE" w14:textId="6EBF0986" w:rsidR="001458B3" w:rsidRDefault="001B3CD3" w:rsidP="00A313D2">
      <w:r>
        <w:rPr>
          <w:rFonts w:ascii="微软雅黑" w:eastAsia="微软雅黑" w:hAnsi="微软雅黑" w:cs="Arial"/>
        </w:rPr>
        <w:pict w14:anchorId="56ED756F">
          <v:shape id="_x0000_i1031" type="#_x0000_t75" style="width:6in;height:7.2pt" o:hrpct="0" o:hralign="center" o:hr="t">
            <v:imagedata r:id="rId17" o:title="BD10290_"/>
          </v:shape>
        </w:pict>
      </w:r>
    </w:p>
    <w:p w14:paraId="563C1979" w14:textId="77777777" w:rsidR="001458B3" w:rsidRDefault="001458B3" w:rsidP="00A313D2"/>
    <w:p w14:paraId="4706C5F5" w14:textId="14B22F81" w:rsidR="00A313D2" w:rsidRDefault="00022333" w:rsidP="00A313D2">
      <w:pPr>
        <w:pStyle w:val="1"/>
        <w:rPr>
          <w:lang w:eastAsia="zh-CN"/>
        </w:rPr>
      </w:pPr>
      <w:bookmarkStart w:id="39" w:name="_Toc330320623"/>
      <w:r>
        <w:rPr>
          <w:rFonts w:hint="eastAsia"/>
          <w:lang w:eastAsia="zh-CN"/>
        </w:rPr>
        <w:t>运维</w:t>
      </w:r>
      <w:r w:rsidR="005109F9">
        <w:rPr>
          <w:rFonts w:hint="eastAsia"/>
          <w:lang w:eastAsia="zh-CN"/>
        </w:rPr>
        <w:t>日常</w:t>
      </w:r>
      <w:r w:rsidR="00A313D2">
        <w:rPr>
          <w:rFonts w:hint="eastAsia"/>
          <w:lang w:eastAsia="zh-CN"/>
        </w:rPr>
        <w:t>操作及权限</w:t>
      </w:r>
      <w:r w:rsidR="00B45BB9">
        <w:rPr>
          <w:rFonts w:hint="eastAsia"/>
          <w:lang w:eastAsia="zh-CN"/>
        </w:rPr>
        <w:t>分配</w:t>
      </w:r>
      <w:bookmarkEnd w:id="39"/>
    </w:p>
    <w:p w14:paraId="1E908DFE" w14:textId="43902C34" w:rsidR="000C3554" w:rsidRDefault="00830FC6" w:rsidP="000C3554">
      <w:pPr>
        <w:pStyle w:val="2"/>
        <w:rPr>
          <w:lang w:eastAsia="zh-CN"/>
        </w:rPr>
      </w:pPr>
      <w:bookmarkStart w:id="40" w:name="_Toc330320624"/>
      <w:r>
        <w:rPr>
          <w:rFonts w:hint="eastAsia"/>
          <w:lang w:eastAsia="zh-CN"/>
        </w:rPr>
        <w:t>创建账号</w:t>
      </w:r>
      <w:bookmarkEnd w:id="40"/>
    </w:p>
    <w:p w14:paraId="4877BDE7" w14:textId="77777777" w:rsidR="00D05D29" w:rsidRDefault="00632683" w:rsidP="00632683">
      <w:pPr>
        <w:rPr>
          <w:lang w:eastAsia="zh-CN"/>
        </w:rPr>
      </w:pPr>
      <w:r>
        <w:rPr>
          <w:rFonts w:hint="eastAsia"/>
          <w:lang w:eastAsia="zh-CN"/>
        </w:rPr>
        <w:t>只能由</w:t>
      </w:r>
      <w:r>
        <w:rPr>
          <w:rFonts w:hint="eastAsia"/>
          <w:lang w:eastAsia="zh-CN"/>
        </w:rPr>
        <w:t>Site Admin</w:t>
      </w:r>
      <w:r>
        <w:rPr>
          <w:rFonts w:hint="eastAsia"/>
          <w:lang w:eastAsia="zh-CN"/>
        </w:rPr>
        <w:t>执行该操作</w:t>
      </w:r>
      <w:r w:rsidR="0039332B">
        <w:rPr>
          <w:rFonts w:hint="eastAsia"/>
          <w:lang w:eastAsia="zh-CN"/>
        </w:rPr>
        <w:t>。</w:t>
      </w:r>
    </w:p>
    <w:p w14:paraId="4DD57813" w14:textId="5F7BD44B" w:rsidR="005203C5" w:rsidRDefault="00632683" w:rsidP="00F7664A">
      <w:pPr>
        <w:pStyle w:val="af4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不允许用户自主注册。该行为可以通过全局配置进行关闭。</w:t>
      </w:r>
      <w:r>
        <w:rPr>
          <w:rFonts w:hint="eastAsia"/>
          <w:lang w:eastAsia="zh-CN"/>
        </w:rPr>
        <w:t xml:space="preserve"> </w:t>
      </w:r>
      <w:r w:rsidR="005203C5">
        <w:rPr>
          <w:rFonts w:hint="eastAsia"/>
          <w:lang w:eastAsia="zh-CN"/>
        </w:rPr>
        <w:t>编辑：</w:t>
      </w:r>
      <w:r w:rsidR="005203C5" w:rsidRPr="005203C5">
        <w:rPr>
          <w:lang w:eastAsia="zh-CN"/>
        </w:rPr>
        <w:t>gitlab.yml</w:t>
      </w:r>
      <w:r w:rsidR="005203C5">
        <w:rPr>
          <w:rFonts w:hint="eastAsia"/>
          <w:lang w:eastAsia="zh-CN"/>
        </w:rPr>
        <w:t>，</w:t>
      </w:r>
      <w:r w:rsidR="005203C5" w:rsidRPr="005203C5">
        <w:rPr>
          <w:lang w:eastAsia="zh-CN"/>
        </w:rPr>
        <w:t>signup_enabled</w:t>
      </w:r>
      <w:r w:rsidR="005203C5">
        <w:rPr>
          <w:rFonts w:hint="eastAsia"/>
          <w:lang w:eastAsia="zh-CN"/>
        </w:rPr>
        <w:t>改为</w:t>
      </w:r>
      <w:r w:rsidR="005203C5">
        <w:rPr>
          <w:rFonts w:hint="eastAsia"/>
          <w:lang w:eastAsia="zh-CN"/>
        </w:rPr>
        <w:t>false</w:t>
      </w:r>
    </w:p>
    <w:p w14:paraId="5F843085" w14:textId="2C8C2B1F" w:rsidR="00CF06D9" w:rsidRDefault="00CF06D9" w:rsidP="00F7664A">
      <w:pPr>
        <w:pStyle w:val="af4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创建的账号，默认的私人项目个数请设置为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，方便管理。编辑：</w:t>
      </w:r>
      <w:r>
        <w:rPr>
          <w:rFonts w:hint="eastAsia"/>
          <w:lang w:eastAsia="zh-CN"/>
        </w:rPr>
        <w:t>gitlab.yml</w:t>
      </w:r>
      <w:r>
        <w:rPr>
          <w:rFonts w:hint="eastAsia"/>
          <w:lang w:eastAsia="zh-CN"/>
        </w:rPr>
        <w:t>，</w:t>
      </w:r>
      <w:r w:rsidR="00FF4475" w:rsidRPr="00FF4475">
        <w:rPr>
          <w:lang w:eastAsia="zh-CN"/>
        </w:rPr>
        <w:t>default_projects_limit</w:t>
      </w:r>
      <w:r w:rsidR="00FF4475">
        <w:rPr>
          <w:rFonts w:hint="eastAsia"/>
          <w:lang w:eastAsia="zh-CN"/>
        </w:rPr>
        <w:t>改为</w:t>
      </w:r>
      <w:r w:rsidR="00FF4475">
        <w:rPr>
          <w:rFonts w:hint="eastAsia"/>
          <w:lang w:eastAsia="zh-CN"/>
        </w:rPr>
        <w:t>0</w:t>
      </w:r>
    </w:p>
    <w:p w14:paraId="44F7949B" w14:textId="185F10FE" w:rsidR="006B377E" w:rsidRDefault="00FF4475" w:rsidP="00F7664A">
      <w:pPr>
        <w:pStyle w:val="af4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创建的账号，默认不允许创建</w:t>
      </w:r>
      <w:r w:rsidR="006B377E">
        <w:rPr>
          <w:rFonts w:hint="eastAsia"/>
          <w:lang w:eastAsia="zh-CN"/>
        </w:rPr>
        <w:t>命名空间。编辑：</w:t>
      </w:r>
      <w:r w:rsidR="006B377E">
        <w:rPr>
          <w:rFonts w:hint="eastAsia"/>
          <w:lang w:eastAsia="zh-CN"/>
        </w:rPr>
        <w:t>gitlab.yml</w:t>
      </w:r>
      <w:r w:rsidR="006B377E">
        <w:rPr>
          <w:rFonts w:hint="eastAsia"/>
          <w:lang w:eastAsia="zh-CN"/>
        </w:rPr>
        <w:t>，</w:t>
      </w:r>
      <w:r w:rsidR="006B377E" w:rsidRPr="006B377E">
        <w:rPr>
          <w:lang w:eastAsia="zh-CN"/>
        </w:rPr>
        <w:t>default_can_create_group</w:t>
      </w:r>
      <w:r w:rsidR="006B377E">
        <w:rPr>
          <w:rFonts w:hint="eastAsia"/>
          <w:lang w:eastAsia="zh-CN"/>
        </w:rPr>
        <w:t>改为</w:t>
      </w:r>
      <w:r w:rsidR="006B377E">
        <w:rPr>
          <w:rFonts w:hint="eastAsia"/>
          <w:lang w:eastAsia="zh-CN"/>
        </w:rPr>
        <w:t>false</w:t>
      </w:r>
    </w:p>
    <w:p w14:paraId="05826408" w14:textId="121B93C1" w:rsidR="006B377E" w:rsidRDefault="006B377E" w:rsidP="00F7664A">
      <w:pPr>
        <w:pStyle w:val="af4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创建的账号，默认不允许更改用户名。编辑：</w:t>
      </w:r>
      <w:r>
        <w:rPr>
          <w:rFonts w:hint="eastAsia"/>
          <w:lang w:eastAsia="zh-CN"/>
        </w:rPr>
        <w:t>gitlab.yml</w:t>
      </w:r>
      <w:r>
        <w:rPr>
          <w:rFonts w:hint="eastAsia"/>
          <w:lang w:eastAsia="zh-CN"/>
        </w:rPr>
        <w:t>，</w:t>
      </w:r>
      <w:r w:rsidRPr="006B377E">
        <w:rPr>
          <w:lang w:eastAsia="zh-CN"/>
        </w:rPr>
        <w:t>username_changing_enabled</w:t>
      </w:r>
      <w:r>
        <w:rPr>
          <w:rFonts w:hint="eastAsia"/>
          <w:lang w:eastAsia="zh-CN"/>
        </w:rPr>
        <w:t>改为</w:t>
      </w:r>
      <w:r>
        <w:rPr>
          <w:rFonts w:hint="eastAsia"/>
          <w:lang w:eastAsia="zh-CN"/>
        </w:rPr>
        <w:t>false</w:t>
      </w:r>
    </w:p>
    <w:p w14:paraId="33AB0D7E" w14:textId="02B4D4B6" w:rsidR="002B0B3C" w:rsidRPr="00632683" w:rsidRDefault="002B0B3C" w:rsidP="002B0B3C">
      <w:pPr>
        <w:rPr>
          <w:lang w:eastAsia="zh-CN"/>
        </w:rPr>
      </w:pPr>
      <w:r>
        <w:rPr>
          <w:rFonts w:hint="eastAsia"/>
          <w:lang w:eastAsia="zh-CN"/>
        </w:rPr>
        <w:t>创建的账号请给与默认密码，后续由用户自行修改。</w:t>
      </w:r>
    </w:p>
    <w:p w14:paraId="0CFCAE25" w14:textId="7E955B6A" w:rsidR="00830FC6" w:rsidRDefault="00830FC6" w:rsidP="00830FC6">
      <w:pPr>
        <w:pStyle w:val="2"/>
      </w:pPr>
      <w:bookmarkStart w:id="41" w:name="_Toc330320625"/>
      <w:r>
        <w:rPr>
          <w:rFonts w:hint="eastAsia"/>
        </w:rPr>
        <w:t>创建命名空间</w:t>
      </w:r>
      <w:bookmarkEnd w:id="41"/>
    </w:p>
    <w:p w14:paraId="72D45FA8" w14:textId="381F8AA0" w:rsidR="0016647E" w:rsidRPr="0016647E" w:rsidRDefault="00474B07" w:rsidP="0016647E">
      <w:pPr>
        <w:rPr>
          <w:lang w:eastAsia="zh-CN"/>
        </w:rPr>
      </w:pPr>
      <w:r>
        <w:rPr>
          <w:rFonts w:hint="eastAsia"/>
          <w:lang w:eastAsia="zh-CN"/>
        </w:rPr>
        <w:t>只能由</w:t>
      </w:r>
      <w:r>
        <w:rPr>
          <w:rFonts w:hint="eastAsia"/>
          <w:lang w:eastAsia="zh-CN"/>
        </w:rPr>
        <w:t>Site Admin</w:t>
      </w:r>
      <w:r>
        <w:rPr>
          <w:rFonts w:hint="eastAsia"/>
          <w:lang w:eastAsia="zh-CN"/>
        </w:rPr>
        <w:t>执行该操作</w:t>
      </w:r>
      <w:r w:rsidR="002D24EC">
        <w:rPr>
          <w:rFonts w:hint="eastAsia"/>
          <w:lang w:eastAsia="zh-CN"/>
        </w:rPr>
        <w:t>，创建的命名空间，根据其用途所属，交付其</w:t>
      </w:r>
      <w:r w:rsidR="002D24EC">
        <w:rPr>
          <w:rFonts w:hint="eastAsia"/>
          <w:lang w:eastAsia="zh-CN"/>
        </w:rPr>
        <w:t>Owner</w:t>
      </w:r>
      <w:r w:rsidR="002D24EC">
        <w:rPr>
          <w:rFonts w:hint="eastAsia"/>
          <w:lang w:eastAsia="zh-CN"/>
        </w:rPr>
        <w:t>权限给</w:t>
      </w:r>
      <w:r w:rsidR="00FB726B">
        <w:rPr>
          <w:rFonts w:hint="eastAsia"/>
          <w:lang w:eastAsia="zh-CN"/>
        </w:rPr>
        <w:t>对应</w:t>
      </w:r>
      <w:r w:rsidR="002D24EC">
        <w:rPr>
          <w:rFonts w:hint="eastAsia"/>
          <w:lang w:eastAsia="zh-CN"/>
        </w:rPr>
        <w:t>的职能经理。</w:t>
      </w:r>
    </w:p>
    <w:p w14:paraId="2E156083" w14:textId="21BF3D1E" w:rsidR="00830FC6" w:rsidRDefault="00830FC6" w:rsidP="00830FC6">
      <w:pPr>
        <w:pStyle w:val="2"/>
      </w:pPr>
      <w:bookmarkStart w:id="42" w:name="_Toc330320626"/>
      <w:r>
        <w:rPr>
          <w:rFonts w:hint="eastAsia"/>
        </w:rPr>
        <w:t>命名空间成员管理</w:t>
      </w:r>
      <w:bookmarkEnd w:id="42"/>
    </w:p>
    <w:p w14:paraId="08AD713E" w14:textId="67C3B896" w:rsidR="005E534A" w:rsidRPr="005E534A" w:rsidRDefault="005E534A" w:rsidP="005E534A">
      <w:pPr>
        <w:rPr>
          <w:lang w:eastAsia="zh-CN"/>
        </w:rPr>
      </w:pPr>
      <w:r>
        <w:rPr>
          <w:rFonts w:hint="eastAsia"/>
          <w:lang w:eastAsia="zh-CN"/>
        </w:rPr>
        <w:t>由</w:t>
      </w:r>
      <w:r w:rsidR="004F1892">
        <w:rPr>
          <w:rFonts w:hint="eastAsia"/>
          <w:lang w:eastAsia="zh-CN"/>
        </w:rPr>
        <w:t>命名空间</w:t>
      </w:r>
      <w:r w:rsidR="006E43AA">
        <w:rPr>
          <w:rFonts w:hint="eastAsia"/>
          <w:lang w:eastAsia="zh-CN"/>
        </w:rPr>
        <w:t>的</w:t>
      </w:r>
      <w:r w:rsidR="006E43AA">
        <w:rPr>
          <w:rFonts w:hint="eastAsia"/>
          <w:lang w:eastAsia="zh-CN"/>
        </w:rPr>
        <w:t>Owner</w:t>
      </w:r>
      <w:r w:rsidR="006E43AA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职能经理</w:t>
      </w:r>
      <w:r w:rsidR="006E43AA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进行命名空间其中的人员管理。</w:t>
      </w:r>
      <w:r w:rsidR="000B3E1B">
        <w:rPr>
          <w:rFonts w:hint="eastAsia"/>
          <w:lang w:eastAsia="zh-CN"/>
        </w:rPr>
        <w:t>任何来自项目组及第三方的人员管理请求都应该转到职能经理处，由职能经理判断是否应该被添加进人员列表中。</w:t>
      </w:r>
    </w:p>
    <w:p w14:paraId="42E0DE61" w14:textId="2E7686F0" w:rsidR="00830FC6" w:rsidRDefault="00830FC6" w:rsidP="00830FC6">
      <w:pPr>
        <w:pStyle w:val="2"/>
      </w:pPr>
      <w:bookmarkStart w:id="43" w:name="_Toc330320627"/>
      <w:r>
        <w:rPr>
          <w:rFonts w:hint="eastAsia"/>
        </w:rPr>
        <w:lastRenderedPageBreak/>
        <w:t>创建代码库</w:t>
      </w:r>
      <w:bookmarkEnd w:id="43"/>
    </w:p>
    <w:p w14:paraId="70339254" w14:textId="77777777" w:rsidR="009A1237" w:rsidRDefault="00C6383D" w:rsidP="0070254F">
      <w:pPr>
        <w:rPr>
          <w:lang w:eastAsia="zh-CN"/>
        </w:rPr>
      </w:pPr>
      <w:r>
        <w:rPr>
          <w:rFonts w:hint="eastAsia"/>
          <w:lang w:eastAsia="zh-CN"/>
        </w:rPr>
        <w:t>一个代码库必须归属于一个命名空间，即便当前的代码库没有兄弟库，不存在群组关系。为了后面的扩展性考虑，必须先创建一个命名空间，将代码库安置到命名空间中。</w:t>
      </w:r>
    </w:p>
    <w:p w14:paraId="06E581FC" w14:textId="05818BD1" w:rsidR="0070254F" w:rsidRPr="0070254F" w:rsidRDefault="0070254F" w:rsidP="0070254F">
      <w:pPr>
        <w:rPr>
          <w:lang w:eastAsia="zh-CN"/>
        </w:rPr>
      </w:pPr>
      <w:r>
        <w:rPr>
          <w:rFonts w:hint="eastAsia"/>
          <w:lang w:eastAsia="zh-CN"/>
        </w:rPr>
        <w:t>只能由</w:t>
      </w:r>
      <w:r>
        <w:rPr>
          <w:rFonts w:hint="eastAsia"/>
          <w:lang w:eastAsia="zh-CN"/>
        </w:rPr>
        <w:t>Site Admin</w:t>
      </w:r>
      <w:r w:rsidR="00A804FD">
        <w:rPr>
          <w:rFonts w:hint="eastAsia"/>
          <w:lang w:eastAsia="zh-CN"/>
        </w:rPr>
        <w:t>执行该操作，创建的代码库，根据其</w:t>
      </w:r>
      <w:r w:rsidR="00356E3C">
        <w:rPr>
          <w:rFonts w:hint="eastAsia"/>
          <w:lang w:eastAsia="zh-CN"/>
        </w:rPr>
        <w:t>所属，交付</w:t>
      </w:r>
      <w:r>
        <w:rPr>
          <w:rFonts w:hint="eastAsia"/>
          <w:lang w:eastAsia="zh-CN"/>
        </w:rPr>
        <w:t>Owner</w:t>
      </w:r>
      <w:r>
        <w:rPr>
          <w:rFonts w:hint="eastAsia"/>
          <w:lang w:eastAsia="zh-CN"/>
        </w:rPr>
        <w:t>权限给相关的职能经理。</w:t>
      </w:r>
    </w:p>
    <w:p w14:paraId="14236CE6" w14:textId="22BB4A97" w:rsidR="00830FC6" w:rsidRDefault="00830FC6" w:rsidP="00830FC6">
      <w:pPr>
        <w:pStyle w:val="2"/>
      </w:pPr>
      <w:bookmarkStart w:id="44" w:name="_Toc330320628"/>
      <w:r>
        <w:rPr>
          <w:rFonts w:hint="eastAsia"/>
        </w:rPr>
        <w:t>代码库成员管理</w:t>
      </w:r>
      <w:bookmarkEnd w:id="44"/>
    </w:p>
    <w:p w14:paraId="426C5F2A" w14:textId="6A0A34C9" w:rsidR="00AF2904" w:rsidRPr="00AF2904" w:rsidRDefault="00AF2904" w:rsidP="00AF2904">
      <w:pPr>
        <w:rPr>
          <w:lang w:eastAsia="zh-CN"/>
        </w:rPr>
      </w:pPr>
      <w:r>
        <w:rPr>
          <w:rFonts w:hint="eastAsia"/>
          <w:lang w:eastAsia="zh-CN"/>
        </w:rPr>
        <w:t>同样由</w:t>
      </w:r>
      <w:r w:rsidR="00826557">
        <w:rPr>
          <w:rFonts w:hint="eastAsia"/>
          <w:lang w:eastAsia="zh-CN"/>
        </w:rPr>
        <w:t>代码库的</w:t>
      </w:r>
      <w:r w:rsidR="00826557">
        <w:rPr>
          <w:rFonts w:hint="eastAsia"/>
          <w:lang w:eastAsia="zh-CN"/>
        </w:rPr>
        <w:t>Owner</w:t>
      </w:r>
      <w:r w:rsidR="00826557">
        <w:rPr>
          <w:rFonts w:hint="eastAsia"/>
          <w:lang w:eastAsia="zh-CN"/>
        </w:rPr>
        <w:t>（职能经理）</w:t>
      </w:r>
      <w:r w:rsidR="007479A6">
        <w:rPr>
          <w:rFonts w:hint="eastAsia"/>
          <w:lang w:eastAsia="zh-CN"/>
        </w:rPr>
        <w:t>进行</w:t>
      </w:r>
      <w:r>
        <w:rPr>
          <w:rFonts w:hint="eastAsia"/>
          <w:lang w:eastAsia="zh-CN"/>
        </w:rPr>
        <w:t>人员管理，一般来说只要管理好项目所属的命名空间的成员就可以了。</w:t>
      </w:r>
      <w:r w:rsidR="00CF485F">
        <w:rPr>
          <w:rFonts w:hint="eastAsia"/>
          <w:lang w:eastAsia="zh-CN"/>
        </w:rPr>
        <w:t>当然偶尔会有例外。</w:t>
      </w:r>
      <w:r w:rsidR="0048007F">
        <w:rPr>
          <w:rFonts w:hint="eastAsia"/>
          <w:lang w:eastAsia="zh-CN"/>
        </w:rPr>
        <w:t>任何来自项目组及第三方的人员管理请求都应该转到职能经理处，由职能经理判断是否应该被添加进人员列表中。</w:t>
      </w:r>
    </w:p>
    <w:p w14:paraId="2E66ACA1" w14:textId="225F514B" w:rsidR="00E221A7" w:rsidRDefault="00E221A7" w:rsidP="00E221A7">
      <w:pPr>
        <w:pStyle w:val="2"/>
        <w:rPr>
          <w:lang w:eastAsia="zh-CN"/>
        </w:rPr>
      </w:pPr>
      <w:bookmarkStart w:id="45" w:name="_Toc330320629"/>
      <w:r>
        <w:rPr>
          <w:rFonts w:hint="eastAsia"/>
          <w:lang w:eastAsia="zh-CN"/>
        </w:rPr>
        <w:t>运维相关功能</w:t>
      </w:r>
      <w:bookmarkEnd w:id="45"/>
    </w:p>
    <w:p w14:paraId="3DBE7421" w14:textId="6C637847" w:rsidR="00E221A7" w:rsidRDefault="00E221A7" w:rsidP="00E221A7">
      <w:r>
        <w:rPr>
          <w:rFonts w:hint="eastAsia"/>
        </w:rPr>
        <w:t>gitlab</w:t>
      </w:r>
      <w:r>
        <w:rPr>
          <w:rFonts w:hint="eastAsia"/>
        </w:rPr>
        <w:t>支持</w:t>
      </w:r>
      <w:r>
        <w:rPr>
          <w:rFonts w:hint="eastAsia"/>
        </w:rPr>
        <w:t>LDAP</w:t>
      </w:r>
      <w:r>
        <w:rPr>
          <w:rFonts w:hint="eastAsia"/>
        </w:rPr>
        <w:t>等授权认证方式，具体操作请查询手册。</w:t>
      </w:r>
    </w:p>
    <w:p w14:paraId="31DD5098" w14:textId="4479AFAA" w:rsidR="007626A5" w:rsidRDefault="001B3CD3" w:rsidP="0081059E">
      <w:hyperlink r:id="rId18" w:history="1">
        <w:r w:rsidR="00613D54" w:rsidRPr="00613D54">
          <w:rPr>
            <w:rStyle w:val="a3"/>
          </w:rPr>
          <w:t>http://docs.gitlab.com/ce/administration/auth/README.html</w:t>
        </w:r>
      </w:hyperlink>
    </w:p>
    <w:p w14:paraId="05A03C5B" w14:textId="629FB660" w:rsidR="00F32F51" w:rsidRDefault="00F32F51" w:rsidP="0081059E">
      <w:pPr>
        <w:rPr>
          <w:lang w:eastAsia="zh-CN"/>
        </w:rPr>
      </w:pPr>
      <w:r>
        <w:rPr>
          <w:rFonts w:hint="eastAsia"/>
          <w:lang w:eastAsia="zh-CN"/>
        </w:rPr>
        <w:t>其余运维关心的功能，可以到</w:t>
      </w:r>
      <w:r>
        <w:rPr>
          <w:rFonts w:hint="eastAsia"/>
          <w:lang w:eastAsia="zh-CN"/>
        </w:rPr>
        <w:t>gitlab</w:t>
      </w:r>
      <w:r>
        <w:rPr>
          <w:rFonts w:hint="eastAsia"/>
          <w:lang w:eastAsia="zh-CN"/>
        </w:rPr>
        <w:t>的官方文档中查找：</w:t>
      </w:r>
    </w:p>
    <w:p w14:paraId="1B809CC1" w14:textId="5D3110FA" w:rsidR="001340D2" w:rsidRDefault="001B3CD3" w:rsidP="001340D2">
      <w:pPr>
        <w:rPr>
          <w:lang w:eastAsia="zh-CN"/>
        </w:rPr>
      </w:pPr>
      <w:hyperlink r:id="rId19" w:history="1">
        <w:r w:rsidR="00F32F51" w:rsidRPr="00F32F51">
          <w:rPr>
            <w:rStyle w:val="a3"/>
            <w:lang w:eastAsia="zh-CN"/>
          </w:rPr>
          <w:t>http://docs.gitlab.com/ce/</w:t>
        </w:r>
      </w:hyperlink>
    </w:p>
    <w:p w14:paraId="47006559" w14:textId="77777777" w:rsidR="00F44946" w:rsidRDefault="00F44946" w:rsidP="001340D2"/>
    <w:p w14:paraId="300A67C3" w14:textId="77777777" w:rsidR="001340D2" w:rsidRDefault="001B3CD3" w:rsidP="001340D2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pict w14:anchorId="07076680">
          <v:shape id="_x0000_i1032" type="#_x0000_t75" style="width:6in;height:7.2pt" o:hrpct="0" o:hralign="center" o:hr="t">
            <v:imagedata r:id="rId20" o:title="BD10290_"/>
          </v:shape>
        </w:pict>
      </w:r>
    </w:p>
    <w:p w14:paraId="1A3B80E7" w14:textId="77777777" w:rsidR="001340D2" w:rsidRDefault="001340D2" w:rsidP="001340D2"/>
    <w:p w14:paraId="42C6499A" w14:textId="15BDD1E6" w:rsidR="00E82168" w:rsidRDefault="00E82168" w:rsidP="00C14087">
      <w:pPr>
        <w:pStyle w:val="1"/>
        <w:rPr>
          <w:lang w:eastAsia="zh-CN"/>
        </w:rPr>
      </w:pPr>
      <w:bookmarkStart w:id="46" w:name="_Toc330320630"/>
      <w:r>
        <w:rPr>
          <w:rFonts w:hint="eastAsia"/>
          <w:lang w:eastAsia="zh-CN"/>
        </w:rPr>
        <w:lastRenderedPageBreak/>
        <w:t>维护流程</w:t>
      </w:r>
    </w:p>
    <w:p w14:paraId="2E2A3242" w14:textId="66161A9F" w:rsidR="00E82168" w:rsidRDefault="000552FE" w:rsidP="00844214">
      <w:pPr>
        <w:pStyle w:val="2"/>
      </w:pPr>
      <w:r w:rsidRPr="000552FE">
        <w:rPr>
          <w:rFonts w:hint="eastAsia"/>
        </w:rPr>
        <w:t>代码库或群组创建流程</w:t>
      </w:r>
    </w:p>
    <w:p w14:paraId="020A9E0F" w14:textId="3EDA199C" w:rsidR="00C85FD7" w:rsidRPr="00C85FD7" w:rsidRDefault="001B3CD3" w:rsidP="00C85FD7">
      <w:r>
        <w:rPr>
          <w:noProof/>
          <w:lang w:eastAsia="zh-CN"/>
        </w:rPr>
        <w:drawing>
          <wp:inline distT="0" distB="0" distL="0" distR="0" wp14:anchorId="62BB431A" wp14:editId="0B75BCD6">
            <wp:extent cx="5059045" cy="6894830"/>
            <wp:effectExtent l="0" t="0" r="0" b="0"/>
            <wp:docPr id="5" name="图片 5" descr="Macintosh HD:Users:Jonathan:Dropbox:Documents:ShineZone:99. 公开管理文档:02. 版本发布:01. 版本控制支持:Images:代码库或群组创建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Jonathan:Dropbox:Documents:ShineZone:99. 公开管理文档:02. 版本发布:01. 版本控制支持:Images:代码库或群组创建流程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68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2332" w14:textId="526186EC" w:rsidR="000552FE" w:rsidRDefault="00875B75" w:rsidP="000552FE">
      <w:pPr>
        <w:pStyle w:val="2"/>
      </w:pPr>
      <w:r w:rsidRPr="00875B75">
        <w:rPr>
          <w:rFonts w:hint="eastAsia"/>
        </w:rPr>
        <w:lastRenderedPageBreak/>
        <w:t>GitLab</w:t>
      </w:r>
      <w:r w:rsidRPr="00875B75">
        <w:rPr>
          <w:rFonts w:hint="eastAsia"/>
        </w:rPr>
        <w:t>访问权限维护流程</w:t>
      </w:r>
    </w:p>
    <w:p w14:paraId="399FADB2" w14:textId="37FF8663" w:rsidR="0098028E" w:rsidRPr="0098028E" w:rsidRDefault="001B3CD3" w:rsidP="0098028E">
      <w:bookmarkStart w:id="47" w:name="_GoBack"/>
      <w:r>
        <w:rPr>
          <w:noProof/>
          <w:lang w:eastAsia="zh-CN"/>
        </w:rPr>
        <w:drawing>
          <wp:inline distT="0" distB="0" distL="0" distR="0" wp14:anchorId="5D58BD98" wp14:editId="68484803">
            <wp:extent cx="4972685" cy="7041515"/>
            <wp:effectExtent l="0" t="0" r="0" b="0"/>
            <wp:docPr id="6" name="图片 6" descr="Macintosh HD:Users:Jonathan:Dropbox:Documents:ShineZone:99. 公开管理文档:02. 版本发布:01. 版本控制支持:Images:GitLab访问权限维护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Jonathan:Dropbox:Documents:ShineZone:99. 公开管理文档:02. 版本发布:01. 版本控制支持:Images:GitLab访问权限维护流程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704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7"/>
    </w:p>
    <w:p w14:paraId="410462D3" w14:textId="77777777" w:rsidR="00844214" w:rsidRDefault="00844214" w:rsidP="00E82168"/>
    <w:p w14:paraId="23D6CF51" w14:textId="284CAA8C" w:rsidR="00E82168" w:rsidRDefault="001B3CD3" w:rsidP="00E82168">
      <w:r>
        <w:rPr>
          <w:rFonts w:ascii="微软雅黑" w:eastAsia="微软雅黑" w:hAnsi="微软雅黑" w:cs="Arial"/>
        </w:rPr>
        <w:pict w14:anchorId="06ACA543">
          <v:shape id="_x0000_i1033" type="#_x0000_t75" style="width:6in;height:7.2pt" o:hrpct="0" o:hralign="center" o:hr="t">
            <v:imagedata r:id="rId23" o:title="BD10290_"/>
          </v:shape>
        </w:pict>
      </w:r>
    </w:p>
    <w:p w14:paraId="02DC18E4" w14:textId="77777777" w:rsidR="00E82168" w:rsidRPr="00E82168" w:rsidRDefault="00E82168" w:rsidP="00E82168"/>
    <w:p w14:paraId="597B68E4" w14:textId="040BCF20" w:rsidR="00187C93" w:rsidRDefault="00C14087" w:rsidP="00C1408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命名规范</w:t>
      </w:r>
      <w:bookmarkEnd w:id="46"/>
    </w:p>
    <w:p w14:paraId="5415AEF4" w14:textId="2F4A994C" w:rsidR="00C14087" w:rsidRDefault="00A62A8F" w:rsidP="00A62A8F">
      <w:pPr>
        <w:pStyle w:val="2"/>
      </w:pPr>
      <w:bookmarkStart w:id="48" w:name="_Toc330320631"/>
      <w:r>
        <w:rPr>
          <w:rFonts w:hint="eastAsia"/>
        </w:rPr>
        <w:t>用户</w:t>
      </w:r>
      <w:bookmarkEnd w:id="48"/>
    </w:p>
    <w:p w14:paraId="4B411D4D" w14:textId="73DE0243" w:rsidR="00932262" w:rsidRDefault="00932262" w:rsidP="00932262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显示名使用员工的中文名字。</w:t>
      </w:r>
    </w:p>
    <w:p w14:paraId="2709ABD1" w14:textId="2F50DD1F" w:rsidR="00932262" w:rsidRDefault="00932262" w:rsidP="00932262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用户名使用员工的邮箱。</w:t>
      </w:r>
    </w:p>
    <w:p w14:paraId="5860D825" w14:textId="44AEC40B" w:rsidR="007A36E3" w:rsidRDefault="007A36E3" w:rsidP="007A36E3">
      <w:pPr>
        <w:pStyle w:val="2"/>
      </w:pPr>
      <w:bookmarkStart w:id="49" w:name="_Toc330320632"/>
      <w:r>
        <w:rPr>
          <w:rFonts w:hint="eastAsia"/>
        </w:rPr>
        <w:t>代码库</w:t>
      </w:r>
      <w:bookmarkEnd w:id="49"/>
    </w:p>
    <w:p w14:paraId="7FA3C3CB" w14:textId="6ACD378B" w:rsidR="007A36E3" w:rsidRDefault="00401DE9" w:rsidP="00C10002">
      <w:pPr>
        <w:pStyle w:val="af4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命名规范：</w:t>
      </w:r>
      <w:r w:rsidR="009A0461">
        <w:rPr>
          <w:rFonts w:hint="eastAsia"/>
          <w:lang w:eastAsia="zh-CN"/>
        </w:rPr>
        <w:t>代码所属项目</w:t>
      </w:r>
      <w:r w:rsidR="009A0461">
        <w:rPr>
          <w:lang w:eastAsia="zh-CN"/>
        </w:rPr>
        <w:t>-</w:t>
      </w:r>
      <w:r w:rsidR="009A0461">
        <w:rPr>
          <w:rFonts w:hint="eastAsia"/>
          <w:lang w:eastAsia="zh-CN"/>
        </w:rPr>
        <w:t>仓库功能</w:t>
      </w:r>
    </w:p>
    <w:p w14:paraId="1482BBF6" w14:textId="5FF88B1E" w:rsidR="00401DE9" w:rsidRDefault="00401DE9" w:rsidP="00C10002">
      <w:pPr>
        <w:pStyle w:val="af4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说明：名称都使用英文单词，驼峰样式，不允许拼音的出现</w:t>
      </w:r>
    </w:p>
    <w:p w14:paraId="17F4AD86" w14:textId="049251F4" w:rsidR="0002150F" w:rsidRDefault="0002150F" w:rsidP="00C10002">
      <w:pPr>
        <w:pStyle w:val="af4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代码库创建的时候，请运维将命名规范告知给创建的需求方，要求对方提供名称，并验证该名称符合规范。如果不符合规范，则打回重新命名，如果多次不符合规范，则可以提交职能经理取名</w:t>
      </w:r>
    </w:p>
    <w:p w14:paraId="247DCA30" w14:textId="08C24C03" w:rsidR="00401DE9" w:rsidRDefault="00401DE9" w:rsidP="007A36E3">
      <w:pPr>
        <w:rPr>
          <w:lang w:eastAsia="zh-CN"/>
        </w:rPr>
      </w:pPr>
      <w:r>
        <w:rPr>
          <w:rFonts w:hint="eastAsia"/>
          <w:lang w:eastAsia="zh-CN"/>
        </w:rPr>
        <w:t>e.g</w:t>
      </w:r>
    </w:p>
    <w:p w14:paraId="20EAC7E3" w14:textId="5D7D4681" w:rsidR="00401DE9" w:rsidRDefault="00401DE9" w:rsidP="007A36E3">
      <w:pPr>
        <w:rPr>
          <w:lang w:eastAsia="zh-CN"/>
        </w:rPr>
      </w:pPr>
      <w:r>
        <w:rPr>
          <w:lang w:eastAsia="zh-CN"/>
        </w:rPr>
        <w:t>FlowerVille-</w:t>
      </w:r>
      <w:r w:rsidR="006E3980">
        <w:rPr>
          <w:lang w:eastAsia="zh-CN"/>
        </w:rPr>
        <w:t>Flash</w:t>
      </w:r>
    </w:p>
    <w:p w14:paraId="115DFB45" w14:textId="5BECE918" w:rsidR="006E3980" w:rsidRDefault="006E3980" w:rsidP="007A36E3">
      <w:pPr>
        <w:rPr>
          <w:lang w:eastAsia="zh-CN"/>
        </w:rPr>
      </w:pPr>
      <w:r>
        <w:rPr>
          <w:lang w:eastAsia="zh-CN"/>
        </w:rPr>
        <w:t>FlowerVille-PHP</w:t>
      </w:r>
    </w:p>
    <w:p w14:paraId="2A06A4CC" w14:textId="4F48C104" w:rsidR="006E3980" w:rsidRDefault="006E3980" w:rsidP="007A36E3">
      <w:pPr>
        <w:rPr>
          <w:lang w:eastAsia="zh-CN"/>
        </w:rPr>
      </w:pPr>
      <w:r>
        <w:rPr>
          <w:lang w:eastAsia="zh-CN"/>
        </w:rPr>
        <w:t>GloryLand-Design</w:t>
      </w:r>
    </w:p>
    <w:p w14:paraId="17D9FBEA" w14:textId="20A1F97B" w:rsidR="00737E2F" w:rsidRDefault="006E3980" w:rsidP="007A36E3">
      <w:pPr>
        <w:rPr>
          <w:lang w:eastAsia="zh-CN"/>
        </w:rPr>
      </w:pPr>
      <w:r>
        <w:rPr>
          <w:lang w:eastAsia="zh-CN"/>
        </w:rPr>
        <w:t>DefenseOfLegend-Art</w:t>
      </w:r>
    </w:p>
    <w:p w14:paraId="794B2988" w14:textId="77777777" w:rsidR="007B73E5" w:rsidRDefault="009C4D45" w:rsidP="007B73E5">
      <w:pPr>
        <w:pStyle w:val="2"/>
      </w:pPr>
      <w:bookmarkStart w:id="50" w:name="_Toc330320633"/>
      <w:r>
        <w:rPr>
          <w:rFonts w:hint="eastAsia"/>
          <w:lang w:eastAsia="zh-CN"/>
        </w:rPr>
        <w:t>命名空间</w:t>
      </w:r>
      <w:bookmarkEnd w:id="50"/>
    </w:p>
    <w:p w14:paraId="53852D22" w14:textId="2D63EF03" w:rsidR="007B73E5" w:rsidRDefault="007B73E5" w:rsidP="007B73E5">
      <w:pPr>
        <w:pStyle w:val="af4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命名规范：</w:t>
      </w:r>
      <w:r w:rsidR="00BC17F2">
        <w:rPr>
          <w:rFonts w:hint="eastAsia"/>
          <w:lang w:eastAsia="zh-CN"/>
        </w:rPr>
        <w:t>命名空间</w:t>
      </w:r>
      <w:r>
        <w:rPr>
          <w:rFonts w:hint="eastAsia"/>
          <w:lang w:eastAsia="zh-CN"/>
        </w:rPr>
        <w:t>所属项目</w:t>
      </w:r>
      <w:r>
        <w:rPr>
          <w:lang w:eastAsia="zh-CN"/>
        </w:rPr>
        <w:t>-</w:t>
      </w:r>
      <w:r>
        <w:rPr>
          <w:rFonts w:hint="eastAsia"/>
          <w:lang w:eastAsia="zh-CN"/>
        </w:rPr>
        <w:t>功能</w:t>
      </w:r>
    </w:p>
    <w:p w14:paraId="257BC3A0" w14:textId="432906BF" w:rsidR="0002150F" w:rsidRDefault="007B73E5" w:rsidP="0002150F">
      <w:pPr>
        <w:pStyle w:val="af4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说明：名称都使用英文单词，驼峰样式，不允许拼音的出现</w:t>
      </w:r>
    </w:p>
    <w:p w14:paraId="02740951" w14:textId="195FAD6E" w:rsidR="004A7215" w:rsidRDefault="004A7215" w:rsidP="00F76D59">
      <w:pPr>
        <w:pStyle w:val="af4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代码库创建的时候，请运维将命名规范告知给创建的需求方，要求对方提供名称，并验证该名称符合规范。如果不符合规范，则打回重新命名，如果多次不符合规范，则可以提交职能经理取名</w:t>
      </w:r>
    </w:p>
    <w:p w14:paraId="45C91695" w14:textId="77777777" w:rsidR="00F76D59" w:rsidRDefault="00F76D59" w:rsidP="00F76D59">
      <w:pPr>
        <w:rPr>
          <w:lang w:eastAsia="zh-CN"/>
        </w:rPr>
      </w:pPr>
      <w:r>
        <w:rPr>
          <w:rFonts w:hint="eastAsia"/>
          <w:lang w:eastAsia="zh-CN"/>
        </w:rPr>
        <w:t>e.g</w:t>
      </w:r>
    </w:p>
    <w:p w14:paraId="4E743628" w14:textId="77777777" w:rsidR="00F76D59" w:rsidRDefault="00F76D59" w:rsidP="00F76D59">
      <w:pPr>
        <w:rPr>
          <w:lang w:eastAsia="zh-CN"/>
        </w:rPr>
      </w:pPr>
      <w:r>
        <w:rPr>
          <w:lang w:eastAsia="zh-CN"/>
        </w:rPr>
        <w:t>FlowerVille-Flash</w:t>
      </w:r>
    </w:p>
    <w:p w14:paraId="5B4E892D" w14:textId="77777777" w:rsidR="00F76D59" w:rsidRDefault="00F76D59" w:rsidP="00F76D59">
      <w:pPr>
        <w:rPr>
          <w:lang w:eastAsia="zh-CN"/>
        </w:rPr>
      </w:pPr>
      <w:r>
        <w:rPr>
          <w:lang w:eastAsia="zh-CN"/>
        </w:rPr>
        <w:t>FlowerVille-PHP</w:t>
      </w:r>
    </w:p>
    <w:p w14:paraId="6EF16BB8" w14:textId="77777777" w:rsidR="00F76D59" w:rsidRDefault="00F76D59" w:rsidP="00F76D59">
      <w:pPr>
        <w:rPr>
          <w:lang w:eastAsia="zh-CN"/>
        </w:rPr>
      </w:pPr>
      <w:r>
        <w:rPr>
          <w:lang w:eastAsia="zh-CN"/>
        </w:rPr>
        <w:t>GloryLand-Design</w:t>
      </w:r>
    </w:p>
    <w:p w14:paraId="573117E1" w14:textId="068D0465" w:rsidR="007B73E5" w:rsidRPr="007B73E5" w:rsidRDefault="00F76D59" w:rsidP="007B73E5">
      <w:pPr>
        <w:rPr>
          <w:lang w:eastAsia="zh-CN"/>
        </w:rPr>
      </w:pPr>
      <w:r>
        <w:rPr>
          <w:lang w:eastAsia="zh-CN"/>
        </w:rPr>
        <w:t>DefenseOfLegend-Art</w:t>
      </w:r>
    </w:p>
    <w:p w14:paraId="34E6CBD6" w14:textId="77777777" w:rsidR="001340D2" w:rsidRDefault="001340D2" w:rsidP="001340D2"/>
    <w:p w14:paraId="1526B30D" w14:textId="77777777" w:rsidR="001340D2" w:rsidRDefault="001B3CD3" w:rsidP="001340D2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pict w14:anchorId="41F3ED47">
          <v:shape id="_x0000_i1034" type="#_x0000_t75" style="width:6in;height:7.2pt" o:hrpct="0" o:hralign="center" o:hr="t">
            <v:imagedata r:id="rId24" o:title="BD10290_"/>
          </v:shape>
        </w:pict>
      </w:r>
    </w:p>
    <w:p w14:paraId="305A30EB" w14:textId="77777777" w:rsidR="0081059E" w:rsidRDefault="0081059E" w:rsidP="0081059E"/>
    <w:p w14:paraId="2782F717" w14:textId="71956954" w:rsidR="007E37E9" w:rsidRDefault="00C5173F" w:rsidP="00C5173F">
      <w:pPr>
        <w:pStyle w:val="1"/>
        <w:rPr>
          <w:lang w:eastAsia="zh-CN"/>
        </w:rPr>
      </w:pPr>
      <w:bookmarkStart w:id="51" w:name="_Toc330320634"/>
      <w:r>
        <w:rPr>
          <w:rFonts w:hint="eastAsia"/>
          <w:lang w:eastAsia="zh-CN"/>
        </w:rPr>
        <w:t>小结</w:t>
      </w:r>
      <w:bookmarkEnd w:id="51"/>
    </w:p>
    <w:p w14:paraId="15B85F58" w14:textId="03A5A412" w:rsidR="000E78DB" w:rsidRDefault="000E78DB" w:rsidP="000E78DB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运维控制站点</w:t>
      </w:r>
    </w:p>
    <w:p w14:paraId="0BF6B0C8" w14:textId="4DBFD156" w:rsidR="00C5173F" w:rsidRDefault="000E78DB" w:rsidP="000E78DB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按命名规范创建用户</w:t>
      </w:r>
      <w:r w:rsidR="005A31F2">
        <w:rPr>
          <w:rFonts w:hint="eastAsia"/>
        </w:rPr>
        <w:t>，用户权限最小化，不要给不应该给的权限</w:t>
      </w:r>
    </w:p>
    <w:p w14:paraId="04940149" w14:textId="161C1E34" w:rsidR="000E78DB" w:rsidRDefault="000E78DB" w:rsidP="000E78DB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按命名规范创建命名空间，</w:t>
      </w:r>
      <w:r>
        <w:rPr>
          <w:rFonts w:hint="eastAsia"/>
        </w:rPr>
        <w:t>Owner</w:t>
      </w:r>
      <w:r>
        <w:rPr>
          <w:rFonts w:hint="eastAsia"/>
        </w:rPr>
        <w:t>权限交给职能经理</w:t>
      </w:r>
    </w:p>
    <w:p w14:paraId="4FBF7560" w14:textId="34D7D7C2" w:rsidR="000E78DB" w:rsidRDefault="000E78DB" w:rsidP="000E78DB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按命名规范创建代码库</w:t>
      </w:r>
      <w:r w:rsidR="00187610">
        <w:rPr>
          <w:rFonts w:hint="eastAsia"/>
          <w:lang w:eastAsia="zh-CN"/>
        </w:rPr>
        <w:t>，必须</w:t>
      </w:r>
      <w:r w:rsidR="00876C27">
        <w:rPr>
          <w:rFonts w:hint="eastAsia"/>
          <w:lang w:eastAsia="zh-CN"/>
        </w:rPr>
        <w:t>事先</w:t>
      </w:r>
      <w:r w:rsidR="00187610">
        <w:rPr>
          <w:rFonts w:hint="eastAsia"/>
          <w:lang w:eastAsia="zh-CN"/>
        </w:rPr>
        <w:t>创建代码库归属的命名空间</w:t>
      </w:r>
      <w:r>
        <w:rPr>
          <w:rFonts w:hint="eastAsia"/>
        </w:rPr>
        <w:t>，</w:t>
      </w:r>
      <w:r>
        <w:rPr>
          <w:rFonts w:hint="eastAsia"/>
        </w:rPr>
        <w:t>Owner</w:t>
      </w:r>
      <w:r>
        <w:rPr>
          <w:rFonts w:hint="eastAsia"/>
        </w:rPr>
        <w:t>权限交给职能经理</w:t>
      </w:r>
    </w:p>
    <w:p w14:paraId="5051AA23" w14:textId="1845B23D" w:rsidR="000E78DB" w:rsidRPr="00C5173F" w:rsidRDefault="000E78DB" w:rsidP="000E78DB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职能经理根据情况维护命名空间和代码库的人员</w:t>
      </w:r>
    </w:p>
    <w:p w14:paraId="45C136B8" w14:textId="77777777" w:rsidR="007E37E9" w:rsidRDefault="007E37E9" w:rsidP="0081059E"/>
    <w:p w14:paraId="664DF522" w14:textId="4E9859FE" w:rsidR="007E37E9" w:rsidRDefault="001B3CD3" w:rsidP="0081059E">
      <w:r>
        <w:rPr>
          <w:rFonts w:ascii="微软雅黑" w:eastAsia="微软雅黑" w:hAnsi="微软雅黑" w:cs="Arial"/>
        </w:rPr>
        <w:pict w14:anchorId="7CC28C96">
          <v:shape id="_x0000_i1035" type="#_x0000_t75" style="width:6in;height:7.2pt" o:hrpct="0" o:hralign="center" o:hr="t">
            <v:imagedata r:id="rId25" o:title="BD10290_"/>
          </v:shape>
        </w:pict>
      </w:r>
    </w:p>
    <w:p w14:paraId="57C21A01" w14:textId="77777777" w:rsidR="007E37E9" w:rsidRPr="007626A5" w:rsidRDefault="007E37E9" w:rsidP="0081059E"/>
    <w:sectPr w:rsidR="007E37E9" w:rsidRPr="007626A5" w:rsidSect="003A1956">
      <w:headerReference w:type="default" r:id="rId26"/>
      <w:footerReference w:type="default" r:id="rId27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B072F" w14:textId="77777777" w:rsidR="000C369B" w:rsidRDefault="000C369B">
      <w:r>
        <w:separator/>
      </w:r>
    </w:p>
  </w:endnote>
  <w:endnote w:type="continuationSeparator" w:id="0">
    <w:p w14:paraId="2A241350" w14:textId="77777777" w:rsidR="000C369B" w:rsidRDefault="000C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75503" w14:textId="77777777" w:rsidR="000C369B" w:rsidRDefault="000C369B" w:rsidP="00B939FB">
    <w:pPr>
      <w:pStyle w:val="a9"/>
      <w:pBdr>
        <w:top w:val="single" w:sz="8" w:space="1" w:color="auto"/>
      </w:pBdr>
      <w:rPr>
        <w:sz w:val="18"/>
        <w:szCs w:val="18"/>
        <w:lang w:eastAsia="zh-CN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B3CD3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62DC8">
      <w:rPr>
        <w:noProof/>
        <w:sz w:val="18"/>
        <w:szCs w:val="18"/>
      </w:rPr>
      <w:t>7/21/2016</w:t>
    </w:r>
    <w:r w:rsidRPr="006E5963">
      <w:rPr>
        <w:sz w:val="18"/>
        <w:szCs w:val="18"/>
      </w:rPr>
      <w:fldChar w:fldCharType="end"/>
    </w:r>
  </w:p>
  <w:p w14:paraId="49615836" w14:textId="65F0CDF1" w:rsidR="000C369B" w:rsidRPr="006E5963" w:rsidRDefault="000C369B" w:rsidP="001F7191">
    <w:pPr>
      <w:pStyle w:val="a9"/>
      <w:pBdr>
        <w:top w:val="single" w:sz="8" w:space="1" w:color="auto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B8DC3" w14:textId="77777777" w:rsidR="000C369B" w:rsidRDefault="000C369B">
      <w:r>
        <w:separator/>
      </w:r>
    </w:p>
  </w:footnote>
  <w:footnote w:type="continuationSeparator" w:id="0">
    <w:p w14:paraId="3C71378A" w14:textId="77777777" w:rsidR="000C369B" w:rsidRDefault="000C36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97CFC" w14:textId="730E7C39" w:rsidR="000C369B" w:rsidRPr="00AA0C3B" w:rsidRDefault="000C369B" w:rsidP="00A83C98">
    <w:pPr>
      <w:pStyle w:val="a8"/>
      <w:jc w:val="center"/>
      <w:rPr>
        <w:rFonts w:asciiTheme="minorEastAsia" w:hAnsiTheme="minorEastAsia" w:cs="Arial Unicode MS"/>
        <w:sz w:val="18"/>
        <w:szCs w:val="18"/>
        <w:lang w:eastAsia="zh-CN"/>
      </w:rPr>
    </w:pPr>
    <w:r w:rsidRPr="006D41C9">
      <w:rPr>
        <w:rFonts w:asciiTheme="minorEastAsia" w:hAnsiTheme="minorEastAsia" w:cs="Arial Unicode MS" w:hint="eastAsia"/>
        <w:sz w:val="18"/>
        <w:szCs w:val="18"/>
        <w:lang w:eastAsia="zh-CN"/>
      </w:rPr>
      <w:t>GitLab使用规范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3FBC"/>
    <w:multiLevelType w:val="hybridMultilevel"/>
    <w:tmpl w:val="8084E4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7C008BE"/>
    <w:multiLevelType w:val="hybridMultilevel"/>
    <w:tmpl w:val="1F1A78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C039A0"/>
    <w:multiLevelType w:val="hybridMultilevel"/>
    <w:tmpl w:val="C922D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4FF2256"/>
    <w:multiLevelType w:val="hybridMultilevel"/>
    <w:tmpl w:val="CBA863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9200447"/>
    <w:multiLevelType w:val="hybridMultilevel"/>
    <w:tmpl w:val="B01EF5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D0C7D68"/>
    <w:multiLevelType w:val="hybridMultilevel"/>
    <w:tmpl w:val="86C01B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E7C38BE"/>
    <w:multiLevelType w:val="hybridMultilevel"/>
    <w:tmpl w:val="2C96DB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0A05D04"/>
    <w:multiLevelType w:val="hybridMultilevel"/>
    <w:tmpl w:val="4EAC7D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E010C99"/>
    <w:multiLevelType w:val="hybridMultilevel"/>
    <w:tmpl w:val="F28203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EAA6E3C"/>
    <w:multiLevelType w:val="hybridMultilevel"/>
    <w:tmpl w:val="6C8476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11">
    <w:nsid w:val="372668AF"/>
    <w:multiLevelType w:val="hybridMultilevel"/>
    <w:tmpl w:val="B1D25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6FF65CF"/>
    <w:multiLevelType w:val="hybridMultilevel"/>
    <w:tmpl w:val="06CAB2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7B36BCF"/>
    <w:multiLevelType w:val="hybridMultilevel"/>
    <w:tmpl w:val="733EAF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A3A5F9E"/>
    <w:multiLevelType w:val="hybridMultilevel"/>
    <w:tmpl w:val="0A06E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04A6750"/>
    <w:multiLevelType w:val="hybridMultilevel"/>
    <w:tmpl w:val="8CA41B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0785C0A"/>
    <w:multiLevelType w:val="hybridMultilevel"/>
    <w:tmpl w:val="54500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5B43487"/>
    <w:multiLevelType w:val="multilevel"/>
    <w:tmpl w:val="3604AC5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0C11D3B"/>
    <w:multiLevelType w:val="hybridMultilevel"/>
    <w:tmpl w:val="512EB4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9A5695"/>
    <w:multiLevelType w:val="hybridMultilevel"/>
    <w:tmpl w:val="DA126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B1853E5"/>
    <w:multiLevelType w:val="hybridMultilevel"/>
    <w:tmpl w:val="723E19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25F5D"/>
    <w:multiLevelType w:val="hybridMultilevel"/>
    <w:tmpl w:val="7DB02D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4F2493E"/>
    <w:multiLevelType w:val="hybridMultilevel"/>
    <w:tmpl w:val="046AA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54A63CF"/>
    <w:multiLevelType w:val="hybridMultilevel"/>
    <w:tmpl w:val="A0B6EA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5A218EA"/>
    <w:multiLevelType w:val="hybridMultilevel"/>
    <w:tmpl w:val="F9B42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8773F5A"/>
    <w:multiLevelType w:val="hybridMultilevel"/>
    <w:tmpl w:val="59D83C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D98736F"/>
    <w:multiLevelType w:val="hybridMultilevel"/>
    <w:tmpl w:val="6E16D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26"/>
  </w:num>
  <w:num w:numId="5">
    <w:abstractNumId w:val="6"/>
  </w:num>
  <w:num w:numId="6">
    <w:abstractNumId w:val="15"/>
  </w:num>
  <w:num w:numId="7">
    <w:abstractNumId w:val="9"/>
  </w:num>
  <w:num w:numId="8">
    <w:abstractNumId w:val="22"/>
  </w:num>
  <w:num w:numId="9">
    <w:abstractNumId w:val="21"/>
  </w:num>
  <w:num w:numId="10">
    <w:abstractNumId w:val="20"/>
  </w:num>
  <w:num w:numId="11">
    <w:abstractNumId w:val="3"/>
  </w:num>
  <w:num w:numId="12">
    <w:abstractNumId w:val="19"/>
  </w:num>
  <w:num w:numId="13">
    <w:abstractNumId w:val="18"/>
  </w:num>
  <w:num w:numId="14">
    <w:abstractNumId w:val="14"/>
  </w:num>
  <w:num w:numId="15">
    <w:abstractNumId w:val="16"/>
  </w:num>
  <w:num w:numId="16">
    <w:abstractNumId w:val="24"/>
  </w:num>
  <w:num w:numId="17">
    <w:abstractNumId w:val="0"/>
  </w:num>
  <w:num w:numId="18">
    <w:abstractNumId w:val="2"/>
  </w:num>
  <w:num w:numId="19">
    <w:abstractNumId w:val="4"/>
  </w:num>
  <w:num w:numId="20">
    <w:abstractNumId w:val="7"/>
  </w:num>
  <w:num w:numId="21">
    <w:abstractNumId w:val="5"/>
  </w:num>
  <w:num w:numId="22">
    <w:abstractNumId w:val="12"/>
  </w:num>
  <w:num w:numId="23">
    <w:abstractNumId w:val="23"/>
  </w:num>
  <w:num w:numId="24">
    <w:abstractNumId w:val="1"/>
  </w:num>
  <w:num w:numId="25">
    <w:abstractNumId w:val="13"/>
  </w:num>
  <w:num w:numId="26">
    <w:abstractNumId w:val="25"/>
  </w:num>
  <w:num w:numId="2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activeWritingStyle w:appName="MSWord" w:lang="en-US" w:vendorID="64" w:dllVersion="131078" w:nlCheck="1" w:checkStyle="1"/>
  <w:attachedTemplate r:id="rId1"/>
  <w:defaultTabStop w:val="720"/>
  <w:doNotShadeFormData/>
  <w:noPunctuationKerning/>
  <w:characterSpacingControl w:val="doNotCompress"/>
  <w:hdrShapeDefaults>
    <o:shapedefaults v:ext="edit" spidmax="2050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2CD"/>
    <w:rsid w:val="00001449"/>
    <w:rsid w:val="000014F6"/>
    <w:rsid w:val="0000162C"/>
    <w:rsid w:val="00001AFA"/>
    <w:rsid w:val="000026A0"/>
    <w:rsid w:val="00002A2C"/>
    <w:rsid w:val="00002DD4"/>
    <w:rsid w:val="00003325"/>
    <w:rsid w:val="000033DF"/>
    <w:rsid w:val="00004124"/>
    <w:rsid w:val="0000457E"/>
    <w:rsid w:val="00004D0C"/>
    <w:rsid w:val="00004D5B"/>
    <w:rsid w:val="00005980"/>
    <w:rsid w:val="00005A6A"/>
    <w:rsid w:val="00006825"/>
    <w:rsid w:val="00010BC8"/>
    <w:rsid w:val="0001114B"/>
    <w:rsid w:val="0001131F"/>
    <w:rsid w:val="0001145D"/>
    <w:rsid w:val="00011F27"/>
    <w:rsid w:val="000126E0"/>
    <w:rsid w:val="00014AE2"/>
    <w:rsid w:val="0001637D"/>
    <w:rsid w:val="00016894"/>
    <w:rsid w:val="00016F2E"/>
    <w:rsid w:val="000177CB"/>
    <w:rsid w:val="00017C64"/>
    <w:rsid w:val="00017FE0"/>
    <w:rsid w:val="0002036A"/>
    <w:rsid w:val="0002096F"/>
    <w:rsid w:val="00020C10"/>
    <w:rsid w:val="0002150F"/>
    <w:rsid w:val="0002190F"/>
    <w:rsid w:val="00021BF2"/>
    <w:rsid w:val="00021D14"/>
    <w:rsid w:val="00021E21"/>
    <w:rsid w:val="00022333"/>
    <w:rsid w:val="00023479"/>
    <w:rsid w:val="00023CB3"/>
    <w:rsid w:val="00024539"/>
    <w:rsid w:val="0002471B"/>
    <w:rsid w:val="00024B18"/>
    <w:rsid w:val="00025326"/>
    <w:rsid w:val="00025510"/>
    <w:rsid w:val="000259BF"/>
    <w:rsid w:val="00025D84"/>
    <w:rsid w:val="000260B0"/>
    <w:rsid w:val="0002762B"/>
    <w:rsid w:val="00027C6C"/>
    <w:rsid w:val="00027DDD"/>
    <w:rsid w:val="00030BA3"/>
    <w:rsid w:val="00030EC4"/>
    <w:rsid w:val="0003155D"/>
    <w:rsid w:val="00032167"/>
    <w:rsid w:val="00032748"/>
    <w:rsid w:val="000329E2"/>
    <w:rsid w:val="00032ADF"/>
    <w:rsid w:val="000335BF"/>
    <w:rsid w:val="00033CF3"/>
    <w:rsid w:val="00033DBD"/>
    <w:rsid w:val="00033F4B"/>
    <w:rsid w:val="00033F94"/>
    <w:rsid w:val="0003562A"/>
    <w:rsid w:val="0003576A"/>
    <w:rsid w:val="00035B30"/>
    <w:rsid w:val="00035B80"/>
    <w:rsid w:val="00036654"/>
    <w:rsid w:val="00037337"/>
    <w:rsid w:val="00037970"/>
    <w:rsid w:val="00040139"/>
    <w:rsid w:val="00040782"/>
    <w:rsid w:val="00041065"/>
    <w:rsid w:val="000414D6"/>
    <w:rsid w:val="000415A6"/>
    <w:rsid w:val="00042784"/>
    <w:rsid w:val="00042C4B"/>
    <w:rsid w:val="0004461F"/>
    <w:rsid w:val="000459CC"/>
    <w:rsid w:val="00045F2C"/>
    <w:rsid w:val="000460F5"/>
    <w:rsid w:val="0004688A"/>
    <w:rsid w:val="00046D93"/>
    <w:rsid w:val="000472CA"/>
    <w:rsid w:val="000508DA"/>
    <w:rsid w:val="00050B40"/>
    <w:rsid w:val="00050C44"/>
    <w:rsid w:val="00050EE3"/>
    <w:rsid w:val="00051932"/>
    <w:rsid w:val="00051959"/>
    <w:rsid w:val="00051DD1"/>
    <w:rsid w:val="00052CA0"/>
    <w:rsid w:val="00053499"/>
    <w:rsid w:val="000544D9"/>
    <w:rsid w:val="00054E75"/>
    <w:rsid w:val="000552FE"/>
    <w:rsid w:val="0005547B"/>
    <w:rsid w:val="00055ECB"/>
    <w:rsid w:val="00056330"/>
    <w:rsid w:val="00056B7A"/>
    <w:rsid w:val="00056CB9"/>
    <w:rsid w:val="00056D27"/>
    <w:rsid w:val="00057C5F"/>
    <w:rsid w:val="00057F41"/>
    <w:rsid w:val="0006057C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2B1A"/>
    <w:rsid w:val="00062DAA"/>
    <w:rsid w:val="000636A5"/>
    <w:rsid w:val="00063EE7"/>
    <w:rsid w:val="000640A0"/>
    <w:rsid w:val="000646CE"/>
    <w:rsid w:val="00064A08"/>
    <w:rsid w:val="00064FC6"/>
    <w:rsid w:val="0006602F"/>
    <w:rsid w:val="00066151"/>
    <w:rsid w:val="00066306"/>
    <w:rsid w:val="00066865"/>
    <w:rsid w:val="00066B81"/>
    <w:rsid w:val="0006739B"/>
    <w:rsid w:val="00067B7E"/>
    <w:rsid w:val="00070344"/>
    <w:rsid w:val="0007071A"/>
    <w:rsid w:val="0007101A"/>
    <w:rsid w:val="00071842"/>
    <w:rsid w:val="00071E38"/>
    <w:rsid w:val="00071F8A"/>
    <w:rsid w:val="000722CE"/>
    <w:rsid w:val="00072C76"/>
    <w:rsid w:val="0007307A"/>
    <w:rsid w:val="000747F6"/>
    <w:rsid w:val="0007534F"/>
    <w:rsid w:val="0007543C"/>
    <w:rsid w:val="00075B31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0ED"/>
    <w:rsid w:val="000812CC"/>
    <w:rsid w:val="00082416"/>
    <w:rsid w:val="000824BD"/>
    <w:rsid w:val="000836DC"/>
    <w:rsid w:val="0008445A"/>
    <w:rsid w:val="00085607"/>
    <w:rsid w:val="0008594D"/>
    <w:rsid w:val="00086F03"/>
    <w:rsid w:val="00090542"/>
    <w:rsid w:val="000905CE"/>
    <w:rsid w:val="000905FA"/>
    <w:rsid w:val="000911A4"/>
    <w:rsid w:val="00091744"/>
    <w:rsid w:val="0009226B"/>
    <w:rsid w:val="000923AC"/>
    <w:rsid w:val="000932AC"/>
    <w:rsid w:val="0009361C"/>
    <w:rsid w:val="00093D4F"/>
    <w:rsid w:val="00093E8C"/>
    <w:rsid w:val="00094697"/>
    <w:rsid w:val="000946B9"/>
    <w:rsid w:val="0009635A"/>
    <w:rsid w:val="0009639F"/>
    <w:rsid w:val="000963E3"/>
    <w:rsid w:val="00096479"/>
    <w:rsid w:val="00096496"/>
    <w:rsid w:val="00096517"/>
    <w:rsid w:val="00096857"/>
    <w:rsid w:val="000978FB"/>
    <w:rsid w:val="00097D1D"/>
    <w:rsid w:val="00097E83"/>
    <w:rsid w:val="000A0954"/>
    <w:rsid w:val="000A14EF"/>
    <w:rsid w:val="000A161F"/>
    <w:rsid w:val="000A2679"/>
    <w:rsid w:val="000A31E3"/>
    <w:rsid w:val="000A3252"/>
    <w:rsid w:val="000A351C"/>
    <w:rsid w:val="000A3989"/>
    <w:rsid w:val="000A39F5"/>
    <w:rsid w:val="000A4256"/>
    <w:rsid w:val="000A55FA"/>
    <w:rsid w:val="000A5895"/>
    <w:rsid w:val="000A59AF"/>
    <w:rsid w:val="000A6AED"/>
    <w:rsid w:val="000A6D73"/>
    <w:rsid w:val="000A7D65"/>
    <w:rsid w:val="000A7F10"/>
    <w:rsid w:val="000B0805"/>
    <w:rsid w:val="000B09C4"/>
    <w:rsid w:val="000B0C09"/>
    <w:rsid w:val="000B1121"/>
    <w:rsid w:val="000B142E"/>
    <w:rsid w:val="000B1AD1"/>
    <w:rsid w:val="000B287F"/>
    <w:rsid w:val="000B2894"/>
    <w:rsid w:val="000B2A3C"/>
    <w:rsid w:val="000B3C4E"/>
    <w:rsid w:val="000B3E1B"/>
    <w:rsid w:val="000B4493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225"/>
    <w:rsid w:val="000C3342"/>
    <w:rsid w:val="000C3554"/>
    <w:rsid w:val="000C369B"/>
    <w:rsid w:val="000C3712"/>
    <w:rsid w:val="000C497B"/>
    <w:rsid w:val="000C4F39"/>
    <w:rsid w:val="000C5A68"/>
    <w:rsid w:val="000C64F9"/>
    <w:rsid w:val="000C65BC"/>
    <w:rsid w:val="000C7103"/>
    <w:rsid w:val="000D0001"/>
    <w:rsid w:val="000D0242"/>
    <w:rsid w:val="000D1083"/>
    <w:rsid w:val="000D2377"/>
    <w:rsid w:val="000D2711"/>
    <w:rsid w:val="000D29F8"/>
    <w:rsid w:val="000D2C05"/>
    <w:rsid w:val="000D2FA3"/>
    <w:rsid w:val="000D33F7"/>
    <w:rsid w:val="000D3ABE"/>
    <w:rsid w:val="000D3B0B"/>
    <w:rsid w:val="000D40A2"/>
    <w:rsid w:val="000D4546"/>
    <w:rsid w:val="000D5E4D"/>
    <w:rsid w:val="000D6464"/>
    <w:rsid w:val="000D664C"/>
    <w:rsid w:val="000D6AE3"/>
    <w:rsid w:val="000D74D7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C95"/>
    <w:rsid w:val="000E7790"/>
    <w:rsid w:val="000E77B6"/>
    <w:rsid w:val="000E78DB"/>
    <w:rsid w:val="000E78E1"/>
    <w:rsid w:val="000E7D61"/>
    <w:rsid w:val="000E7F03"/>
    <w:rsid w:val="000E7F0B"/>
    <w:rsid w:val="000F0D8F"/>
    <w:rsid w:val="000F15E3"/>
    <w:rsid w:val="000F1BEC"/>
    <w:rsid w:val="000F2765"/>
    <w:rsid w:val="000F29DB"/>
    <w:rsid w:val="000F2ABE"/>
    <w:rsid w:val="000F352D"/>
    <w:rsid w:val="000F3750"/>
    <w:rsid w:val="000F3D85"/>
    <w:rsid w:val="000F472B"/>
    <w:rsid w:val="000F47EA"/>
    <w:rsid w:val="000F482D"/>
    <w:rsid w:val="000F4E9F"/>
    <w:rsid w:val="000F503D"/>
    <w:rsid w:val="000F5306"/>
    <w:rsid w:val="000F59D0"/>
    <w:rsid w:val="000F5B46"/>
    <w:rsid w:val="000F5C13"/>
    <w:rsid w:val="000F5F96"/>
    <w:rsid w:val="000F6DB0"/>
    <w:rsid w:val="000F72BF"/>
    <w:rsid w:val="000F72DC"/>
    <w:rsid w:val="000F749A"/>
    <w:rsid w:val="000F7509"/>
    <w:rsid w:val="00100287"/>
    <w:rsid w:val="00100796"/>
    <w:rsid w:val="001009CD"/>
    <w:rsid w:val="00100CE3"/>
    <w:rsid w:val="00100D9E"/>
    <w:rsid w:val="00101293"/>
    <w:rsid w:val="00101A3D"/>
    <w:rsid w:val="001023C5"/>
    <w:rsid w:val="001025B6"/>
    <w:rsid w:val="00103852"/>
    <w:rsid w:val="00104493"/>
    <w:rsid w:val="001059FF"/>
    <w:rsid w:val="00105F76"/>
    <w:rsid w:val="00105FC5"/>
    <w:rsid w:val="0010616F"/>
    <w:rsid w:val="00106402"/>
    <w:rsid w:val="001065A0"/>
    <w:rsid w:val="0010679A"/>
    <w:rsid w:val="00107AC2"/>
    <w:rsid w:val="00107D43"/>
    <w:rsid w:val="0011060C"/>
    <w:rsid w:val="001107D1"/>
    <w:rsid w:val="00110B1C"/>
    <w:rsid w:val="0011123F"/>
    <w:rsid w:val="00111FC6"/>
    <w:rsid w:val="00112379"/>
    <w:rsid w:val="00112912"/>
    <w:rsid w:val="001132E1"/>
    <w:rsid w:val="00113320"/>
    <w:rsid w:val="00113B05"/>
    <w:rsid w:val="001144E6"/>
    <w:rsid w:val="00114B21"/>
    <w:rsid w:val="00114DFF"/>
    <w:rsid w:val="001153C2"/>
    <w:rsid w:val="00116A7A"/>
    <w:rsid w:val="00116F0A"/>
    <w:rsid w:val="00117016"/>
    <w:rsid w:val="001170C5"/>
    <w:rsid w:val="00117315"/>
    <w:rsid w:val="001206D4"/>
    <w:rsid w:val="00120F45"/>
    <w:rsid w:val="00121678"/>
    <w:rsid w:val="001217A9"/>
    <w:rsid w:val="001218A1"/>
    <w:rsid w:val="00121C44"/>
    <w:rsid w:val="0012361D"/>
    <w:rsid w:val="00123D26"/>
    <w:rsid w:val="00124090"/>
    <w:rsid w:val="00124224"/>
    <w:rsid w:val="00124AA8"/>
    <w:rsid w:val="00124C8C"/>
    <w:rsid w:val="001252A7"/>
    <w:rsid w:val="001261B9"/>
    <w:rsid w:val="0012651B"/>
    <w:rsid w:val="00126656"/>
    <w:rsid w:val="00131338"/>
    <w:rsid w:val="00131550"/>
    <w:rsid w:val="0013183F"/>
    <w:rsid w:val="00132040"/>
    <w:rsid w:val="00132605"/>
    <w:rsid w:val="00132677"/>
    <w:rsid w:val="001328A3"/>
    <w:rsid w:val="001337ED"/>
    <w:rsid w:val="00133C2B"/>
    <w:rsid w:val="00133E3D"/>
    <w:rsid w:val="001340D2"/>
    <w:rsid w:val="00134C5D"/>
    <w:rsid w:val="00135CC1"/>
    <w:rsid w:val="00135DEC"/>
    <w:rsid w:val="0013642E"/>
    <w:rsid w:val="00136907"/>
    <w:rsid w:val="001375C2"/>
    <w:rsid w:val="00137688"/>
    <w:rsid w:val="00137A8D"/>
    <w:rsid w:val="001408A9"/>
    <w:rsid w:val="001412C9"/>
    <w:rsid w:val="00142529"/>
    <w:rsid w:val="00142777"/>
    <w:rsid w:val="00142966"/>
    <w:rsid w:val="001437FF"/>
    <w:rsid w:val="00143DC1"/>
    <w:rsid w:val="00143FAB"/>
    <w:rsid w:val="00144052"/>
    <w:rsid w:val="00144472"/>
    <w:rsid w:val="00144559"/>
    <w:rsid w:val="00144D8D"/>
    <w:rsid w:val="001458B3"/>
    <w:rsid w:val="001458C5"/>
    <w:rsid w:val="00145A6D"/>
    <w:rsid w:val="00145CF6"/>
    <w:rsid w:val="00145FCB"/>
    <w:rsid w:val="00146B3D"/>
    <w:rsid w:val="0014703D"/>
    <w:rsid w:val="00147631"/>
    <w:rsid w:val="001478BE"/>
    <w:rsid w:val="00147B65"/>
    <w:rsid w:val="00150447"/>
    <w:rsid w:val="001505E3"/>
    <w:rsid w:val="001518A5"/>
    <w:rsid w:val="00151E30"/>
    <w:rsid w:val="001524FA"/>
    <w:rsid w:val="0015275F"/>
    <w:rsid w:val="001527DB"/>
    <w:rsid w:val="0015289A"/>
    <w:rsid w:val="00152BF1"/>
    <w:rsid w:val="00152EC8"/>
    <w:rsid w:val="00152F02"/>
    <w:rsid w:val="00152FA4"/>
    <w:rsid w:val="0015328B"/>
    <w:rsid w:val="001537A3"/>
    <w:rsid w:val="00153885"/>
    <w:rsid w:val="001546DA"/>
    <w:rsid w:val="001547E9"/>
    <w:rsid w:val="00155A48"/>
    <w:rsid w:val="00155B90"/>
    <w:rsid w:val="00155F51"/>
    <w:rsid w:val="00156853"/>
    <w:rsid w:val="001569E8"/>
    <w:rsid w:val="00156CE0"/>
    <w:rsid w:val="001578B3"/>
    <w:rsid w:val="00157A4A"/>
    <w:rsid w:val="001606DB"/>
    <w:rsid w:val="00160B81"/>
    <w:rsid w:val="0016132D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47E"/>
    <w:rsid w:val="00166A71"/>
    <w:rsid w:val="00166AFF"/>
    <w:rsid w:val="00166B04"/>
    <w:rsid w:val="00167D32"/>
    <w:rsid w:val="0017020B"/>
    <w:rsid w:val="00170361"/>
    <w:rsid w:val="001709FB"/>
    <w:rsid w:val="00171A4C"/>
    <w:rsid w:val="00171AE4"/>
    <w:rsid w:val="00171C12"/>
    <w:rsid w:val="00171E89"/>
    <w:rsid w:val="00171E9B"/>
    <w:rsid w:val="00172B4A"/>
    <w:rsid w:val="00172E7A"/>
    <w:rsid w:val="00173F4A"/>
    <w:rsid w:val="00173F6E"/>
    <w:rsid w:val="00174B08"/>
    <w:rsid w:val="00174DFB"/>
    <w:rsid w:val="00175047"/>
    <w:rsid w:val="00175439"/>
    <w:rsid w:val="00175469"/>
    <w:rsid w:val="001757B8"/>
    <w:rsid w:val="00175FDC"/>
    <w:rsid w:val="00176146"/>
    <w:rsid w:val="00176162"/>
    <w:rsid w:val="001764E3"/>
    <w:rsid w:val="00176C34"/>
    <w:rsid w:val="00176CA5"/>
    <w:rsid w:val="00176D0B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BEF"/>
    <w:rsid w:val="001831FA"/>
    <w:rsid w:val="0018366F"/>
    <w:rsid w:val="0018368A"/>
    <w:rsid w:val="00183889"/>
    <w:rsid w:val="001839A2"/>
    <w:rsid w:val="00183B2D"/>
    <w:rsid w:val="0018421C"/>
    <w:rsid w:val="001859D6"/>
    <w:rsid w:val="00186711"/>
    <w:rsid w:val="0018681B"/>
    <w:rsid w:val="00187610"/>
    <w:rsid w:val="001877F1"/>
    <w:rsid w:val="00187C93"/>
    <w:rsid w:val="00187CE4"/>
    <w:rsid w:val="00190797"/>
    <w:rsid w:val="00190C81"/>
    <w:rsid w:val="00190E40"/>
    <w:rsid w:val="001912CD"/>
    <w:rsid w:val="00191A3C"/>
    <w:rsid w:val="00193AA5"/>
    <w:rsid w:val="0019481B"/>
    <w:rsid w:val="001949A7"/>
    <w:rsid w:val="00195385"/>
    <w:rsid w:val="00195FA4"/>
    <w:rsid w:val="0019640E"/>
    <w:rsid w:val="0019650F"/>
    <w:rsid w:val="00196875"/>
    <w:rsid w:val="00196DB0"/>
    <w:rsid w:val="00196E2E"/>
    <w:rsid w:val="001A0845"/>
    <w:rsid w:val="001A1A28"/>
    <w:rsid w:val="001A1B2F"/>
    <w:rsid w:val="001A2268"/>
    <w:rsid w:val="001A26D1"/>
    <w:rsid w:val="001A2C08"/>
    <w:rsid w:val="001A310D"/>
    <w:rsid w:val="001A3BE2"/>
    <w:rsid w:val="001A45BB"/>
    <w:rsid w:val="001A53B5"/>
    <w:rsid w:val="001A57E2"/>
    <w:rsid w:val="001A5924"/>
    <w:rsid w:val="001A5E8D"/>
    <w:rsid w:val="001A5F21"/>
    <w:rsid w:val="001A6287"/>
    <w:rsid w:val="001A663F"/>
    <w:rsid w:val="001A6764"/>
    <w:rsid w:val="001A7209"/>
    <w:rsid w:val="001A72A7"/>
    <w:rsid w:val="001A72EA"/>
    <w:rsid w:val="001A735A"/>
    <w:rsid w:val="001B0174"/>
    <w:rsid w:val="001B077F"/>
    <w:rsid w:val="001B082E"/>
    <w:rsid w:val="001B0AB7"/>
    <w:rsid w:val="001B2177"/>
    <w:rsid w:val="001B2886"/>
    <w:rsid w:val="001B2A5D"/>
    <w:rsid w:val="001B3226"/>
    <w:rsid w:val="001B3CD3"/>
    <w:rsid w:val="001B459F"/>
    <w:rsid w:val="001B4A2C"/>
    <w:rsid w:val="001B4BAE"/>
    <w:rsid w:val="001B6062"/>
    <w:rsid w:val="001B621A"/>
    <w:rsid w:val="001B6A24"/>
    <w:rsid w:val="001B77A1"/>
    <w:rsid w:val="001C0A27"/>
    <w:rsid w:val="001C129C"/>
    <w:rsid w:val="001C1B1E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4F30"/>
    <w:rsid w:val="001C5AB9"/>
    <w:rsid w:val="001C6374"/>
    <w:rsid w:val="001C643D"/>
    <w:rsid w:val="001C6B1D"/>
    <w:rsid w:val="001C75E8"/>
    <w:rsid w:val="001C7D68"/>
    <w:rsid w:val="001C7DD0"/>
    <w:rsid w:val="001D013E"/>
    <w:rsid w:val="001D1D6C"/>
    <w:rsid w:val="001D222E"/>
    <w:rsid w:val="001D2C96"/>
    <w:rsid w:val="001D3885"/>
    <w:rsid w:val="001D517C"/>
    <w:rsid w:val="001D5353"/>
    <w:rsid w:val="001D557F"/>
    <w:rsid w:val="001D5979"/>
    <w:rsid w:val="001D5F9C"/>
    <w:rsid w:val="001D70D2"/>
    <w:rsid w:val="001D7199"/>
    <w:rsid w:val="001D7239"/>
    <w:rsid w:val="001D73D5"/>
    <w:rsid w:val="001E01E2"/>
    <w:rsid w:val="001E1DE3"/>
    <w:rsid w:val="001E27B0"/>
    <w:rsid w:val="001E29F4"/>
    <w:rsid w:val="001E2F69"/>
    <w:rsid w:val="001E30F9"/>
    <w:rsid w:val="001E4488"/>
    <w:rsid w:val="001E5027"/>
    <w:rsid w:val="001E5193"/>
    <w:rsid w:val="001E5223"/>
    <w:rsid w:val="001E5E03"/>
    <w:rsid w:val="001E61A2"/>
    <w:rsid w:val="001E639C"/>
    <w:rsid w:val="001E6525"/>
    <w:rsid w:val="001E6979"/>
    <w:rsid w:val="001E699E"/>
    <w:rsid w:val="001E7012"/>
    <w:rsid w:val="001E73F1"/>
    <w:rsid w:val="001E7EA9"/>
    <w:rsid w:val="001F0CB2"/>
    <w:rsid w:val="001F0F30"/>
    <w:rsid w:val="001F2B68"/>
    <w:rsid w:val="001F4419"/>
    <w:rsid w:val="001F4997"/>
    <w:rsid w:val="001F4F5D"/>
    <w:rsid w:val="001F5344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CDB"/>
    <w:rsid w:val="00202D74"/>
    <w:rsid w:val="00202F66"/>
    <w:rsid w:val="0020372C"/>
    <w:rsid w:val="0020387F"/>
    <w:rsid w:val="00203D0F"/>
    <w:rsid w:val="002045C5"/>
    <w:rsid w:val="00204B04"/>
    <w:rsid w:val="00205194"/>
    <w:rsid w:val="0020544A"/>
    <w:rsid w:val="0020653B"/>
    <w:rsid w:val="00207BA9"/>
    <w:rsid w:val="002104D4"/>
    <w:rsid w:val="00210B33"/>
    <w:rsid w:val="00210D35"/>
    <w:rsid w:val="0021174C"/>
    <w:rsid w:val="002126E5"/>
    <w:rsid w:val="00213DFC"/>
    <w:rsid w:val="00216E76"/>
    <w:rsid w:val="00217851"/>
    <w:rsid w:val="00220045"/>
    <w:rsid w:val="0022038C"/>
    <w:rsid w:val="00220912"/>
    <w:rsid w:val="00220CAB"/>
    <w:rsid w:val="002218D3"/>
    <w:rsid w:val="00222209"/>
    <w:rsid w:val="00222D8B"/>
    <w:rsid w:val="00222FC6"/>
    <w:rsid w:val="00223BC3"/>
    <w:rsid w:val="00224780"/>
    <w:rsid w:val="00225C9F"/>
    <w:rsid w:val="00225F9E"/>
    <w:rsid w:val="002269F4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5AF0"/>
    <w:rsid w:val="00236AD5"/>
    <w:rsid w:val="00240161"/>
    <w:rsid w:val="00240C7B"/>
    <w:rsid w:val="00240CBF"/>
    <w:rsid w:val="002414F2"/>
    <w:rsid w:val="00242C2A"/>
    <w:rsid w:val="00244592"/>
    <w:rsid w:val="00244A27"/>
    <w:rsid w:val="002452A3"/>
    <w:rsid w:val="00245776"/>
    <w:rsid w:val="00246158"/>
    <w:rsid w:val="00246D03"/>
    <w:rsid w:val="0024710F"/>
    <w:rsid w:val="002479A9"/>
    <w:rsid w:val="00247D68"/>
    <w:rsid w:val="00251044"/>
    <w:rsid w:val="00251510"/>
    <w:rsid w:val="0025187C"/>
    <w:rsid w:val="0025292D"/>
    <w:rsid w:val="00252AEB"/>
    <w:rsid w:val="00252CD0"/>
    <w:rsid w:val="00253692"/>
    <w:rsid w:val="002536EB"/>
    <w:rsid w:val="00253791"/>
    <w:rsid w:val="00253AE1"/>
    <w:rsid w:val="002545CB"/>
    <w:rsid w:val="002549DE"/>
    <w:rsid w:val="00255534"/>
    <w:rsid w:val="0025587B"/>
    <w:rsid w:val="00255AAF"/>
    <w:rsid w:val="00255B43"/>
    <w:rsid w:val="00256068"/>
    <w:rsid w:val="00256430"/>
    <w:rsid w:val="0025666D"/>
    <w:rsid w:val="0025699F"/>
    <w:rsid w:val="00256BA3"/>
    <w:rsid w:val="002571A2"/>
    <w:rsid w:val="00260877"/>
    <w:rsid w:val="002619D4"/>
    <w:rsid w:val="00261B61"/>
    <w:rsid w:val="00261BE9"/>
    <w:rsid w:val="00261D6E"/>
    <w:rsid w:val="00262402"/>
    <w:rsid w:val="002626C1"/>
    <w:rsid w:val="00262920"/>
    <w:rsid w:val="002633BA"/>
    <w:rsid w:val="00263417"/>
    <w:rsid w:val="00263ACE"/>
    <w:rsid w:val="00263F4C"/>
    <w:rsid w:val="0026441A"/>
    <w:rsid w:val="00264440"/>
    <w:rsid w:val="00264501"/>
    <w:rsid w:val="002649BA"/>
    <w:rsid w:val="00264E34"/>
    <w:rsid w:val="002650FF"/>
    <w:rsid w:val="00265BD2"/>
    <w:rsid w:val="00265D51"/>
    <w:rsid w:val="00266C9B"/>
    <w:rsid w:val="00267CB2"/>
    <w:rsid w:val="00270B0B"/>
    <w:rsid w:val="002712AD"/>
    <w:rsid w:val="002716C6"/>
    <w:rsid w:val="00271799"/>
    <w:rsid w:val="002717F9"/>
    <w:rsid w:val="00271850"/>
    <w:rsid w:val="00271C34"/>
    <w:rsid w:val="00272186"/>
    <w:rsid w:val="002722CC"/>
    <w:rsid w:val="00272A71"/>
    <w:rsid w:val="00272D42"/>
    <w:rsid w:val="00273065"/>
    <w:rsid w:val="0027328E"/>
    <w:rsid w:val="0027338A"/>
    <w:rsid w:val="0027359A"/>
    <w:rsid w:val="00273917"/>
    <w:rsid w:val="00273CA2"/>
    <w:rsid w:val="00273D45"/>
    <w:rsid w:val="00274214"/>
    <w:rsid w:val="002746E3"/>
    <w:rsid w:val="00274E4F"/>
    <w:rsid w:val="00274FD4"/>
    <w:rsid w:val="002753D4"/>
    <w:rsid w:val="002754B9"/>
    <w:rsid w:val="002755E4"/>
    <w:rsid w:val="00275991"/>
    <w:rsid w:val="0027642C"/>
    <w:rsid w:val="00276ACB"/>
    <w:rsid w:val="00276C9C"/>
    <w:rsid w:val="002772CF"/>
    <w:rsid w:val="002778DA"/>
    <w:rsid w:val="00277FB3"/>
    <w:rsid w:val="002803B2"/>
    <w:rsid w:val="002815D3"/>
    <w:rsid w:val="00281FFB"/>
    <w:rsid w:val="0028219C"/>
    <w:rsid w:val="002823AC"/>
    <w:rsid w:val="00282E47"/>
    <w:rsid w:val="0028315E"/>
    <w:rsid w:val="00283501"/>
    <w:rsid w:val="002836E0"/>
    <w:rsid w:val="00284709"/>
    <w:rsid w:val="00285330"/>
    <w:rsid w:val="00285459"/>
    <w:rsid w:val="00285A04"/>
    <w:rsid w:val="00286288"/>
    <w:rsid w:val="00286876"/>
    <w:rsid w:val="00286AC8"/>
    <w:rsid w:val="00287032"/>
    <w:rsid w:val="002874FB"/>
    <w:rsid w:val="002875DE"/>
    <w:rsid w:val="00287B9B"/>
    <w:rsid w:val="00287D83"/>
    <w:rsid w:val="002903B1"/>
    <w:rsid w:val="00291459"/>
    <w:rsid w:val="00291549"/>
    <w:rsid w:val="00291767"/>
    <w:rsid w:val="00291F3C"/>
    <w:rsid w:val="00292744"/>
    <w:rsid w:val="00292EEC"/>
    <w:rsid w:val="0029424A"/>
    <w:rsid w:val="0029471D"/>
    <w:rsid w:val="00294AE5"/>
    <w:rsid w:val="00294ED8"/>
    <w:rsid w:val="0029501B"/>
    <w:rsid w:val="002956B1"/>
    <w:rsid w:val="002958CD"/>
    <w:rsid w:val="0029701E"/>
    <w:rsid w:val="00297AD9"/>
    <w:rsid w:val="002A00DF"/>
    <w:rsid w:val="002A01AF"/>
    <w:rsid w:val="002A056A"/>
    <w:rsid w:val="002A22F4"/>
    <w:rsid w:val="002A24B9"/>
    <w:rsid w:val="002A25F7"/>
    <w:rsid w:val="002A2803"/>
    <w:rsid w:val="002A3209"/>
    <w:rsid w:val="002A3263"/>
    <w:rsid w:val="002A385A"/>
    <w:rsid w:val="002A3D0C"/>
    <w:rsid w:val="002A3DC8"/>
    <w:rsid w:val="002A3E1D"/>
    <w:rsid w:val="002A478A"/>
    <w:rsid w:val="002A4C18"/>
    <w:rsid w:val="002A4D0C"/>
    <w:rsid w:val="002A5AD1"/>
    <w:rsid w:val="002A6471"/>
    <w:rsid w:val="002A7799"/>
    <w:rsid w:val="002B0B3C"/>
    <w:rsid w:val="002B106A"/>
    <w:rsid w:val="002B2100"/>
    <w:rsid w:val="002B2526"/>
    <w:rsid w:val="002B2D50"/>
    <w:rsid w:val="002B32BF"/>
    <w:rsid w:val="002B4DB7"/>
    <w:rsid w:val="002B5602"/>
    <w:rsid w:val="002B6BA1"/>
    <w:rsid w:val="002B78C6"/>
    <w:rsid w:val="002C0035"/>
    <w:rsid w:val="002C0DE9"/>
    <w:rsid w:val="002C13D0"/>
    <w:rsid w:val="002C16D5"/>
    <w:rsid w:val="002C17E4"/>
    <w:rsid w:val="002C1C04"/>
    <w:rsid w:val="002C24AB"/>
    <w:rsid w:val="002C4306"/>
    <w:rsid w:val="002C4C63"/>
    <w:rsid w:val="002C5357"/>
    <w:rsid w:val="002C721E"/>
    <w:rsid w:val="002C73B9"/>
    <w:rsid w:val="002C759C"/>
    <w:rsid w:val="002C7CC4"/>
    <w:rsid w:val="002D103E"/>
    <w:rsid w:val="002D1715"/>
    <w:rsid w:val="002D1CE3"/>
    <w:rsid w:val="002D24EC"/>
    <w:rsid w:val="002D2CE8"/>
    <w:rsid w:val="002D2FA0"/>
    <w:rsid w:val="002D34E2"/>
    <w:rsid w:val="002D3533"/>
    <w:rsid w:val="002D3D2D"/>
    <w:rsid w:val="002D5392"/>
    <w:rsid w:val="002D5FFD"/>
    <w:rsid w:val="002E0644"/>
    <w:rsid w:val="002E0E62"/>
    <w:rsid w:val="002E1753"/>
    <w:rsid w:val="002E1AE9"/>
    <w:rsid w:val="002E1F02"/>
    <w:rsid w:val="002E21BD"/>
    <w:rsid w:val="002E3570"/>
    <w:rsid w:val="002E36B4"/>
    <w:rsid w:val="002E430C"/>
    <w:rsid w:val="002E46F8"/>
    <w:rsid w:val="002E50B5"/>
    <w:rsid w:val="002E51DF"/>
    <w:rsid w:val="002E5590"/>
    <w:rsid w:val="002E62E2"/>
    <w:rsid w:val="002E63DC"/>
    <w:rsid w:val="002E7416"/>
    <w:rsid w:val="002E7D93"/>
    <w:rsid w:val="002F052F"/>
    <w:rsid w:val="002F1329"/>
    <w:rsid w:val="002F1F7C"/>
    <w:rsid w:val="002F2488"/>
    <w:rsid w:val="002F2872"/>
    <w:rsid w:val="002F38DA"/>
    <w:rsid w:val="002F4174"/>
    <w:rsid w:val="002F42C8"/>
    <w:rsid w:val="002F47EB"/>
    <w:rsid w:val="002F4D04"/>
    <w:rsid w:val="002F6838"/>
    <w:rsid w:val="002F764B"/>
    <w:rsid w:val="002F7A30"/>
    <w:rsid w:val="002F7EEF"/>
    <w:rsid w:val="00301247"/>
    <w:rsid w:val="00301914"/>
    <w:rsid w:val="00302815"/>
    <w:rsid w:val="003031D2"/>
    <w:rsid w:val="003031E6"/>
    <w:rsid w:val="003039FF"/>
    <w:rsid w:val="00303AC3"/>
    <w:rsid w:val="00303E32"/>
    <w:rsid w:val="00304807"/>
    <w:rsid w:val="00304BFB"/>
    <w:rsid w:val="0030508A"/>
    <w:rsid w:val="0030531E"/>
    <w:rsid w:val="00306192"/>
    <w:rsid w:val="00306A24"/>
    <w:rsid w:val="00306E75"/>
    <w:rsid w:val="00306F2D"/>
    <w:rsid w:val="0030716A"/>
    <w:rsid w:val="003074DE"/>
    <w:rsid w:val="00307B41"/>
    <w:rsid w:val="00310019"/>
    <w:rsid w:val="003103E5"/>
    <w:rsid w:val="00310B8C"/>
    <w:rsid w:val="00310B9D"/>
    <w:rsid w:val="0031117E"/>
    <w:rsid w:val="0031124C"/>
    <w:rsid w:val="003113A1"/>
    <w:rsid w:val="003116A3"/>
    <w:rsid w:val="00311E30"/>
    <w:rsid w:val="00312518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17DEE"/>
    <w:rsid w:val="00317E55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95F"/>
    <w:rsid w:val="00325016"/>
    <w:rsid w:val="0032529F"/>
    <w:rsid w:val="00325AF6"/>
    <w:rsid w:val="00326007"/>
    <w:rsid w:val="00326310"/>
    <w:rsid w:val="00326411"/>
    <w:rsid w:val="00326748"/>
    <w:rsid w:val="0032680B"/>
    <w:rsid w:val="003279FA"/>
    <w:rsid w:val="00327FAE"/>
    <w:rsid w:val="00330029"/>
    <w:rsid w:val="00330146"/>
    <w:rsid w:val="00330A6E"/>
    <w:rsid w:val="00330E29"/>
    <w:rsid w:val="003316D2"/>
    <w:rsid w:val="003320BE"/>
    <w:rsid w:val="0033270B"/>
    <w:rsid w:val="00332B30"/>
    <w:rsid w:val="003332E0"/>
    <w:rsid w:val="00333308"/>
    <w:rsid w:val="00334916"/>
    <w:rsid w:val="00334C8E"/>
    <w:rsid w:val="003350BE"/>
    <w:rsid w:val="00335455"/>
    <w:rsid w:val="003356F8"/>
    <w:rsid w:val="00335B34"/>
    <w:rsid w:val="0033668F"/>
    <w:rsid w:val="00336BCE"/>
    <w:rsid w:val="00336D4D"/>
    <w:rsid w:val="00337757"/>
    <w:rsid w:val="00337761"/>
    <w:rsid w:val="003379B5"/>
    <w:rsid w:val="003404EB"/>
    <w:rsid w:val="0034057D"/>
    <w:rsid w:val="0034061E"/>
    <w:rsid w:val="00340A75"/>
    <w:rsid w:val="00340BBB"/>
    <w:rsid w:val="00340CEE"/>
    <w:rsid w:val="00340F7B"/>
    <w:rsid w:val="0034158D"/>
    <w:rsid w:val="003416B7"/>
    <w:rsid w:val="00341A61"/>
    <w:rsid w:val="00341C22"/>
    <w:rsid w:val="00341D96"/>
    <w:rsid w:val="003424AE"/>
    <w:rsid w:val="0034270A"/>
    <w:rsid w:val="003427AA"/>
    <w:rsid w:val="00343017"/>
    <w:rsid w:val="00344074"/>
    <w:rsid w:val="00344B8D"/>
    <w:rsid w:val="00345152"/>
    <w:rsid w:val="00345534"/>
    <w:rsid w:val="00345568"/>
    <w:rsid w:val="00345C3E"/>
    <w:rsid w:val="00346917"/>
    <w:rsid w:val="00346B91"/>
    <w:rsid w:val="00346C62"/>
    <w:rsid w:val="00346D21"/>
    <w:rsid w:val="00346E4D"/>
    <w:rsid w:val="0034735A"/>
    <w:rsid w:val="003509BD"/>
    <w:rsid w:val="00350BFD"/>
    <w:rsid w:val="00350F53"/>
    <w:rsid w:val="00351957"/>
    <w:rsid w:val="003526EF"/>
    <w:rsid w:val="00353095"/>
    <w:rsid w:val="0035330C"/>
    <w:rsid w:val="00354743"/>
    <w:rsid w:val="00355630"/>
    <w:rsid w:val="003557E0"/>
    <w:rsid w:val="003557E7"/>
    <w:rsid w:val="003560D4"/>
    <w:rsid w:val="00356B53"/>
    <w:rsid w:val="00356E3C"/>
    <w:rsid w:val="003570EF"/>
    <w:rsid w:val="00360DB4"/>
    <w:rsid w:val="00362DAF"/>
    <w:rsid w:val="00362E1B"/>
    <w:rsid w:val="00362E4F"/>
    <w:rsid w:val="00362EE0"/>
    <w:rsid w:val="003630B1"/>
    <w:rsid w:val="00363309"/>
    <w:rsid w:val="003633A8"/>
    <w:rsid w:val="0036350B"/>
    <w:rsid w:val="00363828"/>
    <w:rsid w:val="00364BBB"/>
    <w:rsid w:val="00364FEC"/>
    <w:rsid w:val="00365376"/>
    <w:rsid w:val="00365F08"/>
    <w:rsid w:val="00365FAF"/>
    <w:rsid w:val="00366DFE"/>
    <w:rsid w:val="0036778B"/>
    <w:rsid w:val="00367FB8"/>
    <w:rsid w:val="0037000C"/>
    <w:rsid w:val="00370104"/>
    <w:rsid w:val="00370439"/>
    <w:rsid w:val="003704D0"/>
    <w:rsid w:val="00371778"/>
    <w:rsid w:val="00371F54"/>
    <w:rsid w:val="00373479"/>
    <w:rsid w:val="003734A7"/>
    <w:rsid w:val="0037491E"/>
    <w:rsid w:val="00374F6E"/>
    <w:rsid w:val="00374F9D"/>
    <w:rsid w:val="003751A9"/>
    <w:rsid w:val="0037637C"/>
    <w:rsid w:val="003768F4"/>
    <w:rsid w:val="00376B09"/>
    <w:rsid w:val="00377374"/>
    <w:rsid w:val="00377684"/>
    <w:rsid w:val="00377A1C"/>
    <w:rsid w:val="00377D8B"/>
    <w:rsid w:val="003800BA"/>
    <w:rsid w:val="00380172"/>
    <w:rsid w:val="0038076F"/>
    <w:rsid w:val="003811E7"/>
    <w:rsid w:val="0038145B"/>
    <w:rsid w:val="00382069"/>
    <w:rsid w:val="00382CA9"/>
    <w:rsid w:val="00383A1B"/>
    <w:rsid w:val="00383B18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87933"/>
    <w:rsid w:val="00390004"/>
    <w:rsid w:val="00390952"/>
    <w:rsid w:val="003915FF"/>
    <w:rsid w:val="00391AC5"/>
    <w:rsid w:val="0039332B"/>
    <w:rsid w:val="003939DD"/>
    <w:rsid w:val="00394518"/>
    <w:rsid w:val="00394C3F"/>
    <w:rsid w:val="00394E64"/>
    <w:rsid w:val="003957CB"/>
    <w:rsid w:val="00396AA9"/>
    <w:rsid w:val="00397664"/>
    <w:rsid w:val="00397CEB"/>
    <w:rsid w:val="003A01C8"/>
    <w:rsid w:val="003A07F9"/>
    <w:rsid w:val="003A0A1A"/>
    <w:rsid w:val="003A0F0D"/>
    <w:rsid w:val="003A1498"/>
    <w:rsid w:val="003A1636"/>
    <w:rsid w:val="003A18AA"/>
    <w:rsid w:val="003A1956"/>
    <w:rsid w:val="003A203F"/>
    <w:rsid w:val="003A314F"/>
    <w:rsid w:val="003A39EE"/>
    <w:rsid w:val="003A3C07"/>
    <w:rsid w:val="003A45A7"/>
    <w:rsid w:val="003A48DC"/>
    <w:rsid w:val="003A5B0E"/>
    <w:rsid w:val="003A5B22"/>
    <w:rsid w:val="003A6021"/>
    <w:rsid w:val="003A62FB"/>
    <w:rsid w:val="003A6BCD"/>
    <w:rsid w:val="003A7011"/>
    <w:rsid w:val="003A768E"/>
    <w:rsid w:val="003B05F6"/>
    <w:rsid w:val="003B149C"/>
    <w:rsid w:val="003B16E8"/>
    <w:rsid w:val="003B16EF"/>
    <w:rsid w:val="003B17EE"/>
    <w:rsid w:val="003B27C1"/>
    <w:rsid w:val="003B2B23"/>
    <w:rsid w:val="003B2E80"/>
    <w:rsid w:val="003B2E9B"/>
    <w:rsid w:val="003B422C"/>
    <w:rsid w:val="003B4E5A"/>
    <w:rsid w:val="003B55D2"/>
    <w:rsid w:val="003B655D"/>
    <w:rsid w:val="003B6588"/>
    <w:rsid w:val="003B6BE7"/>
    <w:rsid w:val="003B6D74"/>
    <w:rsid w:val="003B6ED0"/>
    <w:rsid w:val="003B7F8D"/>
    <w:rsid w:val="003C15AD"/>
    <w:rsid w:val="003C30FD"/>
    <w:rsid w:val="003C5076"/>
    <w:rsid w:val="003C5590"/>
    <w:rsid w:val="003C55E7"/>
    <w:rsid w:val="003C5A93"/>
    <w:rsid w:val="003C60E1"/>
    <w:rsid w:val="003C6862"/>
    <w:rsid w:val="003C6F05"/>
    <w:rsid w:val="003C6FE2"/>
    <w:rsid w:val="003C73B4"/>
    <w:rsid w:val="003C7892"/>
    <w:rsid w:val="003D0216"/>
    <w:rsid w:val="003D02A3"/>
    <w:rsid w:val="003D0467"/>
    <w:rsid w:val="003D0506"/>
    <w:rsid w:val="003D0646"/>
    <w:rsid w:val="003D089E"/>
    <w:rsid w:val="003D0C60"/>
    <w:rsid w:val="003D12B5"/>
    <w:rsid w:val="003D14D3"/>
    <w:rsid w:val="003D1549"/>
    <w:rsid w:val="003D2274"/>
    <w:rsid w:val="003D23CE"/>
    <w:rsid w:val="003D3556"/>
    <w:rsid w:val="003D35B7"/>
    <w:rsid w:val="003D390D"/>
    <w:rsid w:val="003D3931"/>
    <w:rsid w:val="003D53DF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DBE"/>
    <w:rsid w:val="003E1553"/>
    <w:rsid w:val="003E1889"/>
    <w:rsid w:val="003E1CD9"/>
    <w:rsid w:val="003E2797"/>
    <w:rsid w:val="003E327E"/>
    <w:rsid w:val="003E399D"/>
    <w:rsid w:val="003E3FAE"/>
    <w:rsid w:val="003E4270"/>
    <w:rsid w:val="003E4B90"/>
    <w:rsid w:val="003E4CE2"/>
    <w:rsid w:val="003E4FF2"/>
    <w:rsid w:val="003E53D8"/>
    <w:rsid w:val="003E6641"/>
    <w:rsid w:val="003E687A"/>
    <w:rsid w:val="003E68B6"/>
    <w:rsid w:val="003E6C2F"/>
    <w:rsid w:val="003E70DF"/>
    <w:rsid w:val="003E71B7"/>
    <w:rsid w:val="003E7A2B"/>
    <w:rsid w:val="003F0765"/>
    <w:rsid w:val="003F0CF6"/>
    <w:rsid w:val="003F0F94"/>
    <w:rsid w:val="003F1326"/>
    <w:rsid w:val="003F168B"/>
    <w:rsid w:val="003F18B7"/>
    <w:rsid w:val="003F27A3"/>
    <w:rsid w:val="003F2DF0"/>
    <w:rsid w:val="003F2F67"/>
    <w:rsid w:val="003F33A0"/>
    <w:rsid w:val="003F36C2"/>
    <w:rsid w:val="003F36DE"/>
    <w:rsid w:val="003F3985"/>
    <w:rsid w:val="003F3E9D"/>
    <w:rsid w:val="003F4519"/>
    <w:rsid w:val="003F4E38"/>
    <w:rsid w:val="003F4E43"/>
    <w:rsid w:val="003F6372"/>
    <w:rsid w:val="003F711F"/>
    <w:rsid w:val="003F7126"/>
    <w:rsid w:val="004007DB"/>
    <w:rsid w:val="00400BFA"/>
    <w:rsid w:val="00400CB7"/>
    <w:rsid w:val="0040186D"/>
    <w:rsid w:val="00401DE9"/>
    <w:rsid w:val="00403591"/>
    <w:rsid w:val="004039DD"/>
    <w:rsid w:val="0040435A"/>
    <w:rsid w:val="00404573"/>
    <w:rsid w:val="00405141"/>
    <w:rsid w:val="00405392"/>
    <w:rsid w:val="004102AE"/>
    <w:rsid w:val="00410398"/>
    <w:rsid w:val="004111CE"/>
    <w:rsid w:val="00411468"/>
    <w:rsid w:val="0041186A"/>
    <w:rsid w:val="00411947"/>
    <w:rsid w:val="00412141"/>
    <w:rsid w:val="0041230D"/>
    <w:rsid w:val="00412B7B"/>
    <w:rsid w:val="004131FC"/>
    <w:rsid w:val="0041423A"/>
    <w:rsid w:val="0041440B"/>
    <w:rsid w:val="004147B9"/>
    <w:rsid w:val="00415D71"/>
    <w:rsid w:val="004163C1"/>
    <w:rsid w:val="00416812"/>
    <w:rsid w:val="004173C4"/>
    <w:rsid w:val="00417D44"/>
    <w:rsid w:val="00417E2E"/>
    <w:rsid w:val="00421C1F"/>
    <w:rsid w:val="00421DEE"/>
    <w:rsid w:val="004223A5"/>
    <w:rsid w:val="00422E2B"/>
    <w:rsid w:val="00423A91"/>
    <w:rsid w:val="00423D88"/>
    <w:rsid w:val="00423F72"/>
    <w:rsid w:val="00424139"/>
    <w:rsid w:val="004247E0"/>
    <w:rsid w:val="00424905"/>
    <w:rsid w:val="0042667F"/>
    <w:rsid w:val="0042698C"/>
    <w:rsid w:val="00427549"/>
    <w:rsid w:val="004275AE"/>
    <w:rsid w:val="004277E1"/>
    <w:rsid w:val="0043024B"/>
    <w:rsid w:val="0043036F"/>
    <w:rsid w:val="00430777"/>
    <w:rsid w:val="004310BA"/>
    <w:rsid w:val="00431563"/>
    <w:rsid w:val="00431822"/>
    <w:rsid w:val="00431A7E"/>
    <w:rsid w:val="004322F7"/>
    <w:rsid w:val="0043251C"/>
    <w:rsid w:val="00433B1E"/>
    <w:rsid w:val="00433EE1"/>
    <w:rsid w:val="00433FC9"/>
    <w:rsid w:val="004341BF"/>
    <w:rsid w:val="00434BE8"/>
    <w:rsid w:val="00435B01"/>
    <w:rsid w:val="00435D12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051"/>
    <w:rsid w:val="0044159E"/>
    <w:rsid w:val="00441C17"/>
    <w:rsid w:val="00442106"/>
    <w:rsid w:val="004439A2"/>
    <w:rsid w:val="00443B66"/>
    <w:rsid w:val="00444142"/>
    <w:rsid w:val="0044424A"/>
    <w:rsid w:val="0044573E"/>
    <w:rsid w:val="004458B7"/>
    <w:rsid w:val="00445BF6"/>
    <w:rsid w:val="00446416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1DC0"/>
    <w:rsid w:val="00452D99"/>
    <w:rsid w:val="00452ECB"/>
    <w:rsid w:val="0045328B"/>
    <w:rsid w:val="004539FA"/>
    <w:rsid w:val="00453D9D"/>
    <w:rsid w:val="00453E31"/>
    <w:rsid w:val="00454B63"/>
    <w:rsid w:val="0045529B"/>
    <w:rsid w:val="00455864"/>
    <w:rsid w:val="004559C7"/>
    <w:rsid w:val="004561BC"/>
    <w:rsid w:val="004564D6"/>
    <w:rsid w:val="0045671C"/>
    <w:rsid w:val="00456B84"/>
    <w:rsid w:val="00456D83"/>
    <w:rsid w:val="00456DCC"/>
    <w:rsid w:val="00456FD4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2DC8"/>
    <w:rsid w:val="00464517"/>
    <w:rsid w:val="004653C3"/>
    <w:rsid w:val="004656E5"/>
    <w:rsid w:val="00465DC5"/>
    <w:rsid w:val="00466E6C"/>
    <w:rsid w:val="00466FB5"/>
    <w:rsid w:val="004672D3"/>
    <w:rsid w:val="00467477"/>
    <w:rsid w:val="0046782E"/>
    <w:rsid w:val="00467F11"/>
    <w:rsid w:val="00470479"/>
    <w:rsid w:val="0047070B"/>
    <w:rsid w:val="00471CDC"/>
    <w:rsid w:val="00471E23"/>
    <w:rsid w:val="00472E43"/>
    <w:rsid w:val="00472E67"/>
    <w:rsid w:val="00472EF0"/>
    <w:rsid w:val="00472F6D"/>
    <w:rsid w:val="004730F6"/>
    <w:rsid w:val="00473317"/>
    <w:rsid w:val="00473AE1"/>
    <w:rsid w:val="00473FE6"/>
    <w:rsid w:val="00474379"/>
    <w:rsid w:val="0047453B"/>
    <w:rsid w:val="004746D9"/>
    <w:rsid w:val="0047486E"/>
    <w:rsid w:val="00474B07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77D66"/>
    <w:rsid w:val="00480019"/>
    <w:rsid w:val="0048007F"/>
    <w:rsid w:val="00480802"/>
    <w:rsid w:val="00480D7A"/>
    <w:rsid w:val="00480FAF"/>
    <w:rsid w:val="0048151C"/>
    <w:rsid w:val="00481868"/>
    <w:rsid w:val="00481F18"/>
    <w:rsid w:val="00483112"/>
    <w:rsid w:val="00483A5F"/>
    <w:rsid w:val="00484331"/>
    <w:rsid w:val="00484B54"/>
    <w:rsid w:val="00484BA4"/>
    <w:rsid w:val="00485687"/>
    <w:rsid w:val="0048586A"/>
    <w:rsid w:val="00485D55"/>
    <w:rsid w:val="00485FB7"/>
    <w:rsid w:val="00486783"/>
    <w:rsid w:val="00486ACA"/>
    <w:rsid w:val="00486F34"/>
    <w:rsid w:val="004871F7"/>
    <w:rsid w:val="00487315"/>
    <w:rsid w:val="004874A1"/>
    <w:rsid w:val="00487621"/>
    <w:rsid w:val="00490341"/>
    <w:rsid w:val="00490558"/>
    <w:rsid w:val="00490B89"/>
    <w:rsid w:val="004913F4"/>
    <w:rsid w:val="00491A04"/>
    <w:rsid w:val="00491A96"/>
    <w:rsid w:val="004922A7"/>
    <w:rsid w:val="004923C7"/>
    <w:rsid w:val="00492D93"/>
    <w:rsid w:val="0049371F"/>
    <w:rsid w:val="00493A5B"/>
    <w:rsid w:val="004946AD"/>
    <w:rsid w:val="00494892"/>
    <w:rsid w:val="004949A2"/>
    <w:rsid w:val="00494B51"/>
    <w:rsid w:val="00494E2E"/>
    <w:rsid w:val="00496D9D"/>
    <w:rsid w:val="00497D3B"/>
    <w:rsid w:val="004A0276"/>
    <w:rsid w:val="004A02F1"/>
    <w:rsid w:val="004A074A"/>
    <w:rsid w:val="004A0ACF"/>
    <w:rsid w:val="004A0BAB"/>
    <w:rsid w:val="004A0D07"/>
    <w:rsid w:val="004A1A6F"/>
    <w:rsid w:val="004A1F92"/>
    <w:rsid w:val="004A22EB"/>
    <w:rsid w:val="004A23CA"/>
    <w:rsid w:val="004A2934"/>
    <w:rsid w:val="004A2F8A"/>
    <w:rsid w:val="004A3233"/>
    <w:rsid w:val="004A3EB5"/>
    <w:rsid w:val="004A438B"/>
    <w:rsid w:val="004A4CEB"/>
    <w:rsid w:val="004A4E95"/>
    <w:rsid w:val="004A5453"/>
    <w:rsid w:val="004A6799"/>
    <w:rsid w:val="004A6953"/>
    <w:rsid w:val="004A7215"/>
    <w:rsid w:val="004A72D4"/>
    <w:rsid w:val="004A7483"/>
    <w:rsid w:val="004A775D"/>
    <w:rsid w:val="004B11FA"/>
    <w:rsid w:val="004B15E4"/>
    <w:rsid w:val="004B17C0"/>
    <w:rsid w:val="004B251C"/>
    <w:rsid w:val="004B2D6A"/>
    <w:rsid w:val="004B3479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B7FD5"/>
    <w:rsid w:val="004C057C"/>
    <w:rsid w:val="004C0BDE"/>
    <w:rsid w:val="004C1CD1"/>
    <w:rsid w:val="004C2641"/>
    <w:rsid w:val="004C2C17"/>
    <w:rsid w:val="004C3388"/>
    <w:rsid w:val="004C3708"/>
    <w:rsid w:val="004C3EF8"/>
    <w:rsid w:val="004C4A05"/>
    <w:rsid w:val="004C565D"/>
    <w:rsid w:val="004C59EC"/>
    <w:rsid w:val="004C665B"/>
    <w:rsid w:val="004C6D5E"/>
    <w:rsid w:val="004C7B2C"/>
    <w:rsid w:val="004C7D6D"/>
    <w:rsid w:val="004D09AF"/>
    <w:rsid w:val="004D150D"/>
    <w:rsid w:val="004D15A8"/>
    <w:rsid w:val="004D21AE"/>
    <w:rsid w:val="004D2769"/>
    <w:rsid w:val="004D2F78"/>
    <w:rsid w:val="004D314D"/>
    <w:rsid w:val="004D33B6"/>
    <w:rsid w:val="004D4A48"/>
    <w:rsid w:val="004D4BF4"/>
    <w:rsid w:val="004D4D15"/>
    <w:rsid w:val="004D4D64"/>
    <w:rsid w:val="004D5F2D"/>
    <w:rsid w:val="004D64D6"/>
    <w:rsid w:val="004D7E6E"/>
    <w:rsid w:val="004E069B"/>
    <w:rsid w:val="004E0974"/>
    <w:rsid w:val="004E1DA2"/>
    <w:rsid w:val="004E2083"/>
    <w:rsid w:val="004E2096"/>
    <w:rsid w:val="004E2139"/>
    <w:rsid w:val="004E2452"/>
    <w:rsid w:val="004E3BE9"/>
    <w:rsid w:val="004E3CE7"/>
    <w:rsid w:val="004E4016"/>
    <w:rsid w:val="004E4397"/>
    <w:rsid w:val="004E4C46"/>
    <w:rsid w:val="004E6552"/>
    <w:rsid w:val="004E659C"/>
    <w:rsid w:val="004E68CA"/>
    <w:rsid w:val="004E70D3"/>
    <w:rsid w:val="004E720B"/>
    <w:rsid w:val="004E78F4"/>
    <w:rsid w:val="004E7C90"/>
    <w:rsid w:val="004F00F5"/>
    <w:rsid w:val="004F0116"/>
    <w:rsid w:val="004F078C"/>
    <w:rsid w:val="004F0D38"/>
    <w:rsid w:val="004F1111"/>
    <w:rsid w:val="004F12C0"/>
    <w:rsid w:val="004F13F0"/>
    <w:rsid w:val="004F1892"/>
    <w:rsid w:val="004F1FD1"/>
    <w:rsid w:val="004F21A8"/>
    <w:rsid w:val="004F25ED"/>
    <w:rsid w:val="004F2B81"/>
    <w:rsid w:val="004F30B3"/>
    <w:rsid w:val="004F33FC"/>
    <w:rsid w:val="004F3927"/>
    <w:rsid w:val="004F407F"/>
    <w:rsid w:val="004F4D35"/>
    <w:rsid w:val="004F581E"/>
    <w:rsid w:val="004F5C17"/>
    <w:rsid w:val="004F6761"/>
    <w:rsid w:val="004F6ED0"/>
    <w:rsid w:val="004F6EEC"/>
    <w:rsid w:val="00500351"/>
    <w:rsid w:val="00500B9D"/>
    <w:rsid w:val="00500DAB"/>
    <w:rsid w:val="00500E9A"/>
    <w:rsid w:val="00500F97"/>
    <w:rsid w:val="00501055"/>
    <w:rsid w:val="0050160F"/>
    <w:rsid w:val="00501719"/>
    <w:rsid w:val="005022C1"/>
    <w:rsid w:val="00502552"/>
    <w:rsid w:val="00502CED"/>
    <w:rsid w:val="00502FE5"/>
    <w:rsid w:val="00503D8A"/>
    <w:rsid w:val="00504A86"/>
    <w:rsid w:val="00504B3E"/>
    <w:rsid w:val="00504B56"/>
    <w:rsid w:val="00504DFC"/>
    <w:rsid w:val="00505588"/>
    <w:rsid w:val="005055B3"/>
    <w:rsid w:val="00505907"/>
    <w:rsid w:val="00505CC1"/>
    <w:rsid w:val="005060D5"/>
    <w:rsid w:val="00507205"/>
    <w:rsid w:val="0050720E"/>
    <w:rsid w:val="00507C24"/>
    <w:rsid w:val="005109F9"/>
    <w:rsid w:val="00510EF5"/>
    <w:rsid w:val="0051167C"/>
    <w:rsid w:val="00511EED"/>
    <w:rsid w:val="00511FBC"/>
    <w:rsid w:val="00512245"/>
    <w:rsid w:val="00512442"/>
    <w:rsid w:val="00512650"/>
    <w:rsid w:val="00512767"/>
    <w:rsid w:val="00512944"/>
    <w:rsid w:val="005136D3"/>
    <w:rsid w:val="00514022"/>
    <w:rsid w:val="005147C9"/>
    <w:rsid w:val="00515D45"/>
    <w:rsid w:val="0051669B"/>
    <w:rsid w:val="0051680C"/>
    <w:rsid w:val="00516952"/>
    <w:rsid w:val="00517879"/>
    <w:rsid w:val="0051799E"/>
    <w:rsid w:val="00517B81"/>
    <w:rsid w:val="005203C5"/>
    <w:rsid w:val="00520EDB"/>
    <w:rsid w:val="00521501"/>
    <w:rsid w:val="005217B2"/>
    <w:rsid w:val="00521E98"/>
    <w:rsid w:val="005220A4"/>
    <w:rsid w:val="0052224B"/>
    <w:rsid w:val="00523C8F"/>
    <w:rsid w:val="00523D28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6AB1"/>
    <w:rsid w:val="00526E69"/>
    <w:rsid w:val="0052715F"/>
    <w:rsid w:val="005272F4"/>
    <w:rsid w:val="00527C77"/>
    <w:rsid w:val="00530707"/>
    <w:rsid w:val="005307F9"/>
    <w:rsid w:val="0053145C"/>
    <w:rsid w:val="0053311C"/>
    <w:rsid w:val="00533435"/>
    <w:rsid w:val="00533B22"/>
    <w:rsid w:val="0053483E"/>
    <w:rsid w:val="00534D52"/>
    <w:rsid w:val="00534E4D"/>
    <w:rsid w:val="00534E91"/>
    <w:rsid w:val="00535109"/>
    <w:rsid w:val="005354A5"/>
    <w:rsid w:val="00535F6A"/>
    <w:rsid w:val="005360AD"/>
    <w:rsid w:val="00536A24"/>
    <w:rsid w:val="005374AC"/>
    <w:rsid w:val="0053793C"/>
    <w:rsid w:val="00537A1B"/>
    <w:rsid w:val="00537DA2"/>
    <w:rsid w:val="00540123"/>
    <w:rsid w:val="00540D10"/>
    <w:rsid w:val="005417DB"/>
    <w:rsid w:val="005423E5"/>
    <w:rsid w:val="00542AA4"/>
    <w:rsid w:val="00542DB4"/>
    <w:rsid w:val="00543270"/>
    <w:rsid w:val="005440B8"/>
    <w:rsid w:val="00544518"/>
    <w:rsid w:val="005447FE"/>
    <w:rsid w:val="00544C88"/>
    <w:rsid w:val="0054556D"/>
    <w:rsid w:val="00545D55"/>
    <w:rsid w:val="00546066"/>
    <w:rsid w:val="00546562"/>
    <w:rsid w:val="00546683"/>
    <w:rsid w:val="005470C0"/>
    <w:rsid w:val="00547E45"/>
    <w:rsid w:val="005502FD"/>
    <w:rsid w:val="00550955"/>
    <w:rsid w:val="00550C27"/>
    <w:rsid w:val="00551675"/>
    <w:rsid w:val="00551FAD"/>
    <w:rsid w:val="00552485"/>
    <w:rsid w:val="00552ED3"/>
    <w:rsid w:val="00553311"/>
    <w:rsid w:val="005545B8"/>
    <w:rsid w:val="00554A63"/>
    <w:rsid w:val="00554BBA"/>
    <w:rsid w:val="00555198"/>
    <w:rsid w:val="00555A1F"/>
    <w:rsid w:val="00555FF1"/>
    <w:rsid w:val="005563D5"/>
    <w:rsid w:val="005579C4"/>
    <w:rsid w:val="00560C33"/>
    <w:rsid w:val="0056114C"/>
    <w:rsid w:val="005614F3"/>
    <w:rsid w:val="0056169B"/>
    <w:rsid w:val="005618A1"/>
    <w:rsid w:val="00561B67"/>
    <w:rsid w:val="00561CE3"/>
    <w:rsid w:val="00561F12"/>
    <w:rsid w:val="00562464"/>
    <w:rsid w:val="00562850"/>
    <w:rsid w:val="005629D4"/>
    <w:rsid w:val="00563349"/>
    <w:rsid w:val="00563A62"/>
    <w:rsid w:val="00563EFB"/>
    <w:rsid w:val="0056558C"/>
    <w:rsid w:val="005656B0"/>
    <w:rsid w:val="00565A86"/>
    <w:rsid w:val="00565BEE"/>
    <w:rsid w:val="00566039"/>
    <w:rsid w:val="005674D2"/>
    <w:rsid w:val="00567E57"/>
    <w:rsid w:val="00570CAC"/>
    <w:rsid w:val="0057111A"/>
    <w:rsid w:val="00571CC8"/>
    <w:rsid w:val="00571D2D"/>
    <w:rsid w:val="005728E1"/>
    <w:rsid w:val="00572A48"/>
    <w:rsid w:val="00573191"/>
    <w:rsid w:val="00573648"/>
    <w:rsid w:val="005738BF"/>
    <w:rsid w:val="0057392C"/>
    <w:rsid w:val="005744ED"/>
    <w:rsid w:val="005749E3"/>
    <w:rsid w:val="005749E8"/>
    <w:rsid w:val="00574CEE"/>
    <w:rsid w:val="00575EE7"/>
    <w:rsid w:val="00575F3C"/>
    <w:rsid w:val="005760EB"/>
    <w:rsid w:val="0057626C"/>
    <w:rsid w:val="0057688E"/>
    <w:rsid w:val="00577019"/>
    <w:rsid w:val="005778D9"/>
    <w:rsid w:val="00577EFB"/>
    <w:rsid w:val="005805B5"/>
    <w:rsid w:val="0058078C"/>
    <w:rsid w:val="00581942"/>
    <w:rsid w:val="0058202C"/>
    <w:rsid w:val="005824A9"/>
    <w:rsid w:val="005828BC"/>
    <w:rsid w:val="00582A55"/>
    <w:rsid w:val="00582E5B"/>
    <w:rsid w:val="0058309E"/>
    <w:rsid w:val="0058358B"/>
    <w:rsid w:val="005844A3"/>
    <w:rsid w:val="005844E1"/>
    <w:rsid w:val="00584745"/>
    <w:rsid w:val="00584E2D"/>
    <w:rsid w:val="005858B4"/>
    <w:rsid w:val="0058634E"/>
    <w:rsid w:val="00586A0F"/>
    <w:rsid w:val="00587278"/>
    <w:rsid w:val="005873F4"/>
    <w:rsid w:val="0058773C"/>
    <w:rsid w:val="00587C60"/>
    <w:rsid w:val="00591C72"/>
    <w:rsid w:val="00591DEC"/>
    <w:rsid w:val="00592015"/>
    <w:rsid w:val="0059276A"/>
    <w:rsid w:val="00592DCE"/>
    <w:rsid w:val="00592F5D"/>
    <w:rsid w:val="00593303"/>
    <w:rsid w:val="005941EF"/>
    <w:rsid w:val="00594522"/>
    <w:rsid w:val="005945B1"/>
    <w:rsid w:val="00595756"/>
    <w:rsid w:val="00595946"/>
    <w:rsid w:val="00596164"/>
    <w:rsid w:val="0059626F"/>
    <w:rsid w:val="00596276"/>
    <w:rsid w:val="005A15C3"/>
    <w:rsid w:val="005A31F2"/>
    <w:rsid w:val="005A400A"/>
    <w:rsid w:val="005A6601"/>
    <w:rsid w:val="005A68B9"/>
    <w:rsid w:val="005A6A19"/>
    <w:rsid w:val="005A6DC8"/>
    <w:rsid w:val="005A6F50"/>
    <w:rsid w:val="005A7073"/>
    <w:rsid w:val="005B0862"/>
    <w:rsid w:val="005B0F4C"/>
    <w:rsid w:val="005B1620"/>
    <w:rsid w:val="005B1625"/>
    <w:rsid w:val="005B1F79"/>
    <w:rsid w:val="005B217A"/>
    <w:rsid w:val="005B2D5D"/>
    <w:rsid w:val="005B2D77"/>
    <w:rsid w:val="005B2F8A"/>
    <w:rsid w:val="005B3339"/>
    <w:rsid w:val="005B36F1"/>
    <w:rsid w:val="005B3EA8"/>
    <w:rsid w:val="005B3F8D"/>
    <w:rsid w:val="005B4417"/>
    <w:rsid w:val="005B5495"/>
    <w:rsid w:val="005B655C"/>
    <w:rsid w:val="005B68B6"/>
    <w:rsid w:val="005B6934"/>
    <w:rsid w:val="005B6E53"/>
    <w:rsid w:val="005B7E8C"/>
    <w:rsid w:val="005C0426"/>
    <w:rsid w:val="005C0C87"/>
    <w:rsid w:val="005C0E87"/>
    <w:rsid w:val="005C1267"/>
    <w:rsid w:val="005C1461"/>
    <w:rsid w:val="005C1B07"/>
    <w:rsid w:val="005C1BD0"/>
    <w:rsid w:val="005C2637"/>
    <w:rsid w:val="005C358B"/>
    <w:rsid w:val="005C3832"/>
    <w:rsid w:val="005C3F64"/>
    <w:rsid w:val="005C5FA7"/>
    <w:rsid w:val="005C6B99"/>
    <w:rsid w:val="005C6DC6"/>
    <w:rsid w:val="005C6F02"/>
    <w:rsid w:val="005C7136"/>
    <w:rsid w:val="005C7DD5"/>
    <w:rsid w:val="005C7E57"/>
    <w:rsid w:val="005C7EC5"/>
    <w:rsid w:val="005D00AA"/>
    <w:rsid w:val="005D094B"/>
    <w:rsid w:val="005D0E08"/>
    <w:rsid w:val="005D1A15"/>
    <w:rsid w:val="005D2888"/>
    <w:rsid w:val="005D39C9"/>
    <w:rsid w:val="005D3FC0"/>
    <w:rsid w:val="005D4531"/>
    <w:rsid w:val="005D4651"/>
    <w:rsid w:val="005D486E"/>
    <w:rsid w:val="005D537E"/>
    <w:rsid w:val="005D5F7F"/>
    <w:rsid w:val="005D606D"/>
    <w:rsid w:val="005D699B"/>
    <w:rsid w:val="005D6A8F"/>
    <w:rsid w:val="005D6AE8"/>
    <w:rsid w:val="005D720F"/>
    <w:rsid w:val="005D7678"/>
    <w:rsid w:val="005D7EAC"/>
    <w:rsid w:val="005D7FCB"/>
    <w:rsid w:val="005E0558"/>
    <w:rsid w:val="005E0ACC"/>
    <w:rsid w:val="005E106E"/>
    <w:rsid w:val="005E1B99"/>
    <w:rsid w:val="005E1E30"/>
    <w:rsid w:val="005E210E"/>
    <w:rsid w:val="005E2352"/>
    <w:rsid w:val="005E25F5"/>
    <w:rsid w:val="005E30F8"/>
    <w:rsid w:val="005E33BF"/>
    <w:rsid w:val="005E34E0"/>
    <w:rsid w:val="005E42BE"/>
    <w:rsid w:val="005E48B5"/>
    <w:rsid w:val="005E4CF2"/>
    <w:rsid w:val="005E4D9C"/>
    <w:rsid w:val="005E4F88"/>
    <w:rsid w:val="005E51F7"/>
    <w:rsid w:val="005E534A"/>
    <w:rsid w:val="005E594A"/>
    <w:rsid w:val="005E5A79"/>
    <w:rsid w:val="005E5F93"/>
    <w:rsid w:val="005E611E"/>
    <w:rsid w:val="005E74D9"/>
    <w:rsid w:val="005E7520"/>
    <w:rsid w:val="005F0026"/>
    <w:rsid w:val="005F0266"/>
    <w:rsid w:val="005F028A"/>
    <w:rsid w:val="005F0719"/>
    <w:rsid w:val="005F0F11"/>
    <w:rsid w:val="005F14DE"/>
    <w:rsid w:val="005F152F"/>
    <w:rsid w:val="005F220E"/>
    <w:rsid w:val="005F2355"/>
    <w:rsid w:val="005F38A7"/>
    <w:rsid w:val="005F3A47"/>
    <w:rsid w:val="005F44A3"/>
    <w:rsid w:val="005F4600"/>
    <w:rsid w:val="005F4C39"/>
    <w:rsid w:val="005F5AA4"/>
    <w:rsid w:val="005F6857"/>
    <w:rsid w:val="005F6F10"/>
    <w:rsid w:val="005F7092"/>
    <w:rsid w:val="005F7DD6"/>
    <w:rsid w:val="006000D1"/>
    <w:rsid w:val="00600283"/>
    <w:rsid w:val="00600524"/>
    <w:rsid w:val="00600591"/>
    <w:rsid w:val="00600DAA"/>
    <w:rsid w:val="00601490"/>
    <w:rsid w:val="006016B2"/>
    <w:rsid w:val="0060183E"/>
    <w:rsid w:val="00601AF9"/>
    <w:rsid w:val="006029E7"/>
    <w:rsid w:val="00602DE6"/>
    <w:rsid w:val="00603016"/>
    <w:rsid w:val="00603342"/>
    <w:rsid w:val="00603A7E"/>
    <w:rsid w:val="00603EF9"/>
    <w:rsid w:val="0060420B"/>
    <w:rsid w:val="0060513C"/>
    <w:rsid w:val="0060580E"/>
    <w:rsid w:val="00605BC2"/>
    <w:rsid w:val="006060F6"/>
    <w:rsid w:val="00606711"/>
    <w:rsid w:val="00606BB0"/>
    <w:rsid w:val="00606E33"/>
    <w:rsid w:val="00606FBF"/>
    <w:rsid w:val="00607E17"/>
    <w:rsid w:val="00607E31"/>
    <w:rsid w:val="00607FA2"/>
    <w:rsid w:val="0061044B"/>
    <w:rsid w:val="00610C83"/>
    <w:rsid w:val="00610DE5"/>
    <w:rsid w:val="00610DEE"/>
    <w:rsid w:val="00611EA1"/>
    <w:rsid w:val="0061223F"/>
    <w:rsid w:val="00612BF3"/>
    <w:rsid w:val="00612C1D"/>
    <w:rsid w:val="00612F06"/>
    <w:rsid w:val="00613690"/>
    <w:rsid w:val="00613D54"/>
    <w:rsid w:val="00613DD6"/>
    <w:rsid w:val="0061641A"/>
    <w:rsid w:val="00620C6C"/>
    <w:rsid w:val="00621976"/>
    <w:rsid w:val="00621C6B"/>
    <w:rsid w:val="00622154"/>
    <w:rsid w:val="006222A7"/>
    <w:rsid w:val="00622883"/>
    <w:rsid w:val="006228CE"/>
    <w:rsid w:val="00622ECF"/>
    <w:rsid w:val="00623DB8"/>
    <w:rsid w:val="00623E5F"/>
    <w:rsid w:val="0062400A"/>
    <w:rsid w:val="006240A1"/>
    <w:rsid w:val="006245E2"/>
    <w:rsid w:val="00624B9E"/>
    <w:rsid w:val="00625013"/>
    <w:rsid w:val="006253D6"/>
    <w:rsid w:val="006261B3"/>
    <w:rsid w:val="00626505"/>
    <w:rsid w:val="00626658"/>
    <w:rsid w:val="006266B0"/>
    <w:rsid w:val="0062754F"/>
    <w:rsid w:val="00627591"/>
    <w:rsid w:val="006275EB"/>
    <w:rsid w:val="00627B67"/>
    <w:rsid w:val="00630D64"/>
    <w:rsid w:val="006313C8"/>
    <w:rsid w:val="006319DA"/>
    <w:rsid w:val="006320F5"/>
    <w:rsid w:val="00632562"/>
    <w:rsid w:val="00632683"/>
    <w:rsid w:val="006336CD"/>
    <w:rsid w:val="00633809"/>
    <w:rsid w:val="00633E26"/>
    <w:rsid w:val="00633FFC"/>
    <w:rsid w:val="00635156"/>
    <w:rsid w:val="00635501"/>
    <w:rsid w:val="00635B4E"/>
    <w:rsid w:val="00636D2F"/>
    <w:rsid w:val="00640111"/>
    <w:rsid w:val="00640478"/>
    <w:rsid w:val="0064094E"/>
    <w:rsid w:val="00640B49"/>
    <w:rsid w:val="00640CCE"/>
    <w:rsid w:val="00640D9C"/>
    <w:rsid w:val="00641155"/>
    <w:rsid w:val="0064123E"/>
    <w:rsid w:val="006420C4"/>
    <w:rsid w:val="006422A6"/>
    <w:rsid w:val="00642612"/>
    <w:rsid w:val="006433AF"/>
    <w:rsid w:val="00643C9D"/>
    <w:rsid w:val="00643E57"/>
    <w:rsid w:val="006444E0"/>
    <w:rsid w:val="0064682D"/>
    <w:rsid w:val="00646CAD"/>
    <w:rsid w:val="00647643"/>
    <w:rsid w:val="00647F76"/>
    <w:rsid w:val="0065173D"/>
    <w:rsid w:val="00651AE3"/>
    <w:rsid w:val="006526F7"/>
    <w:rsid w:val="0065321B"/>
    <w:rsid w:val="006532D8"/>
    <w:rsid w:val="00653ABC"/>
    <w:rsid w:val="00653E8A"/>
    <w:rsid w:val="00654967"/>
    <w:rsid w:val="00655A74"/>
    <w:rsid w:val="00655F4B"/>
    <w:rsid w:val="00655FDE"/>
    <w:rsid w:val="00656109"/>
    <w:rsid w:val="006566FC"/>
    <w:rsid w:val="00657571"/>
    <w:rsid w:val="006575DD"/>
    <w:rsid w:val="00660333"/>
    <w:rsid w:val="00661493"/>
    <w:rsid w:val="00661884"/>
    <w:rsid w:val="00661AED"/>
    <w:rsid w:val="00662197"/>
    <w:rsid w:val="00663317"/>
    <w:rsid w:val="00663699"/>
    <w:rsid w:val="00663A01"/>
    <w:rsid w:val="00663F7A"/>
    <w:rsid w:val="0066461D"/>
    <w:rsid w:val="00664CFD"/>
    <w:rsid w:val="0066594D"/>
    <w:rsid w:val="00665FE6"/>
    <w:rsid w:val="00666076"/>
    <w:rsid w:val="006666AD"/>
    <w:rsid w:val="00666BC0"/>
    <w:rsid w:val="006675F4"/>
    <w:rsid w:val="006678E4"/>
    <w:rsid w:val="0066793E"/>
    <w:rsid w:val="00667F55"/>
    <w:rsid w:val="00671093"/>
    <w:rsid w:val="00671830"/>
    <w:rsid w:val="00672EAB"/>
    <w:rsid w:val="00673103"/>
    <w:rsid w:val="006737DE"/>
    <w:rsid w:val="00674B09"/>
    <w:rsid w:val="00674B8F"/>
    <w:rsid w:val="00674CFB"/>
    <w:rsid w:val="00674F01"/>
    <w:rsid w:val="0067587A"/>
    <w:rsid w:val="006767A9"/>
    <w:rsid w:val="00676AF1"/>
    <w:rsid w:val="00676BA5"/>
    <w:rsid w:val="0067706F"/>
    <w:rsid w:val="00677359"/>
    <w:rsid w:val="006775D8"/>
    <w:rsid w:val="00677A1D"/>
    <w:rsid w:val="006804E9"/>
    <w:rsid w:val="006809BF"/>
    <w:rsid w:val="00680AA6"/>
    <w:rsid w:val="00680EED"/>
    <w:rsid w:val="006812B0"/>
    <w:rsid w:val="00681580"/>
    <w:rsid w:val="00681E0D"/>
    <w:rsid w:val="00681E7E"/>
    <w:rsid w:val="00682589"/>
    <w:rsid w:val="006828F3"/>
    <w:rsid w:val="00682A8F"/>
    <w:rsid w:val="006831A3"/>
    <w:rsid w:val="006834AA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2BA5"/>
    <w:rsid w:val="00693397"/>
    <w:rsid w:val="00693C98"/>
    <w:rsid w:val="00694554"/>
    <w:rsid w:val="00694C76"/>
    <w:rsid w:val="00694E2A"/>
    <w:rsid w:val="006953EB"/>
    <w:rsid w:val="00695452"/>
    <w:rsid w:val="00695FF5"/>
    <w:rsid w:val="00696A3D"/>
    <w:rsid w:val="00696ACD"/>
    <w:rsid w:val="0069701A"/>
    <w:rsid w:val="006972DA"/>
    <w:rsid w:val="006A011C"/>
    <w:rsid w:val="006A07CF"/>
    <w:rsid w:val="006A0E69"/>
    <w:rsid w:val="006A10BD"/>
    <w:rsid w:val="006A3011"/>
    <w:rsid w:val="006A3971"/>
    <w:rsid w:val="006A3D02"/>
    <w:rsid w:val="006A449D"/>
    <w:rsid w:val="006A4B40"/>
    <w:rsid w:val="006A5FE0"/>
    <w:rsid w:val="006A60DA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678"/>
    <w:rsid w:val="006B1758"/>
    <w:rsid w:val="006B230E"/>
    <w:rsid w:val="006B29EA"/>
    <w:rsid w:val="006B377E"/>
    <w:rsid w:val="006B3F1E"/>
    <w:rsid w:val="006B48C4"/>
    <w:rsid w:val="006B4F1F"/>
    <w:rsid w:val="006B536D"/>
    <w:rsid w:val="006B6AFF"/>
    <w:rsid w:val="006C1F67"/>
    <w:rsid w:val="006C1FD9"/>
    <w:rsid w:val="006C282F"/>
    <w:rsid w:val="006C2875"/>
    <w:rsid w:val="006C291E"/>
    <w:rsid w:val="006C3AA6"/>
    <w:rsid w:val="006C3FEB"/>
    <w:rsid w:val="006C40CD"/>
    <w:rsid w:val="006C4386"/>
    <w:rsid w:val="006C45E1"/>
    <w:rsid w:val="006C45F7"/>
    <w:rsid w:val="006C483E"/>
    <w:rsid w:val="006C50C7"/>
    <w:rsid w:val="006C576E"/>
    <w:rsid w:val="006C60A6"/>
    <w:rsid w:val="006C6647"/>
    <w:rsid w:val="006C69C5"/>
    <w:rsid w:val="006C6F6F"/>
    <w:rsid w:val="006C6FCB"/>
    <w:rsid w:val="006C7D3D"/>
    <w:rsid w:val="006D1E04"/>
    <w:rsid w:val="006D23C8"/>
    <w:rsid w:val="006D2754"/>
    <w:rsid w:val="006D2A0C"/>
    <w:rsid w:val="006D2F2D"/>
    <w:rsid w:val="006D41C9"/>
    <w:rsid w:val="006D43C8"/>
    <w:rsid w:val="006D506C"/>
    <w:rsid w:val="006D5311"/>
    <w:rsid w:val="006D53EE"/>
    <w:rsid w:val="006D5D6C"/>
    <w:rsid w:val="006D5F8D"/>
    <w:rsid w:val="006D69CB"/>
    <w:rsid w:val="006D6A15"/>
    <w:rsid w:val="006E015C"/>
    <w:rsid w:val="006E0CEC"/>
    <w:rsid w:val="006E17F4"/>
    <w:rsid w:val="006E1CDA"/>
    <w:rsid w:val="006E2B2E"/>
    <w:rsid w:val="006E2B78"/>
    <w:rsid w:val="006E38CA"/>
    <w:rsid w:val="006E3980"/>
    <w:rsid w:val="006E3AD6"/>
    <w:rsid w:val="006E3C78"/>
    <w:rsid w:val="006E3EE0"/>
    <w:rsid w:val="006E4368"/>
    <w:rsid w:val="006E43AA"/>
    <w:rsid w:val="006E4605"/>
    <w:rsid w:val="006E4B62"/>
    <w:rsid w:val="006E555E"/>
    <w:rsid w:val="006E5590"/>
    <w:rsid w:val="006E5963"/>
    <w:rsid w:val="006E6197"/>
    <w:rsid w:val="006E6296"/>
    <w:rsid w:val="006E6494"/>
    <w:rsid w:val="006E65E0"/>
    <w:rsid w:val="006E6774"/>
    <w:rsid w:val="006E6816"/>
    <w:rsid w:val="006E6BDB"/>
    <w:rsid w:val="006E6F41"/>
    <w:rsid w:val="006E7F5D"/>
    <w:rsid w:val="006F03CD"/>
    <w:rsid w:val="006F05EC"/>
    <w:rsid w:val="006F198D"/>
    <w:rsid w:val="006F1BCF"/>
    <w:rsid w:val="006F1F99"/>
    <w:rsid w:val="006F2AB5"/>
    <w:rsid w:val="006F30B6"/>
    <w:rsid w:val="006F407B"/>
    <w:rsid w:val="006F410B"/>
    <w:rsid w:val="006F4264"/>
    <w:rsid w:val="006F4B5E"/>
    <w:rsid w:val="006F4D0F"/>
    <w:rsid w:val="006F4FFC"/>
    <w:rsid w:val="006F578D"/>
    <w:rsid w:val="006F57F4"/>
    <w:rsid w:val="006F6AD9"/>
    <w:rsid w:val="006F6AEB"/>
    <w:rsid w:val="006F6E21"/>
    <w:rsid w:val="006F7780"/>
    <w:rsid w:val="00701111"/>
    <w:rsid w:val="0070135B"/>
    <w:rsid w:val="0070213F"/>
    <w:rsid w:val="0070254F"/>
    <w:rsid w:val="007028A7"/>
    <w:rsid w:val="00702BE9"/>
    <w:rsid w:val="00702C7B"/>
    <w:rsid w:val="00702C93"/>
    <w:rsid w:val="00702CD8"/>
    <w:rsid w:val="007030CE"/>
    <w:rsid w:val="007040E7"/>
    <w:rsid w:val="00704470"/>
    <w:rsid w:val="00704512"/>
    <w:rsid w:val="00704EA5"/>
    <w:rsid w:val="007051D2"/>
    <w:rsid w:val="00705381"/>
    <w:rsid w:val="0070656E"/>
    <w:rsid w:val="00706D10"/>
    <w:rsid w:val="007073BA"/>
    <w:rsid w:val="00707F65"/>
    <w:rsid w:val="007106FD"/>
    <w:rsid w:val="00712A64"/>
    <w:rsid w:val="00712B9B"/>
    <w:rsid w:val="007130CF"/>
    <w:rsid w:val="00713D0E"/>
    <w:rsid w:val="00713DDF"/>
    <w:rsid w:val="00713E49"/>
    <w:rsid w:val="00714185"/>
    <w:rsid w:val="007141DA"/>
    <w:rsid w:val="0071428E"/>
    <w:rsid w:val="007142FB"/>
    <w:rsid w:val="00715142"/>
    <w:rsid w:val="007157BC"/>
    <w:rsid w:val="007158CC"/>
    <w:rsid w:val="00716A40"/>
    <w:rsid w:val="007176BC"/>
    <w:rsid w:val="00717D79"/>
    <w:rsid w:val="00720D8E"/>
    <w:rsid w:val="00721078"/>
    <w:rsid w:val="00721948"/>
    <w:rsid w:val="00721A26"/>
    <w:rsid w:val="00721A64"/>
    <w:rsid w:val="0072268B"/>
    <w:rsid w:val="0072309F"/>
    <w:rsid w:val="007230F3"/>
    <w:rsid w:val="00723A51"/>
    <w:rsid w:val="0072511C"/>
    <w:rsid w:val="007251BE"/>
    <w:rsid w:val="00725356"/>
    <w:rsid w:val="00725491"/>
    <w:rsid w:val="00725F8B"/>
    <w:rsid w:val="00726115"/>
    <w:rsid w:val="007268F0"/>
    <w:rsid w:val="0072690C"/>
    <w:rsid w:val="0072694E"/>
    <w:rsid w:val="00726C2E"/>
    <w:rsid w:val="00727200"/>
    <w:rsid w:val="007275FE"/>
    <w:rsid w:val="007276B5"/>
    <w:rsid w:val="00727A63"/>
    <w:rsid w:val="00727C09"/>
    <w:rsid w:val="00727F73"/>
    <w:rsid w:val="00730102"/>
    <w:rsid w:val="00730340"/>
    <w:rsid w:val="00730640"/>
    <w:rsid w:val="00730642"/>
    <w:rsid w:val="00730A6C"/>
    <w:rsid w:val="00731308"/>
    <w:rsid w:val="007316AF"/>
    <w:rsid w:val="00731BE4"/>
    <w:rsid w:val="00731CBA"/>
    <w:rsid w:val="00732583"/>
    <w:rsid w:val="0073351A"/>
    <w:rsid w:val="00733C37"/>
    <w:rsid w:val="007345B5"/>
    <w:rsid w:val="00734A6B"/>
    <w:rsid w:val="00735050"/>
    <w:rsid w:val="007354F9"/>
    <w:rsid w:val="00735ABA"/>
    <w:rsid w:val="00736006"/>
    <w:rsid w:val="00736223"/>
    <w:rsid w:val="00736426"/>
    <w:rsid w:val="00736443"/>
    <w:rsid w:val="00736ADF"/>
    <w:rsid w:val="00736E7C"/>
    <w:rsid w:val="007371F8"/>
    <w:rsid w:val="00737E2F"/>
    <w:rsid w:val="00737E5B"/>
    <w:rsid w:val="007400EE"/>
    <w:rsid w:val="007401E8"/>
    <w:rsid w:val="007404EF"/>
    <w:rsid w:val="00740628"/>
    <w:rsid w:val="007407E0"/>
    <w:rsid w:val="00740FD9"/>
    <w:rsid w:val="00741EA0"/>
    <w:rsid w:val="00742633"/>
    <w:rsid w:val="007438F6"/>
    <w:rsid w:val="00743C95"/>
    <w:rsid w:val="00744482"/>
    <w:rsid w:val="0074554C"/>
    <w:rsid w:val="00745FB0"/>
    <w:rsid w:val="00746640"/>
    <w:rsid w:val="00746643"/>
    <w:rsid w:val="00746C90"/>
    <w:rsid w:val="00747568"/>
    <w:rsid w:val="007475B6"/>
    <w:rsid w:val="00747766"/>
    <w:rsid w:val="007479A6"/>
    <w:rsid w:val="007501CD"/>
    <w:rsid w:val="00750B7D"/>
    <w:rsid w:val="00750E5E"/>
    <w:rsid w:val="00751AD2"/>
    <w:rsid w:val="007522A6"/>
    <w:rsid w:val="00752855"/>
    <w:rsid w:val="00752A6F"/>
    <w:rsid w:val="00752B99"/>
    <w:rsid w:val="00752C3A"/>
    <w:rsid w:val="00753386"/>
    <w:rsid w:val="00753412"/>
    <w:rsid w:val="00753B91"/>
    <w:rsid w:val="00753DD0"/>
    <w:rsid w:val="00753F66"/>
    <w:rsid w:val="0075452A"/>
    <w:rsid w:val="00755630"/>
    <w:rsid w:val="00755674"/>
    <w:rsid w:val="00755ACE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1906"/>
    <w:rsid w:val="00761E22"/>
    <w:rsid w:val="00762244"/>
    <w:rsid w:val="00762570"/>
    <w:rsid w:val="007626A5"/>
    <w:rsid w:val="00762A80"/>
    <w:rsid w:val="00762F66"/>
    <w:rsid w:val="00763AD8"/>
    <w:rsid w:val="00765A69"/>
    <w:rsid w:val="00765D2E"/>
    <w:rsid w:val="00765F37"/>
    <w:rsid w:val="00766124"/>
    <w:rsid w:val="0076619C"/>
    <w:rsid w:val="007661EB"/>
    <w:rsid w:val="00766783"/>
    <w:rsid w:val="0076695D"/>
    <w:rsid w:val="00766A8A"/>
    <w:rsid w:val="00766FC2"/>
    <w:rsid w:val="00767C9B"/>
    <w:rsid w:val="00767EA1"/>
    <w:rsid w:val="00770AF0"/>
    <w:rsid w:val="0077250A"/>
    <w:rsid w:val="00772921"/>
    <w:rsid w:val="007734DC"/>
    <w:rsid w:val="00773701"/>
    <w:rsid w:val="00773963"/>
    <w:rsid w:val="00773C1F"/>
    <w:rsid w:val="00774847"/>
    <w:rsid w:val="00774BA5"/>
    <w:rsid w:val="00774EDF"/>
    <w:rsid w:val="007753EC"/>
    <w:rsid w:val="007758C4"/>
    <w:rsid w:val="007760F4"/>
    <w:rsid w:val="00776CD2"/>
    <w:rsid w:val="007770EA"/>
    <w:rsid w:val="0077757C"/>
    <w:rsid w:val="0077770C"/>
    <w:rsid w:val="00777CFD"/>
    <w:rsid w:val="00780EF7"/>
    <w:rsid w:val="00780FFF"/>
    <w:rsid w:val="00781106"/>
    <w:rsid w:val="00781A6B"/>
    <w:rsid w:val="00781EC9"/>
    <w:rsid w:val="0078236E"/>
    <w:rsid w:val="00782686"/>
    <w:rsid w:val="00782ED9"/>
    <w:rsid w:val="00783ADF"/>
    <w:rsid w:val="007845AF"/>
    <w:rsid w:val="007847D9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C57"/>
    <w:rsid w:val="007920EC"/>
    <w:rsid w:val="007923DF"/>
    <w:rsid w:val="00792B16"/>
    <w:rsid w:val="00792CE3"/>
    <w:rsid w:val="007933CF"/>
    <w:rsid w:val="007944C0"/>
    <w:rsid w:val="00795144"/>
    <w:rsid w:val="0079564B"/>
    <w:rsid w:val="00796741"/>
    <w:rsid w:val="00796DFC"/>
    <w:rsid w:val="0079725C"/>
    <w:rsid w:val="00797700"/>
    <w:rsid w:val="007A1021"/>
    <w:rsid w:val="007A1319"/>
    <w:rsid w:val="007A275E"/>
    <w:rsid w:val="007A2B1E"/>
    <w:rsid w:val="007A307F"/>
    <w:rsid w:val="007A3258"/>
    <w:rsid w:val="007A36E3"/>
    <w:rsid w:val="007A37E3"/>
    <w:rsid w:val="007A39AD"/>
    <w:rsid w:val="007A40C0"/>
    <w:rsid w:val="007A419E"/>
    <w:rsid w:val="007A41A9"/>
    <w:rsid w:val="007A4556"/>
    <w:rsid w:val="007A45B6"/>
    <w:rsid w:val="007A4818"/>
    <w:rsid w:val="007A48DA"/>
    <w:rsid w:val="007A49EE"/>
    <w:rsid w:val="007A4CA4"/>
    <w:rsid w:val="007A5A41"/>
    <w:rsid w:val="007A6247"/>
    <w:rsid w:val="007A68DC"/>
    <w:rsid w:val="007A6C9D"/>
    <w:rsid w:val="007A72B4"/>
    <w:rsid w:val="007B0149"/>
    <w:rsid w:val="007B0604"/>
    <w:rsid w:val="007B0961"/>
    <w:rsid w:val="007B0990"/>
    <w:rsid w:val="007B0C7A"/>
    <w:rsid w:val="007B0FC4"/>
    <w:rsid w:val="007B2006"/>
    <w:rsid w:val="007B2216"/>
    <w:rsid w:val="007B2289"/>
    <w:rsid w:val="007B28CF"/>
    <w:rsid w:val="007B2BE2"/>
    <w:rsid w:val="007B2D79"/>
    <w:rsid w:val="007B3B3E"/>
    <w:rsid w:val="007B4E3E"/>
    <w:rsid w:val="007B4EA6"/>
    <w:rsid w:val="007B5521"/>
    <w:rsid w:val="007B5BD3"/>
    <w:rsid w:val="007B5E3B"/>
    <w:rsid w:val="007B5F05"/>
    <w:rsid w:val="007B661D"/>
    <w:rsid w:val="007B73E5"/>
    <w:rsid w:val="007B7CBB"/>
    <w:rsid w:val="007C0027"/>
    <w:rsid w:val="007C0169"/>
    <w:rsid w:val="007C08AA"/>
    <w:rsid w:val="007C118B"/>
    <w:rsid w:val="007C125F"/>
    <w:rsid w:val="007C150B"/>
    <w:rsid w:val="007C199B"/>
    <w:rsid w:val="007C31D8"/>
    <w:rsid w:val="007C34D8"/>
    <w:rsid w:val="007C450E"/>
    <w:rsid w:val="007C507B"/>
    <w:rsid w:val="007C50F5"/>
    <w:rsid w:val="007C51F3"/>
    <w:rsid w:val="007C69CA"/>
    <w:rsid w:val="007C6C62"/>
    <w:rsid w:val="007C6FF7"/>
    <w:rsid w:val="007C77C1"/>
    <w:rsid w:val="007D02CF"/>
    <w:rsid w:val="007D063D"/>
    <w:rsid w:val="007D0B90"/>
    <w:rsid w:val="007D11BE"/>
    <w:rsid w:val="007D202B"/>
    <w:rsid w:val="007D2C2F"/>
    <w:rsid w:val="007D31D6"/>
    <w:rsid w:val="007D3203"/>
    <w:rsid w:val="007D3536"/>
    <w:rsid w:val="007D37D2"/>
    <w:rsid w:val="007D42C1"/>
    <w:rsid w:val="007D489F"/>
    <w:rsid w:val="007D5DF9"/>
    <w:rsid w:val="007D6304"/>
    <w:rsid w:val="007D6C18"/>
    <w:rsid w:val="007D6DBA"/>
    <w:rsid w:val="007D71FE"/>
    <w:rsid w:val="007D77BF"/>
    <w:rsid w:val="007D7F1B"/>
    <w:rsid w:val="007E0011"/>
    <w:rsid w:val="007E13CF"/>
    <w:rsid w:val="007E1709"/>
    <w:rsid w:val="007E1D7F"/>
    <w:rsid w:val="007E2391"/>
    <w:rsid w:val="007E2578"/>
    <w:rsid w:val="007E3798"/>
    <w:rsid w:val="007E37AD"/>
    <w:rsid w:val="007E37E9"/>
    <w:rsid w:val="007E45A3"/>
    <w:rsid w:val="007E4850"/>
    <w:rsid w:val="007E4AAA"/>
    <w:rsid w:val="007E4DB7"/>
    <w:rsid w:val="007E4DDF"/>
    <w:rsid w:val="007E5581"/>
    <w:rsid w:val="007E6ED5"/>
    <w:rsid w:val="007E6F45"/>
    <w:rsid w:val="007E78EF"/>
    <w:rsid w:val="007E7F0D"/>
    <w:rsid w:val="007F0212"/>
    <w:rsid w:val="007F0AF8"/>
    <w:rsid w:val="007F110A"/>
    <w:rsid w:val="007F2345"/>
    <w:rsid w:val="007F2973"/>
    <w:rsid w:val="007F2EC4"/>
    <w:rsid w:val="007F399B"/>
    <w:rsid w:val="007F3AB8"/>
    <w:rsid w:val="007F4271"/>
    <w:rsid w:val="007F4D7E"/>
    <w:rsid w:val="007F5222"/>
    <w:rsid w:val="007F5EC7"/>
    <w:rsid w:val="007F728A"/>
    <w:rsid w:val="007F738F"/>
    <w:rsid w:val="007F75B4"/>
    <w:rsid w:val="007F7E4A"/>
    <w:rsid w:val="008007F0"/>
    <w:rsid w:val="0080190C"/>
    <w:rsid w:val="00801CC9"/>
    <w:rsid w:val="008031B8"/>
    <w:rsid w:val="00804D49"/>
    <w:rsid w:val="008053FC"/>
    <w:rsid w:val="008058BB"/>
    <w:rsid w:val="00805AA4"/>
    <w:rsid w:val="00805EE1"/>
    <w:rsid w:val="0080609E"/>
    <w:rsid w:val="008063BF"/>
    <w:rsid w:val="0080661B"/>
    <w:rsid w:val="00807265"/>
    <w:rsid w:val="00807C0F"/>
    <w:rsid w:val="008101C4"/>
    <w:rsid w:val="0081059E"/>
    <w:rsid w:val="0081062A"/>
    <w:rsid w:val="00810B73"/>
    <w:rsid w:val="00810BB7"/>
    <w:rsid w:val="00811648"/>
    <w:rsid w:val="00811B77"/>
    <w:rsid w:val="00812A47"/>
    <w:rsid w:val="00812DE0"/>
    <w:rsid w:val="00812FC3"/>
    <w:rsid w:val="00813648"/>
    <w:rsid w:val="0081383D"/>
    <w:rsid w:val="00813E98"/>
    <w:rsid w:val="008140D2"/>
    <w:rsid w:val="00814197"/>
    <w:rsid w:val="00814B2F"/>
    <w:rsid w:val="00814B7F"/>
    <w:rsid w:val="008157A4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2AA2"/>
    <w:rsid w:val="00822E71"/>
    <w:rsid w:val="00823494"/>
    <w:rsid w:val="00823522"/>
    <w:rsid w:val="00824062"/>
    <w:rsid w:val="008245F8"/>
    <w:rsid w:val="00824A43"/>
    <w:rsid w:val="00824C34"/>
    <w:rsid w:val="00824C51"/>
    <w:rsid w:val="00824E43"/>
    <w:rsid w:val="00825031"/>
    <w:rsid w:val="008253C9"/>
    <w:rsid w:val="008253EC"/>
    <w:rsid w:val="00825ECA"/>
    <w:rsid w:val="00825ED8"/>
    <w:rsid w:val="00826557"/>
    <w:rsid w:val="00826B98"/>
    <w:rsid w:val="00826BCC"/>
    <w:rsid w:val="008276D9"/>
    <w:rsid w:val="00827958"/>
    <w:rsid w:val="008304B3"/>
    <w:rsid w:val="00830867"/>
    <w:rsid w:val="008309D3"/>
    <w:rsid w:val="00830BB4"/>
    <w:rsid w:val="00830D30"/>
    <w:rsid w:val="00830FC6"/>
    <w:rsid w:val="00831159"/>
    <w:rsid w:val="00831FB4"/>
    <w:rsid w:val="00833155"/>
    <w:rsid w:val="0083339C"/>
    <w:rsid w:val="00833922"/>
    <w:rsid w:val="00833DAB"/>
    <w:rsid w:val="00834E95"/>
    <w:rsid w:val="00835787"/>
    <w:rsid w:val="00835BE4"/>
    <w:rsid w:val="00835EF5"/>
    <w:rsid w:val="00837734"/>
    <w:rsid w:val="00840033"/>
    <w:rsid w:val="00840C03"/>
    <w:rsid w:val="00840D0B"/>
    <w:rsid w:val="00841237"/>
    <w:rsid w:val="008422AA"/>
    <w:rsid w:val="00842713"/>
    <w:rsid w:val="00842FE8"/>
    <w:rsid w:val="00843AD6"/>
    <w:rsid w:val="00844214"/>
    <w:rsid w:val="00844D0B"/>
    <w:rsid w:val="00844E0A"/>
    <w:rsid w:val="00845A84"/>
    <w:rsid w:val="008462C7"/>
    <w:rsid w:val="0084632D"/>
    <w:rsid w:val="008465A8"/>
    <w:rsid w:val="00846955"/>
    <w:rsid w:val="00846FB5"/>
    <w:rsid w:val="00850440"/>
    <w:rsid w:val="00850522"/>
    <w:rsid w:val="00851697"/>
    <w:rsid w:val="0085194F"/>
    <w:rsid w:val="00851DA7"/>
    <w:rsid w:val="008521F6"/>
    <w:rsid w:val="00852212"/>
    <w:rsid w:val="0085251C"/>
    <w:rsid w:val="008533F7"/>
    <w:rsid w:val="00853642"/>
    <w:rsid w:val="00853653"/>
    <w:rsid w:val="00854AB8"/>
    <w:rsid w:val="008565DC"/>
    <w:rsid w:val="00856FA2"/>
    <w:rsid w:val="0085716C"/>
    <w:rsid w:val="00857394"/>
    <w:rsid w:val="00857A29"/>
    <w:rsid w:val="00857EC6"/>
    <w:rsid w:val="008604E1"/>
    <w:rsid w:val="0086076E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3618"/>
    <w:rsid w:val="00864332"/>
    <w:rsid w:val="008644AB"/>
    <w:rsid w:val="0086463A"/>
    <w:rsid w:val="00864EAD"/>
    <w:rsid w:val="00864FD2"/>
    <w:rsid w:val="008650BC"/>
    <w:rsid w:val="00865D2C"/>
    <w:rsid w:val="00866300"/>
    <w:rsid w:val="00866B5C"/>
    <w:rsid w:val="0086783C"/>
    <w:rsid w:val="00870AA4"/>
    <w:rsid w:val="00870B4C"/>
    <w:rsid w:val="00871902"/>
    <w:rsid w:val="00871C36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5B75"/>
    <w:rsid w:val="00875C70"/>
    <w:rsid w:val="008761D9"/>
    <w:rsid w:val="0087629C"/>
    <w:rsid w:val="008762C1"/>
    <w:rsid w:val="008766E8"/>
    <w:rsid w:val="008769EF"/>
    <w:rsid w:val="00876A9F"/>
    <w:rsid w:val="00876C27"/>
    <w:rsid w:val="00877024"/>
    <w:rsid w:val="0087788A"/>
    <w:rsid w:val="00880452"/>
    <w:rsid w:val="00880491"/>
    <w:rsid w:val="0088063E"/>
    <w:rsid w:val="00881233"/>
    <w:rsid w:val="008824B5"/>
    <w:rsid w:val="00882992"/>
    <w:rsid w:val="00882B5D"/>
    <w:rsid w:val="00882FAC"/>
    <w:rsid w:val="00883299"/>
    <w:rsid w:val="00883FDE"/>
    <w:rsid w:val="0088418B"/>
    <w:rsid w:val="00884292"/>
    <w:rsid w:val="0088517A"/>
    <w:rsid w:val="00885680"/>
    <w:rsid w:val="008864D2"/>
    <w:rsid w:val="0088693C"/>
    <w:rsid w:val="00886A48"/>
    <w:rsid w:val="008870AA"/>
    <w:rsid w:val="0088751D"/>
    <w:rsid w:val="008878F0"/>
    <w:rsid w:val="0088794E"/>
    <w:rsid w:val="00887CCA"/>
    <w:rsid w:val="00887F86"/>
    <w:rsid w:val="0089051A"/>
    <w:rsid w:val="00890D30"/>
    <w:rsid w:val="00890EA5"/>
    <w:rsid w:val="00891923"/>
    <w:rsid w:val="008920B9"/>
    <w:rsid w:val="008922A1"/>
    <w:rsid w:val="008923A3"/>
    <w:rsid w:val="008927B4"/>
    <w:rsid w:val="00892894"/>
    <w:rsid w:val="008940B3"/>
    <w:rsid w:val="0089416D"/>
    <w:rsid w:val="0089541D"/>
    <w:rsid w:val="00895DED"/>
    <w:rsid w:val="0089673D"/>
    <w:rsid w:val="00896A0D"/>
    <w:rsid w:val="00896C6B"/>
    <w:rsid w:val="00897109"/>
    <w:rsid w:val="008975DF"/>
    <w:rsid w:val="00897915"/>
    <w:rsid w:val="00897FAD"/>
    <w:rsid w:val="008A03CC"/>
    <w:rsid w:val="008A06E7"/>
    <w:rsid w:val="008A0E57"/>
    <w:rsid w:val="008A103D"/>
    <w:rsid w:val="008A1F24"/>
    <w:rsid w:val="008A20FC"/>
    <w:rsid w:val="008A23C9"/>
    <w:rsid w:val="008A2FE7"/>
    <w:rsid w:val="008A32B9"/>
    <w:rsid w:val="008A3980"/>
    <w:rsid w:val="008A45D2"/>
    <w:rsid w:val="008A47DB"/>
    <w:rsid w:val="008A48D6"/>
    <w:rsid w:val="008A4904"/>
    <w:rsid w:val="008A4D0F"/>
    <w:rsid w:val="008A57F7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32DB"/>
    <w:rsid w:val="008B40DF"/>
    <w:rsid w:val="008B50A7"/>
    <w:rsid w:val="008B5117"/>
    <w:rsid w:val="008B6271"/>
    <w:rsid w:val="008B6380"/>
    <w:rsid w:val="008B64F4"/>
    <w:rsid w:val="008B6739"/>
    <w:rsid w:val="008B6846"/>
    <w:rsid w:val="008B699C"/>
    <w:rsid w:val="008C046B"/>
    <w:rsid w:val="008C0760"/>
    <w:rsid w:val="008C1B64"/>
    <w:rsid w:val="008C2710"/>
    <w:rsid w:val="008C38E1"/>
    <w:rsid w:val="008C3D10"/>
    <w:rsid w:val="008C50A4"/>
    <w:rsid w:val="008C5589"/>
    <w:rsid w:val="008C58AD"/>
    <w:rsid w:val="008C5B86"/>
    <w:rsid w:val="008C5BFE"/>
    <w:rsid w:val="008C5F43"/>
    <w:rsid w:val="008C6037"/>
    <w:rsid w:val="008C6188"/>
    <w:rsid w:val="008C6FFC"/>
    <w:rsid w:val="008C706A"/>
    <w:rsid w:val="008C74EF"/>
    <w:rsid w:val="008C7C51"/>
    <w:rsid w:val="008C7E01"/>
    <w:rsid w:val="008D0BFC"/>
    <w:rsid w:val="008D0D32"/>
    <w:rsid w:val="008D0D4D"/>
    <w:rsid w:val="008D1232"/>
    <w:rsid w:val="008D14D8"/>
    <w:rsid w:val="008D160B"/>
    <w:rsid w:val="008D1750"/>
    <w:rsid w:val="008D2196"/>
    <w:rsid w:val="008D2BDB"/>
    <w:rsid w:val="008D2C44"/>
    <w:rsid w:val="008D317B"/>
    <w:rsid w:val="008D37E2"/>
    <w:rsid w:val="008D4124"/>
    <w:rsid w:val="008D46A1"/>
    <w:rsid w:val="008D4C98"/>
    <w:rsid w:val="008D5993"/>
    <w:rsid w:val="008D60BE"/>
    <w:rsid w:val="008D611A"/>
    <w:rsid w:val="008D61BF"/>
    <w:rsid w:val="008D6A07"/>
    <w:rsid w:val="008D6DDA"/>
    <w:rsid w:val="008D78A2"/>
    <w:rsid w:val="008E024E"/>
    <w:rsid w:val="008E095A"/>
    <w:rsid w:val="008E1BD5"/>
    <w:rsid w:val="008E1DCB"/>
    <w:rsid w:val="008E2485"/>
    <w:rsid w:val="008E2F95"/>
    <w:rsid w:val="008E5558"/>
    <w:rsid w:val="008E589B"/>
    <w:rsid w:val="008E60A4"/>
    <w:rsid w:val="008E7A27"/>
    <w:rsid w:val="008E7D1E"/>
    <w:rsid w:val="008F0925"/>
    <w:rsid w:val="008F15DA"/>
    <w:rsid w:val="008F17AF"/>
    <w:rsid w:val="008F1F21"/>
    <w:rsid w:val="008F24C5"/>
    <w:rsid w:val="008F266E"/>
    <w:rsid w:val="008F33CC"/>
    <w:rsid w:val="008F3A46"/>
    <w:rsid w:val="008F3DED"/>
    <w:rsid w:val="008F4083"/>
    <w:rsid w:val="008F40FB"/>
    <w:rsid w:val="008F4449"/>
    <w:rsid w:val="008F448A"/>
    <w:rsid w:val="008F46AB"/>
    <w:rsid w:val="008F47F3"/>
    <w:rsid w:val="008F4C3C"/>
    <w:rsid w:val="008F50C8"/>
    <w:rsid w:val="008F51E3"/>
    <w:rsid w:val="008F65A4"/>
    <w:rsid w:val="008F6742"/>
    <w:rsid w:val="008F690E"/>
    <w:rsid w:val="008F6978"/>
    <w:rsid w:val="008F6E31"/>
    <w:rsid w:val="008F77FA"/>
    <w:rsid w:val="008F7FBB"/>
    <w:rsid w:val="009000C3"/>
    <w:rsid w:val="00901363"/>
    <w:rsid w:val="00901624"/>
    <w:rsid w:val="00901945"/>
    <w:rsid w:val="00901C4C"/>
    <w:rsid w:val="00901F38"/>
    <w:rsid w:val="00901F94"/>
    <w:rsid w:val="00902851"/>
    <w:rsid w:val="00902A4A"/>
    <w:rsid w:val="00902E07"/>
    <w:rsid w:val="00903071"/>
    <w:rsid w:val="0090313D"/>
    <w:rsid w:val="009035C5"/>
    <w:rsid w:val="00904E89"/>
    <w:rsid w:val="009057E8"/>
    <w:rsid w:val="00905EA1"/>
    <w:rsid w:val="00905F28"/>
    <w:rsid w:val="0090674E"/>
    <w:rsid w:val="00906920"/>
    <w:rsid w:val="009069A2"/>
    <w:rsid w:val="00906B83"/>
    <w:rsid w:val="00906E5A"/>
    <w:rsid w:val="00906EC8"/>
    <w:rsid w:val="009079A4"/>
    <w:rsid w:val="00907AEC"/>
    <w:rsid w:val="00907F23"/>
    <w:rsid w:val="00910A5B"/>
    <w:rsid w:val="009112FA"/>
    <w:rsid w:val="00911464"/>
    <w:rsid w:val="00911AD1"/>
    <w:rsid w:val="00911E28"/>
    <w:rsid w:val="00912004"/>
    <w:rsid w:val="0091212F"/>
    <w:rsid w:val="0091218A"/>
    <w:rsid w:val="00913C02"/>
    <w:rsid w:val="00913EA0"/>
    <w:rsid w:val="00914458"/>
    <w:rsid w:val="00915408"/>
    <w:rsid w:val="00915FDD"/>
    <w:rsid w:val="009168FF"/>
    <w:rsid w:val="00916DF1"/>
    <w:rsid w:val="0091767E"/>
    <w:rsid w:val="00917FC3"/>
    <w:rsid w:val="0092008C"/>
    <w:rsid w:val="00920BEB"/>
    <w:rsid w:val="00921287"/>
    <w:rsid w:val="0092176F"/>
    <w:rsid w:val="00922796"/>
    <w:rsid w:val="0092352E"/>
    <w:rsid w:val="00923708"/>
    <w:rsid w:val="00923E9E"/>
    <w:rsid w:val="009247B6"/>
    <w:rsid w:val="00927472"/>
    <w:rsid w:val="0092747D"/>
    <w:rsid w:val="0092752B"/>
    <w:rsid w:val="00927943"/>
    <w:rsid w:val="009301C6"/>
    <w:rsid w:val="00930352"/>
    <w:rsid w:val="00931C85"/>
    <w:rsid w:val="00932262"/>
    <w:rsid w:val="00932504"/>
    <w:rsid w:val="00933435"/>
    <w:rsid w:val="009339CD"/>
    <w:rsid w:val="00934015"/>
    <w:rsid w:val="0093416D"/>
    <w:rsid w:val="0093469A"/>
    <w:rsid w:val="0093489E"/>
    <w:rsid w:val="0093576A"/>
    <w:rsid w:val="009363EB"/>
    <w:rsid w:val="00937E1F"/>
    <w:rsid w:val="00937F23"/>
    <w:rsid w:val="00940018"/>
    <w:rsid w:val="00940413"/>
    <w:rsid w:val="00940F0F"/>
    <w:rsid w:val="00941161"/>
    <w:rsid w:val="00941314"/>
    <w:rsid w:val="00941A8A"/>
    <w:rsid w:val="00941ED7"/>
    <w:rsid w:val="009435EB"/>
    <w:rsid w:val="00944A83"/>
    <w:rsid w:val="009460CF"/>
    <w:rsid w:val="00946387"/>
    <w:rsid w:val="00946D90"/>
    <w:rsid w:val="00947483"/>
    <w:rsid w:val="0094786E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2F6C"/>
    <w:rsid w:val="009532CE"/>
    <w:rsid w:val="0095389F"/>
    <w:rsid w:val="00954458"/>
    <w:rsid w:val="00954CB0"/>
    <w:rsid w:val="00954F81"/>
    <w:rsid w:val="00955114"/>
    <w:rsid w:val="0095575C"/>
    <w:rsid w:val="0095650E"/>
    <w:rsid w:val="0095683E"/>
    <w:rsid w:val="00956C5E"/>
    <w:rsid w:val="00957246"/>
    <w:rsid w:val="0095763D"/>
    <w:rsid w:val="00957855"/>
    <w:rsid w:val="00957DC8"/>
    <w:rsid w:val="00957F06"/>
    <w:rsid w:val="00960A81"/>
    <w:rsid w:val="00960E7B"/>
    <w:rsid w:val="00960EE0"/>
    <w:rsid w:val="009612EB"/>
    <w:rsid w:val="00961C8A"/>
    <w:rsid w:val="00963AB1"/>
    <w:rsid w:val="0096498C"/>
    <w:rsid w:val="00964FB0"/>
    <w:rsid w:val="0096506B"/>
    <w:rsid w:val="00965A0A"/>
    <w:rsid w:val="00965B5E"/>
    <w:rsid w:val="00965D14"/>
    <w:rsid w:val="00965D21"/>
    <w:rsid w:val="00966596"/>
    <w:rsid w:val="00966904"/>
    <w:rsid w:val="00966C72"/>
    <w:rsid w:val="00966CD3"/>
    <w:rsid w:val="00966CE5"/>
    <w:rsid w:val="009675BC"/>
    <w:rsid w:val="00967DA9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23E"/>
    <w:rsid w:val="009739E7"/>
    <w:rsid w:val="00973AE3"/>
    <w:rsid w:val="00974492"/>
    <w:rsid w:val="00974521"/>
    <w:rsid w:val="009746ED"/>
    <w:rsid w:val="00974A98"/>
    <w:rsid w:val="00974C22"/>
    <w:rsid w:val="00974C2B"/>
    <w:rsid w:val="00974CED"/>
    <w:rsid w:val="009750A3"/>
    <w:rsid w:val="00975F86"/>
    <w:rsid w:val="009767AE"/>
    <w:rsid w:val="0098028E"/>
    <w:rsid w:val="00980AB4"/>
    <w:rsid w:val="00980B38"/>
    <w:rsid w:val="00981065"/>
    <w:rsid w:val="00981443"/>
    <w:rsid w:val="00981EA4"/>
    <w:rsid w:val="009820B3"/>
    <w:rsid w:val="009823C2"/>
    <w:rsid w:val="00982D21"/>
    <w:rsid w:val="00982DBA"/>
    <w:rsid w:val="00983CA2"/>
    <w:rsid w:val="00983D8E"/>
    <w:rsid w:val="009841CA"/>
    <w:rsid w:val="009846BF"/>
    <w:rsid w:val="00985D2F"/>
    <w:rsid w:val="00985F50"/>
    <w:rsid w:val="009860AC"/>
    <w:rsid w:val="00986443"/>
    <w:rsid w:val="0098710D"/>
    <w:rsid w:val="009873C6"/>
    <w:rsid w:val="00987790"/>
    <w:rsid w:val="00990C82"/>
    <w:rsid w:val="00990E60"/>
    <w:rsid w:val="00990E87"/>
    <w:rsid w:val="0099102C"/>
    <w:rsid w:val="00991D42"/>
    <w:rsid w:val="00992457"/>
    <w:rsid w:val="009925EF"/>
    <w:rsid w:val="009934FE"/>
    <w:rsid w:val="00993824"/>
    <w:rsid w:val="00994D2B"/>
    <w:rsid w:val="00995479"/>
    <w:rsid w:val="00995504"/>
    <w:rsid w:val="009955CC"/>
    <w:rsid w:val="009969CB"/>
    <w:rsid w:val="00997047"/>
    <w:rsid w:val="0099724F"/>
    <w:rsid w:val="00997304"/>
    <w:rsid w:val="00997840"/>
    <w:rsid w:val="00997FBC"/>
    <w:rsid w:val="00997FDA"/>
    <w:rsid w:val="009A0461"/>
    <w:rsid w:val="009A100B"/>
    <w:rsid w:val="009A10F0"/>
    <w:rsid w:val="009A1207"/>
    <w:rsid w:val="009A1237"/>
    <w:rsid w:val="009A206C"/>
    <w:rsid w:val="009A23EC"/>
    <w:rsid w:val="009A2B13"/>
    <w:rsid w:val="009A2B15"/>
    <w:rsid w:val="009A2F31"/>
    <w:rsid w:val="009A4920"/>
    <w:rsid w:val="009A4A13"/>
    <w:rsid w:val="009A6245"/>
    <w:rsid w:val="009A6BBE"/>
    <w:rsid w:val="009A6D05"/>
    <w:rsid w:val="009A72C2"/>
    <w:rsid w:val="009A7848"/>
    <w:rsid w:val="009B01EA"/>
    <w:rsid w:val="009B0300"/>
    <w:rsid w:val="009B14D5"/>
    <w:rsid w:val="009B3AF8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B7BE9"/>
    <w:rsid w:val="009C0157"/>
    <w:rsid w:val="009C042B"/>
    <w:rsid w:val="009C0BB6"/>
    <w:rsid w:val="009C1D9C"/>
    <w:rsid w:val="009C2A83"/>
    <w:rsid w:val="009C2AB3"/>
    <w:rsid w:val="009C2BD9"/>
    <w:rsid w:val="009C3A62"/>
    <w:rsid w:val="009C3BE4"/>
    <w:rsid w:val="009C4D02"/>
    <w:rsid w:val="009C4D45"/>
    <w:rsid w:val="009C533A"/>
    <w:rsid w:val="009C5B3B"/>
    <w:rsid w:val="009C688F"/>
    <w:rsid w:val="009D038B"/>
    <w:rsid w:val="009D10F1"/>
    <w:rsid w:val="009D13CB"/>
    <w:rsid w:val="009D1973"/>
    <w:rsid w:val="009D1B3E"/>
    <w:rsid w:val="009D1E44"/>
    <w:rsid w:val="009D1E56"/>
    <w:rsid w:val="009D2DDC"/>
    <w:rsid w:val="009D4A8D"/>
    <w:rsid w:val="009D5334"/>
    <w:rsid w:val="009D68E5"/>
    <w:rsid w:val="009D70C0"/>
    <w:rsid w:val="009D76BE"/>
    <w:rsid w:val="009E00F9"/>
    <w:rsid w:val="009E0833"/>
    <w:rsid w:val="009E0A29"/>
    <w:rsid w:val="009E0B38"/>
    <w:rsid w:val="009E0D36"/>
    <w:rsid w:val="009E19D1"/>
    <w:rsid w:val="009E1BC9"/>
    <w:rsid w:val="009E222D"/>
    <w:rsid w:val="009E2ADE"/>
    <w:rsid w:val="009E2E9C"/>
    <w:rsid w:val="009E2EEC"/>
    <w:rsid w:val="009E377E"/>
    <w:rsid w:val="009E3D57"/>
    <w:rsid w:val="009E462C"/>
    <w:rsid w:val="009E4A1D"/>
    <w:rsid w:val="009E5282"/>
    <w:rsid w:val="009E54C6"/>
    <w:rsid w:val="009E5571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470C"/>
    <w:rsid w:val="009F67FB"/>
    <w:rsid w:val="009F6AFA"/>
    <w:rsid w:val="009F745F"/>
    <w:rsid w:val="009F78A6"/>
    <w:rsid w:val="009F7DA3"/>
    <w:rsid w:val="009F7E2E"/>
    <w:rsid w:val="00A0004E"/>
    <w:rsid w:val="00A00299"/>
    <w:rsid w:val="00A0059A"/>
    <w:rsid w:val="00A0099A"/>
    <w:rsid w:val="00A010C0"/>
    <w:rsid w:val="00A01745"/>
    <w:rsid w:val="00A01AEC"/>
    <w:rsid w:val="00A021DA"/>
    <w:rsid w:val="00A0226E"/>
    <w:rsid w:val="00A02B83"/>
    <w:rsid w:val="00A02C39"/>
    <w:rsid w:val="00A03321"/>
    <w:rsid w:val="00A03548"/>
    <w:rsid w:val="00A0376A"/>
    <w:rsid w:val="00A04641"/>
    <w:rsid w:val="00A04AFC"/>
    <w:rsid w:val="00A05014"/>
    <w:rsid w:val="00A050DA"/>
    <w:rsid w:val="00A0521B"/>
    <w:rsid w:val="00A05D65"/>
    <w:rsid w:val="00A05E95"/>
    <w:rsid w:val="00A06AF5"/>
    <w:rsid w:val="00A06CFC"/>
    <w:rsid w:val="00A076D5"/>
    <w:rsid w:val="00A10530"/>
    <w:rsid w:val="00A10D61"/>
    <w:rsid w:val="00A112CB"/>
    <w:rsid w:val="00A1140D"/>
    <w:rsid w:val="00A115E6"/>
    <w:rsid w:val="00A11922"/>
    <w:rsid w:val="00A12287"/>
    <w:rsid w:val="00A126F1"/>
    <w:rsid w:val="00A12A7D"/>
    <w:rsid w:val="00A12BA7"/>
    <w:rsid w:val="00A12BBF"/>
    <w:rsid w:val="00A13F22"/>
    <w:rsid w:val="00A14B20"/>
    <w:rsid w:val="00A150E1"/>
    <w:rsid w:val="00A151BE"/>
    <w:rsid w:val="00A152EF"/>
    <w:rsid w:val="00A15397"/>
    <w:rsid w:val="00A16E29"/>
    <w:rsid w:val="00A173C7"/>
    <w:rsid w:val="00A17E8B"/>
    <w:rsid w:val="00A202A6"/>
    <w:rsid w:val="00A22C9D"/>
    <w:rsid w:val="00A22E54"/>
    <w:rsid w:val="00A2329F"/>
    <w:rsid w:val="00A234E1"/>
    <w:rsid w:val="00A23EC9"/>
    <w:rsid w:val="00A2404A"/>
    <w:rsid w:val="00A24802"/>
    <w:rsid w:val="00A24D45"/>
    <w:rsid w:val="00A253BB"/>
    <w:rsid w:val="00A25DA0"/>
    <w:rsid w:val="00A26439"/>
    <w:rsid w:val="00A2705E"/>
    <w:rsid w:val="00A278DA"/>
    <w:rsid w:val="00A30305"/>
    <w:rsid w:val="00A3092B"/>
    <w:rsid w:val="00A313D2"/>
    <w:rsid w:val="00A31CBF"/>
    <w:rsid w:val="00A31DB3"/>
    <w:rsid w:val="00A324BB"/>
    <w:rsid w:val="00A32911"/>
    <w:rsid w:val="00A32953"/>
    <w:rsid w:val="00A333B0"/>
    <w:rsid w:val="00A33437"/>
    <w:rsid w:val="00A33598"/>
    <w:rsid w:val="00A339BE"/>
    <w:rsid w:val="00A33CA3"/>
    <w:rsid w:val="00A33D6A"/>
    <w:rsid w:val="00A3416A"/>
    <w:rsid w:val="00A341C9"/>
    <w:rsid w:val="00A34458"/>
    <w:rsid w:val="00A35984"/>
    <w:rsid w:val="00A35EE3"/>
    <w:rsid w:val="00A36554"/>
    <w:rsid w:val="00A365F8"/>
    <w:rsid w:val="00A369F1"/>
    <w:rsid w:val="00A403E1"/>
    <w:rsid w:val="00A40EAC"/>
    <w:rsid w:val="00A41343"/>
    <w:rsid w:val="00A41A32"/>
    <w:rsid w:val="00A42129"/>
    <w:rsid w:val="00A425DD"/>
    <w:rsid w:val="00A428A9"/>
    <w:rsid w:val="00A429B0"/>
    <w:rsid w:val="00A42A8B"/>
    <w:rsid w:val="00A42E3B"/>
    <w:rsid w:val="00A43197"/>
    <w:rsid w:val="00A4322F"/>
    <w:rsid w:val="00A440A0"/>
    <w:rsid w:val="00A44DB2"/>
    <w:rsid w:val="00A4509A"/>
    <w:rsid w:val="00A45559"/>
    <w:rsid w:val="00A458A7"/>
    <w:rsid w:val="00A45F7D"/>
    <w:rsid w:val="00A45F8E"/>
    <w:rsid w:val="00A4623E"/>
    <w:rsid w:val="00A46894"/>
    <w:rsid w:val="00A46DA8"/>
    <w:rsid w:val="00A47607"/>
    <w:rsid w:val="00A47853"/>
    <w:rsid w:val="00A478CF"/>
    <w:rsid w:val="00A507C7"/>
    <w:rsid w:val="00A52028"/>
    <w:rsid w:val="00A52B1B"/>
    <w:rsid w:val="00A5497F"/>
    <w:rsid w:val="00A54EDA"/>
    <w:rsid w:val="00A5561A"/>
    <w:rsid w:val="00A55EE9"/>
    <w:rsid w:val="00A560FB"/>
    <w:rsid w:val="00A562E3"/>
    <w:rsid w:val="00A56564"/>
    <w:rsid w:val="00A5752B"/>
    <w:rsid w:val="00A60289"/>
    <w:rsid w:val="00A60865"/>
    <w:rsid w:val="00A61CD0"/>
    <w:rsid w:val="00A6242B"/>
    <w:rsid w:val="00A626E6"/>
    <w:rsid w:val="00A6286F"/>
    <w:rsid w:val="00A62A8F"/>
    <w:rsid w:val="00A6316E"/>
    <w:rsid w:val="00A63389"/>
    <w:rsid w:val="00A633EC"/>
    <w:rsid w:val="00A63449"/>
    <w:rsid w:val="00A63D1E"/>
    <w:rsid w:val="00A640A3"/>
    <w:rsid w:val="00A65105"/>
    <w:rsid w:val="00A65FCC"/>
    <w:rsid w:val="00A67D3B"/>
    <w:rsid w:val="00A70837"/>
    <w:rsid w:val="00A71AAE"/>
    <w:rsid w:val="00A71C4B"/>
    <w:rsid w:val="00A71CD8"/>
    <w:rsid w:val="00A71D17"/>
    <w:rsid w:val="00A7231C"/>
    <w:rsid w:val="00A72594"/>
    <w:rsid w:val="00A72E81"/>
    <w:rsid w:val="00A72F20"/>
    <w:rsid w:val="00A7307F"/>
    <w:rsid w:val="00A73169"/>
    <w:rsid w:val="00A738DC"/>
    <w:rsid w:val="00A7402F"/>
    <w:rsid w:val="00A7413A"/>
    <w:rsid w:val="00A74CA5"/>
    <w:rsid w:val="00A74D5B"/>
    <w:rsid w:val="00A7617A"/>
    <w:rsid w:val="00A77164"/>
    <w:rsid w:val="00A7792C"/>
    <w:rsid w:val="00A77CC8"/>
    <w:rsid w:val="00A804FD"/>
    <w:rsid w:val="00A80749"/>
    <w:rsid w:val="00A80974"/>
    <w:rsid w:val="00A80E30"/>
    <w:rsid w:val="00A80F4E"/>
    <w:rsid w:val="00A80F88"/>
    <w:rsid w:val="00A82D70"/>
    <w:rsid w:val="00A82FA2"/>
    <w:rsid w:val="00A82FDA"/>
    <w:rsid w:val="00A83110"/>
    <w:rsid w:val="00A83508"/>
    <w:rsid w:val="00A8364C"/>
    <w:rsid w:val="00A838A0"/>
    <w:rsid w:val="00A838B9"/>
    <w:rsid w:val="00A83914"/>
    <w:rsid w:val="00A83C98"/>
    <w:rsid w:val="00A83EB5"/>
    <w:rsid w:val="00A84A81"/>
    <w:rsid w:val="00A85371"/>
    <w:rsid w:val="00A8559C"/>
    <w:rsid w:val="00A85B8F"/>
    <w:rsid w:val="00A864B3"/>
    <w:rsid w:val="00A8726F"/>
    <w:rsid w:val="00A87A33"/>
    <w:rsid w:val="00A90372"/>
    <w:rsid w:val="00A90702"/>
    <w:rsid w:val="00A90CD8"/>
    <w:rsid w:val="00A91362"/>
    <w:rsid w:val="00A9170E"/>
    <w:rsid w:val="00A92683"/>
    <w:rsid w:val="00A92C04"/>
    <w:rsid w:val="00A94206"/>
    <w:rsid w:val="00A943DE"/>
    <w:rsid w:val="00A944C4"/>
    <w:rsid w:val="00A9497E"/>
    <w:rsid w:val="00A949EB"/>
    <w:rsid w:val="00A951FF"/>
    <w:rsid w:val="00A95414"/>
    <w:rsid w:val="00A95B22"/>
    <w:rsid w:val="00A9625E"/>
    <w:rsid w:val="00A96325"/>
    <w:rsid w:val="00A96EE9"/>
    <w:rsid w:val="00A97D3A"/>
    <w:rsid w:val="00A97DE1"/>
    <w:rsid w:val="00A97E33"/>
    <w:rsid w:val="00AA0852"/>
    <w:rsid w:val="00AA0AC8"/>
    <w:rsid w:val="00AA0C3B"/>
    <w:rsid w:val="00AA118B"/>
    <w:rsid w:val="00AA14B8"/>
    <w:rsid w:val="00AA1564"/>
    <w:rsid w:val="00AA156C"/>
    <w:rsid w:val="00AA1F2A"/>
    <w:rsid w:val="00AA2C15"/>
    <w:rsid w:val="00AA3112"/>
    <w:rsid w:val="00AA41CD"/>
    <w:rsid w:val="00AA4EA9"/>
    <w:rsid w:val="00AA5382"/>
    <w:rsid w:val="00AA5C39"/>
    <w:rsid w:val="00AA5E31"/>
    <w:rsid w:val="00AA62DA"/>
    <w:rsid w:val="00AA64C7"/>
    <w:rsid w:val="00AA6C32"/>
    <w:rsid w:val="00AA6D1A"/>
    <w:rsid w:val="00AA7194"/>
    <w:rsid w:val="00AA720F"/>
    <w:rsid w:val="00AA7DC1"/>
    <w:rsid w:val="00AB02E2"/>
    <w:rsid w:val="00AB054D"/>
    <w:rsid w:val="00AB1391"/>
    <w:rsid w:val="00AB1BC4"/>
    <w:rsid w:val="00AB1D59"/>
    <w:rsid w:val="00AB2523"/>
    <w:rsid w:val="00AB3E30"/>
    <w:rsid w:val="00AB4503"/>
    <w:rsid w:val="00AB4AAD"/>
    <w:rsid w:val="00AB4CE4"/>
    <w:rsid w:val="00AB67CA"/>
    <w:rsid w:val="00AB73C6"/>
    <w:rsid w:val="00AC0570"/>
    <w:rsid w:val="00AC0A1C"/>
    <w:rsid w:val="00AC0B8D"/>
    <w:rsid w:val="00AC14FC"/>
    <w:rsid w:val="00AC1680"/>
    <w:rsid w:val="00AC1755"/>
    <w:rsid w:val="00AC219E"/>
    <w:rsid w:val="00AC22D5"/>
    <w:rsid w:val="00AC250B"/>
    <w:rsid w:val="00AC3B3D"/>
    <w:rsid w:val="00AC3F87"/>
    <w:rsid w:val="00AC400C"/>
    <w:rsid w:val="00AC4010"/>
    <w:rsid w:val="00AC4814"/>
    <w:rsid w:val="00AC4B71"/>
    <w:rsid w:val="00AC4C35"/>
    <w:rsid w:val="00AC526A"/>
    <w:rsid w:val="00AC5671"/>
    <w:rsid w:val="00AC56F0"/>
    <w:rsid w:val="00AC5ED6"/>
    <w:rsid w:val="00AC620A"/>
    <w:rsid w:val="00AC65D8"/>
    <w:rsid w:val="00AC6ED4"/>
    <w:rsid w:val="00AC6FD4"/>
    <w:rsid w:val="00AD04E8"/>
    <w:rsid w:val="00AD0A87"/>
    <w:rsid w:val="00AD11D7"/>
    <w:rsid w:val="00AD152C"/>
    <w:rsid w:val="00AD18D0"/>
    <w:rsid w:val="00AD1E08"/>
    <w:rsid w:val="00AD2D13"/>
    <w:rsid w:val="00AD34EB"/>
    <w:rsid w:val="00AD3E31"/>
    <w:rsid w:val="00AD4106"/>
    <w:rsid w:val="00AD48E8"/>
    <w:rsid w:val="00AD4B58"/>
    <w:rsid w:val="00AD4F77"/>
    <w:rsid w:val="00AD548B"/>
    <w:rsid w:val="00AD59A9"/>
    <w:rsid w:val="00AD6DDF"/>
    <w:rsid w:val="00AD7908"/>
    <w:rsid w:val="00AD7E87"/>
    <w:rsid w:val="00AE0117"/>
    <w:rsid w:val="00AE0777"/>
    <w:rsid w:val="00AE095C"/>
    <w:rsid w:val="00AE0F17"/>
    <w:rsid w:val="00AE1057"/>
    <w:rsid w:val="00AE2E29"/>
    <w:rsid w:val="00AE3429"/>
    <w:rsid w:val="00AE3F1A"/>
    <w:rsid w:val="00AE4209"/>
    <w:rsid w:val="00AE45EE"/>
    <w:rsid w:val="00AE5144"/>
    <w:rsid w:val="00AE52C8"/>
    <w:rsid w:val="00AE5578"/>
    <w:rsid w:val="00AE631D"/>
    <w:rsid w:val="00AE63B1"/>
    <w:rsid w:val="00AE7C05"/>
    <w:rsid w:val="00AF095D"/>
    <w:rsid w:val="00AF0C8D"/>
    <w:rsid w:val="00AF2904"/>
    <w:rsid w:val="00AF2BF8"/>
    <w:rsid w:val="00AF3151"/>
    <w:rsid w:val="00AF3483"/>
    <w:rsid w:val="00AF415C"/>
    <w:rsid w:val="00AF4C81"/>
    <w:rsid w:val="00AF6395"/>
    <w:rsid w:val="00AF7989"/>
    <w:rsid w:val="00AF7A2B"/>
    <w:rsid w:val="00AF7B40"/>
    <w:rsid w:val="00B00A80"/>
    <w:rsid w:val="00B01886"/>
    <w:rsid w:val="00B01B72"/>
    <w:rsid w:val="00B02039"/>
    <w:rsid w:val="00B02749"/>
    <w:rsid w:val="00B035FF"/>
    <w:rsid w:val="00B04666"/>
    <w:rsid w:val="00B047D9"/>
    <w:rsid w:val="00B049F7"/>
    <w:rsid w:val="00B04F77"/>
    <w:rsid w:val="00B050B7"/>
    <w:rsid w:val="00B058B8"/>
    <w:rsid w:val="00B05ACD"/>
    <w:rsid w:val="00B06069"/>
    <w:rsid w:val="00B066CC"/>
    <w:rsid w:val="00B06EFB"/>
    <w:rsid w:val="00B075A5"/>
    <w:rsid w:val="00B07CDE"/>
    <w:rsid w:val="00B1022D"/>
    <w:rsid w:val="00B102EA"/>
    <w:rsid w:val="00B10564"/>
    <w:rsid w:val="00B10C82"/>
    <w:rsid w:val="00B113FE"/>
    <w:rsid w:val="00B118C0"/>
    <w:rsid w:val="00B120AE"/>
    <w:rsid w:val="00B1329D"/>
    <w:rsid w:val="00B1388C"/>
    <w:rsid w:val="00B15D0B"/>
    <w:rsid w:val="00B15F0B"/>
    <w:rsid w:val="00B16471"/>
    <w:rsid w:val="00B168E0"/>
    <w:rsid w:val="00B16CEF"/>
    <w:rsid w:val="00B16E27"/>
    <w:rsid w:val="00B16E76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446B"/>
    <w:rsid w:val="00B24709"/>
    <w:rsid w:val="00B2478C"/>
    <w:rsid w:val="00B24DEF"/>
    <w:rsid w:val="00B25572"/>
    <w:rsid w:val="00B26063"/>
    <w:rsid w:val="00B2672A"/>
    <w:rsid w:val="00B26BC5"/>
    <w:rsid w:val="00B27AF5"/>
    <w:rsid w:val="00B307D3"/>
    <w:rsid w:val="00B30860"/>
    <w:rsid w:val="00B30924"/>
    <w:rsid w:val="00B31228"/>
    <w:rsid w:val="00B32925"/>
    <w:rsid w:val="00B3409E"/>
    <w:rsid w:val="00B349A4"/>
    <w:rsid w:val="00B34BA9"/>
    <w:rsid w:val="00B34F0F"/>
    <w:rsid w:val="00B3533C"/>
    <w:rsid w:val="00B35505"/>
    <w:rsid w:val="00B36C60"/>
    <w:rsid w:val="00B36CAB"/>
    <w:rsid w:val="00B37083"/>
    <w:rsid w:val="00B40960"/>
    <w:rsid w:val="00B40B33"/>
    <w:rsid w:val="00B41245"/>
    <w:rsid w:val="00B4175C"/>
    <w:rsid w:val="00B41BA8"/>
    <w:rsid w:val="00B41DF5"/>
    <w:rsid w:val="00B4201E"/>
    <w:rsid w:val="00B42090"/>
    <w:rsid w:val="00B421DD"/>
    <w:rsid w:val="00B4296E"/>
    <w:rsid w:val="00B42A23"/>
    <w:rsid w:val="00B42BEC"/>
    <w:rsid w:val="00B43E10"/>
    <w:rsid w:val="00B4403C"/>
    <w:rsid w:val="00B4413A"/>
    <w:rsid w:val="00B45635"/>
    <w:rsid w:val="00B45BB9"/>
    <w:rsid w:val="00B462F7"/>
    <w:rsid w:val="00B4677A"/>
    <w:rsid w:val="00B47411"/>
    <w:rsid w:val="00B475B5"/>
    <w:rsid w:val="00B47AE2"/>
    <w:rsid w:val="00B47CD3"/>
    <w:rsid w:val="00B505B2"/>
    <w:rsid w:val="00B510F4"/>
    <w:rsid w:val="00B51195"/>
    <w:rsid w:val="00B518BE"/>
    <w:rsid w:val="00B52989"/>
    <w:rsid w:val="00B530D5"/>
    <w:rsid w:val="00B535C4"/>
    <w:rsid w:val="00B54B49"/>
    <w:rsid w:val="00B5503A"/>
    <w:rsid w:val="00B5580C"/>
    <w:rsid w:val="00B55FBA"/>
    <w:rsid w:val="00B562CE"/>
    <w:rsid w:val="00B566A3"/>
    <w:rsid w:val="00B56F55"/>
    <w:rsid w:val="00B57C27"/>
    <w:rsid w:val="00B6046A"/>
    <w:rsid w:val="00B60D26"/>
    <w:rsid w:val="00B60EBD"/>
    <w:rsid w:val="00B61418"/>
    <w:rsid w:val="00B61BC9"/>
    <w:rsid w:val="00B62696"/>
    <w:rsid w:val="00B62944"/>
    <w:rsid w:val="00B633CF"/>
    <w:rsid w:val="00B639F6"/>
    <w:rsid w:val="00B63F72"/>
    <w:rsid w:val="00B6468D"/>
    <w:rsid w:val="00B646E8"/>
    <w:rsid w:val="00B64F9C"/>
    <w:rsid w:val="00B660F6"/>
    <w:rsid w:val="00B6619D"/>
    <w:rsid w:val="00B6623B"/>
    <w:rsid w:val="00B6682C"/>
    <w:rsid w:val="00B67006"/>
    <w:rsid w:val="00B67A03"/>
    <w:rsid w:val="00B70A24"/>
    <w:rsid w:val="00B70C0C"/>
    <w:rsid w:val="00B71124"/>
    <w:rsid w:val="00B71589"/>
    <w:rsid w:val="00B72A00"/>
    <w:rsid w:val="00B732D6"/>
    <w:rsid w:val="00B7336E"/>
    <w:rsid w:val="00B73E08"/>
    <w:rsid w:val="00B7443E"/>
    <w:rsid w:val="00B7455B"/>
    <w:rsid w:val="00B74EC0"/>
    <w:rsid w:val="00B751AA"/>
    <w:rsid w:val="00B75410"/>
    <w:rsid w:val="00B75BCF"/>
    <w:rsid w:val="00B76DF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357E"/>
    <w:rsid w:val="00B8391A"/>
    <w:rsid w:val="00B83F18"/>
    <w:rsid w:val="00B8436F"/>
    <w:rsid w:val="00B84CF8"/>
    <w:rsid w:val="00B84F56"/>
    <w:rsid w:val="00B855F9"/>
    <w:rsid w:val="00B85B2B"/>
    <w:rsid w:val="00B85B72"/>
    <w:rsid w:val="00B85B9F"/>
    <w:rsid w:val="00B86C4B"/>
    <w:rsid w:val="00B875E2"/>
    <w:rsid w:val="00B90AD2"/>
    <w:rsid w:val="00B90D44"/>
    <w:rsid w:val="00B90E3D"/>
    <w:rsid w:val="00B91A9C"/>
    <w:rsid w:val="00B91E46"/>
    <w:rsid w:val="00B92841"/>
    <w:rsid w:val="00B928B3"/>
    <w:rsid w:val="00B92C06"/>
    <w:rsid w:val="00B9337A"/>
    <w:rsid w:val="00B93958"/>
    <w:rsid w:val="00B939FB"/>
    <w:rsid w:val="00B93AD6"/>
    <w:rsid w:val="00B95081"/>
    <w:rsid w:val="00B9511B"/>
    <w:rsid w:val="00B9516E"/>
    <w:rsid w:val="00B95669"/>
    <w:rsid w:val="00B9580C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2893"/>
    <w:rsid w:val="00BA36AE"/>
    <w:rsid w:val="00BA59DE"/>
    <w:rsid w:val="00BA5D39"/>
    <w:rsid w:val="00BA6E3C"/>
    <w:rsid w:val="00BA71BB"/>
    <w:rsid w:val="00BA7382"/>
    <w:rsid w:val="00BA78A1"/>
    <w:rsid w:val="00BA7AF5"/>
    <w:rsid w:val="00BA7B35"/>
    <w:rsid w:val="00BA7BD8"/>
    <w:rsid w:val="00BA7DA8"/>
    <w:rsid w:val="00BB0427"/>
    <w:rsid w:val="00BB0539"/>
    <w:rsid w:val="00BB0BAD"/>
    <w:rsid w:val="00BB1112"/>
    <w:rsid w:val="00BB1728"/>
    <w:rsid w:val="00BB1992"/>
    <w:rsid w:val="00BB1B97"/>
    <w:rsid w:val="00BB2169"/>
    <w:rsid w:val="00BB2629"/>
    <w:rsid w:val="00BB2D8B"/>
    <w:rsid w:val="00BB35A4"/>
    <w:rsid w:val="00BB3C81"/>
    <w:rsid w:val="00BB3CF4"/>
    <w:rsid w:val="00BB502F"/>
    <w:rsid w:val="00BB521F"/>
    <w:rsid w:val="00BB556E"/>
    <w:rsid w:val="00BB676E"/>
    <w:rsid w:val="00BB6CA9"/>
    <w:rsid w:val="00BB7C08"/>
    <w:rsid w:val="00BC0083"/>
    <w:rsid w:val="00BC01F6"/>
    <w:rsid w:val="00BC0604"/>
    <w:rsid w:val="00BC063D"/>
    <w:rsid w:val="00BC0B35"/>
    <w:rsid w:val="00BC16BD"/>
    <w:rsid w:val="00BC17F2"/>
    <w:rsid w:val="00BC2BCC"/>
    <w:rsid w:val="00BC2D45"/>
    <w:rsid w:val="00BC32EA"/>
    <w:rsid w:val="00BC385D"/>
    <w:rsid w:val="00BC39C5"/>
    <w:rsid w:val="00BC3DBE"/>
    <w:rsid w:val="00BC4613"/>
    <w:rsid w:val="00BC532A"/>
    <w:rsid w:val="00BC5F98"/>
    <w:rsid w:val="00BC6588"/>
    <w:rsid w:val="00BC684A"/>
    <w:rsid w:val="00BC6909"/>
    <w:rsid w:val="00BC6BE2"/>
    <w:rsid w:val="00BC6D13"/>
    <w:rsid w:val="00BC704B"/>
    <w:rsid w:val="00BC7523"/>
    <w:rsid w:val="00BC759C"/>
    <w:rsid w:val="00BC7E5F"/>
    <w:rsid w:val="00BD057A"/>
    <w:rsid w:val="00BD08FD"/>
    <w:rsid w:val="00BD0BBB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4389"/>
    <w:rsid w:val="00BD4D4F"/>
    <w:rsid w:val="00BD5AD8"/>
    <w:rsid w:val="00BD6636"/>
    <w:rsid w:val="00BD77EB"/>
    <w:rsid w:val="00BD7D70"/>
    <w:rsid w:val="00BE04E6"/>
    <w:rsid w:val="00BE0662"/>
    <w:rsid w:val="00BE0E2E"/>
    <w:rsid w:val="00BE141E"/>
    <w:rsid w:val="00BE188F"/>
    <w:rsid w:val="00BE19AB"/>
    <w:rsid w:val="00BE2EB2"/>
    <w:rsid w:val="00BE34BB"/>
    <w:rsid w:val="00BE3F61"/>
    <w:rsid w:val="00BE41E2"/>
    <w:rsid w:val="00BE6ED1"/>
    <w:rsid w:val="00BF0219"/>
    <w:rsid w:val="00BF0ED8"/>
    <w:rsid w:val="00BF1FB2"/>
    <w:rsid w:val="00BF3F29"/>
    <w:rsid w:val="00BF6794"/>
    <w:rsid w:val="00BF686A"/>
    <w:rsid w:val="00BF6899"/>
    <w:rsid w:val="00BF6AF5"/>
    <w:rsid w:val="00BF6F03"/>
    <w:rsid w:val="00BF734B"/>
    <w:rsid w:val="00BF77C4"/>
    <w:rsid w:val="00BF7E92"/>
    <w:rsid w:val="00C0001D"/>
    <w:rsid w:val="00C00500"/>
    <w:rsid w:val="00C0128D"/>
    <w:rsid w:val="00C01C28"/>
    <w:rsid w:val="00C02183"/>
    <w:rsid w:val="00C029F8"/>
    <w:rsid w:val="00C04295"/>
    <w:rsid w:val="00C043B9"/>
    <w:rsid w:val="00C04521"/>
    <w:rsid w:val="00C04B3C"/>
    <w:rsid w:val="00C055F4"/>
    <w:rsid w:val="00C0599F"/>
    <w:rsid w:val="00C05A73"/>
    <w:rsid w:val="00C06516"/>
    <w:rsid w:val="00C0655F"/>
    <w:rsid w:val="00C06881"/>
    <w:rsid w:val="00C06AFE"/>
    <w:rsid w:val="00C10002"/>
    <w:rsid w:val="00C10B76"/>
    <w:rsid w:val="00C10D55"/>
    <w:rsid w:val="00C115A9"/>
    <w:rsid w:val="00C11DEF"/>
    <w:rsid w:val="00C1255C"/>
    <w:rsid w:val="00C12B22"/>
    <w:rsid w:val="00C13575"/>
    <w:rsid w:val="00C139EE"/>
    <w:rsid w:val="00C13EAB"/>
    <w:rsid w:val="00C14060"/>
    <w:rsid w:val="00C14087"/>
    <w:rsid w:val="00C159A9"/>
    <w:rsid w:val="00C163D1"/>
    <w:rsid w:val="00C16651"/>
    <w:rsid w:val="00C177EB"/>
    <w:rsid w:val="00C17960"/>
    <w:rsid w:val="00C17C3E"/>
    <w:rsid w:val="00C17CF4"/>
    <w:rsid w:val="00C207D6"/>
    <w:rsid w:val="00C21A5A"/>
    <w:rsid w:val="00C21D01"/>
    <w:rsid w:val="00C21EB2"/>
    <w:rsid w:val="00C22354"/>
    <w:rsid w:val="00C228B3"/>
    <w:rsid w:val="00C236F1"/>
    <w:rsid w:val="00C23DB2"/>
    <w:rsid w:val="00C24243"/>
    <w:rsid w:val="00C24312"/>
    <w:rsid w:val="00C2432E"/>
    <w:rsid w:val="00C24AF7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E2"/>
    <w:rsid w:val="00C312FE"/>
    <w:rsid w:val="00C31D01"/>
    <w:rsid w:val="00C3200E"/>
    <w:rsid w:val="00C32305"/>
    <w:rsid w:val="00C323D1"/>
    <w:rsid w:val="00C33BA1"/>
    <w:rsid w:val="00C34C59"/>
    <w:rsid w:val="00C34E7B"/>
    <w:rsid w:val="00C35CF7"/>
    <w:rsid w:val="00C366EB"/>
    <w:rsid w:val="00C36901"/>
    <w:rsid w:val="00C37DC8"/>
    <w:rsid w:val="00C402C5"/>
    <w:rsid w:val="00C41144"/>
    <w:rsid w:val="00C41855"/>
    <w:rsid w:val="00C41A89"/>
    <w:rsid w:val="00C41D76"/>
    <w:rsid w:val="00C42108"/>
    <w:rsid w:val="00C43390"/>
    <w:rsid w:val="00C4342F"/>
    <w:rsid w:val="00C4371D"/>
    <w:rsid w:val="00C4413D"/>
    <w:rsid w:val="00C44600"/>
    <w:rsid w:val="00C449E4"/>
    <w:rsid w:val="00C45697"/>
    <w:rsid w:val="00C45AB6"/>
    <w:rsid w:val="00C462FB"/>
    <w:rsid w:val="00C46EB1"/>
    <w:rsid w:val="00C47352"/>
    <w:rsid w:val="00C478F2"/>
    <w:rsid w:val="00C47AB9"/>
    <w:rsid w:val="00C47DD9"/>
    <w:rsid w:val="00C47F76"/>
    <w:rsid w:val="00C50387"/>
    <w:rsid w:val="00C5070B"/>
    <w:rsid w:val="00C50A01"/>
    <w:rsid w:val="00C50BB4"/>
    <w:rsid w:val="00C5108C"/>
    <w:rsid w:val="00C5173F"/>
    <w:rsid w:val="00C51C31"/>
    <w:rsid w:val="00C533DF"/>
    <w:rsid w:val="00C53652"/>
    <w:rsid w:val="00C5392D"/>
    <w:rsid w:val="00C53EE0"/>
    <w:rsid w:val="00C54101"/>
    <w:rsid w:val="00C545F6"/>
    <w:rsid w:val="00C5488C"/>
    <w:rsid w:val="00C54E65"/>
    <w:rsid w:val="00C5509F"/>
    <w:rsid w:val="00C55323"/>
    <w:rsid w:val="00C558AE"/>
    <w:rsid w:val="00C55B5F"/>
    <w:rsid w:val="00C56021"/>
    <w:rsid w:val="00C56948"/>
    <w:rsid w:val="00C56DED"/>
    <w:rsid w:val="00C56E63"/>
    <w:rsid w:val="00C5705B"/>
    <w:rsid w:val="00C57712"/>
    <w:rsid w:val="00C578F6"/>
    <w:rsid w:val="00C602DF"/>
    <w:rsid w:val="00C60928"/>
    <w:rsid w:val="00C60DB4"/>
    <w:rsid w:val="00C611DF"/>
    <w:rsid w:val="00C61CD1"/>
    <w:rsid w:val="00C628F9"/>
    <w:rsid w:val="00C62B8F"/>
    <w:rsid w:val="00C63260"/>
    <w:rsid w:val="00C6383D"/>
    <w:rsid w:val="00C63DCA"/>
    <w:rsid w:val="00C63F12"/>
    <w:rsid w:val="00C642FD"/>
    <w:rsid w:val="00C64AA4"/>
    <w:rsid w:val="00C64D31"/>
    <w:rsid w:val="00C64E7F"/>
    <w:rsid w:val="00C650EF"/>
    <w:rsid w:val="00C654FE"/>
    <w:rsid w:val="00C65739"/>
    <w:rsid w:val="00C661FB"/>
    <w:rsid w:val="00C667C1"/>
    <w:rsid w:val="00C66D4F"/>
    <w:rsid w:val="00C66D5B"/>
    <w:rsid w:val="00C6755C"/>
    <w:rsid w:val="00C675F2"/>
    <w:rsid w:val="00C67968"/>
    <w:rsid w:val="00C70172"/>
    <w:rsid w:val="00C704EB"/>
    <w:rsid w:val="00C7105E"/>
    <w:rsid w:val="00C717DD"/>
    <w:rsid w:val="00C71F8F"/>
    <w:rsid w:val="00C72337"/>
    <w:rsid w:val="00C72A29"/>
    <w:rsid w:val="00C73808"/>
    <w:rsid w:val="00C747A5"/>
    <w:rsid w:val="00C74824"/>
    <w:rsid w:val="00C74DBF"/>
    <w:rsid w:val="00C75E3E"/>
    <w:rsid w:val="00C76496"/>
    <w:rsid w:val="00C76BAB"/>
    <w:rsid w:val="00C77648"/>
    <w:rsid w:val="00C800F1"/>
    <w:rsid w:val="00C803C2"/>
    <w:rsid w:val="00C805B3"/>
    <w:rsid w:val="00C80D1C"/>
    <w:rsid w:val="00C80DA6"/>
    <w:rsid w:val="00C814FA"/>
    <w:rsid w:val="00C81C2B"/>
    <w:rsid w:val="00C8473E"/>
    <w:rsid w:val="00C84BB3"/>
    <w:rsid w:val="00C84CDA"/>
    <w:rsid w:val="00C85681"/>
    <w:rsid w:val="00C85FD7"/>
    <w:rsid w:val="00C87C71"/>
    <w:rsid w:val="00C87E74"/>
    <w:rsid w:val="00C87F2B"/>
    <w:rsid w:val="00C90149"/>
    <w:rsid w:val="00C90C0A"/>
    <w:rsid w:val="00C91837"/>
    <w:rsid w:val="00C91A88"/>
    <w:rsid w:val="00C91D75"/>
    <w:rsid w:val="00C92AB4"/>
    <w:rsid w:val="00C92B0B"/>
    <w:rsid w:val="00C94137"/>
    <w:rsid w:val="00C94161"/>
    <w:rsid w:val="00C9446D"/>
    <w:rsid w:val="00C95AE6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830"/>
    <w:rsid w:val="00CA3211"/>
    <w:rsid w:val="00CA395B"/>
    <w:rsid w:val="00CA5904"/>
    <w:rsid w:val="00CA5A9E"/>
    <w:rsid w:val="00CA5D48"/>
    <w:rsid w:val="00CA6CAA"/>
    <w:rsid w:val="00CA7567"/>
    <w:rsid w:val="00CA7FFC"/>
    <w:rsid w:val="00CB00F7"/>
    <w:rsid w:val="00CB0873"/>
    <w:rsid w:val="00CB0AA0"/>
    <w:rsid w:val="00CB120D"/>
    <w:rsid w:val="00CB17A9"/>
    <w:rsid w:val="00CB1979"/>
    <w:rsid w:val="00CB239B"/>
    <w:rsid w:val="00CB2694"/>
    <w:rsid w:val="00CB3366"/>
    <w:rsid w:val="00CB3FFC"/>
    <w:rsid w:val="00CB48C3"/>
    <w:rsid w:val="00CB4F55"/>
    <w:rsid w:val="00CB532A"/>
    <w:rsid w:val="00CB6003"/>
    <w:rsid w:val="00CB64CB"/>
    <w:rsid w:val="00CC0477"/>
    <w:rsid w:val="00CC07BA"/>
    <w:rsid w:val="00CC0C2A"/>
    <w:rsid w:val="00CC1430"/>
    <w:rsid w:val="00CC1A25"/>
    <w:rsid w:val="00CC238B"/>
    <w:rsid w:val="00CC24FB"/>
    <w:rsid w:val="00CC2DE1"/>
    <w:rsid w:val="00CC306A"/>
    <w:rsid w:val="00CC393F"/>
    <w:rsid w:val="00CC4703"/>
    <w:rsid w:val="00CC49F6"/>
    <w:rsid w:val="00CC519D"/>
    <w:rsid w:val="00CC58ED"/>
    <w:rsid w:val="00CC6529"/>
    <w:rsid w:val="00CC6EB3"/>
    <w:rsid w:val="00CC7249"/>
    <w:rsid w:val="00CD0CA7"/>
    <w:rsid w:val="00CD0F2C"/>
    <w:rsid w:val="00CD0FBE"/>
    <w:rsid w:val="00CD10B1"/>
    <w:rsid w:val="00CD172D"/>
    <w:rsid w:val="00CD1FEF"/>
    <w:rsid w:val="00CD2560"/>
    <w:rsid w:val="00CD2F38"/>
    <w:rsid w:val="00CD3049"/>
    <w:rsid w:val="00CD318B"/>
    <w:rsid w:val="00CD4105"/>
    <w:rsid w:val="00CD49E6"/>
    <w:rsid w:val="00CD4A13"/>
    <w:rsid w:val="00CD4FEF"/>
    <w:rsid w:val="00CD59B3"/>
    <w:rsid w:val="00CD5B15"/>
    <w:rsid w:val="00CD5D87"/>
    <w:rsid w:val="00CD6759"/>
    <w:rsid w:val="00CD6AB2"/>
    <w:rsid w:val="00CD75F5"/>
    <w:rsid w:val="00CD77A4"/>
    <w:rsid w:val="00CE0AE7"/>
    <w:rsid w:val="00CE1958"/>
    <w:rsid w:val="00CE1A36"/>
    <w:rsid w:val="00CE2044"/>
    <w:rsid w:val="00CE2542"/>
    <w:rsid w:val="00CE28E9"/>
    <w:rsid w:val="00CE29AE"/>
    <w:rsid w:val="00CE2C90"/>
    <w:rsid w:val="00CE3069"/>
    <w:rsid w:val="00CE3483"/>
    <w:rsid w:val="00CE37CD"/>
    <w:rsid w:val="00CE50E7"/>
    <w:rsid w:val="00CE5856"/>
    <w:rsid w:val="00CE585D"/>
    <w:rsid w:val="00CE5DFE"/>
    <w:rsid w:val="00CE6537"/>
    <w:rsid w:val="00CE6826"/>
    <w:rsid w:val="00CE72B7"/>
    <w:rsid w:val="00CE736C"/>
    <w:rsid w:val="00CE76DC"/>
    <w:rsid w:val="00CE7E94"/>
    <w:rsid w:val="00CF06D9"/>
    <w:rsid w:val="00CF19FC"/>
    <w:rsid w:val="00CF210C"/>
    <w:rsid w:val="00CF285A"/>
    <w:rsid w:val="00CF2BA0"/>
    <w:rsid w:val="00CF3A2A"/>
    <w:rsid w:val="00CF4237"/>
    <w:rsid w:val="00CF4530"/>
    <w:rsid w:val="00CF477B"/>
    <w:rsid w:val="00CF485F"/>
    <w:rsid w:val="00CF53A8"/>
    <w:rsid w:val="00CF5750"/>
    <w:rsid w:val="00CF6029"/>
    <w:rsid w:val="00CF6BD7"/>
    <w:rsid w:val="00CF6C5B"/>
    <w:rsid w:val="00CF7817"/>
    <w:rsid w:val="00D008A9"/>
    <w:rsid w:val="00D013BA"/>
    <w:rsid w:val="00D016BB"/>
    <w:rsid w:val="00D01AB3"/>
    <w:rsid w:val="00D01D4A"/>
    <w:rsid w:val="00D01F39"/>
    <w:rsid w:val="00D01F53"/>
    <w:rsid w:val="00D01FE1"/>
    <w:rsid w:val="00D02210"/>
    <w:rsid w:val="00D0286D"/>
    <w:rsid w:val="00D02D09"/>
    <w:rsid w:val="00D0336F"/>
    <w:rsid w:val="00D03925"/>
    <w:rsid w:val="00D03DCC"/>
    <w:rsid w:val="00D04C36"/>
    <w:rsid w:val="00D04F77"/>
    <w:rsid w:val="00D05AB7"/>
    <w:rsid w:val="00D05D29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3CDB"/>
    <w:rsid w:val="00D14CAE"/>
    <w:rsid w:val="00D14DD6"/>
    <w:rsid w:val="00D14E66"/>
    <w:rsid w:val="00D14F27"/>
    <w:rsid w:val="00D15154"/>
    <w:rsid w:val="00D15419"/>
    <w:rsid w:val="00D154B7"/>
    <w:rsid w:val="00D16485"/>
    <w:rsid w:val="00D16DDB"/>
    <w:rsid w:val="00D16E5A"/>
    <w:rsid w:val="00D16F82"/>
    <w:rsid w:val="00D17D8F"/>
    <w:rsid w:val="00D203B7"/>
    <w:rsid w:val="00D20C16"/>
    <w:rsid w:val="00D20EDC"/>
    <w:rsid w:val="00D2117E"/>
    <w:rsid w:val="00D21684"/>
    <w:rsid w:val="00D21727"/>
    <w:rsid w:val="00D218BF"/>
    <w:rsid w:val="00D21B1F"/>
    <w:rsid w:val="00D21F06"/>
    <w:rsid w:val="00D21F32"/>
    <w:rsid w:val="00D221C9"/>
    <w:rsid w:val="00D227F9"/>
    <w:rsid w:val="00D234D0"/>
    <w:rsid w:val="00D238AB"/>
    <w:rsid w:val="00D24238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2EE"/>
    <w:rsid w:val="00D31905"/>
    <w:rsid w:val="00D3247B"/>
    <w:rsid w:val="00D3259B"/>
    <w:rsid w:val="00D328E3"/>
    <w:rsid w:val="00D33149"/>
    <w:rsid w:val="00D3362D"/>
    <w:rsid w:val="00D33D6B"/>
    <w:rsid w:val="00D33DB1"/>
    <w:rsid w:val="00D34338"/>
    <w:rsid w:val="00D34854"/>
    <w:rsid w:val="00D34DF9"/>
    <w:rsid w:val="00D34F0D"/>
    <w:rsid w:val="00D34FE5"/>
    <w:rsid w:val="00D353AC"/>
    <w:rsid w:val="00D35833"/>
    <w:rsid w:val="00D3622F"/>
    <w:rsid w:val="00D36EAF"/>
    <w:rsid w:val="00D3766F"/>
    <w:rsid w:val="00D402A2"/>
    <w:rsid w:val="00D40791"/>
    <w:rsid w:val="00D40E21"/>
    <w:rsid w:val="00D41520"/>
    <w:rsid w:val="00D42D00"/>
    <w:rsid w:val="00D43457"/>
    <w:rsid w:val="00D43748"/>
    <w:rsid w:val="00D43F98"/>
    <w:rsid w:val="00D44ECD"/>
    <w:rsid w:val="00D452E6"/>
    <w:rsid w:val="00D4538F"/>
    <w:rsid w:val="00D455C5"/>
    <w:rsid w:val="00D458D3"/>
    <w:rsid w:val="00D45B39"/>
    <w:rsid w:val="00D461AB"/>
    <w:rsid w:val="00D46E4F"/>
    <w:rsid w:val="00D47137"/>
    <w:rsid w:val="00D47DF5"/>
    <w:rsid w:val="00D5125D"/>
    <w:rsid w:val="00D5145B"/>
    <w:rsid w:val="00D515FE"/>
    <w:rsid w:val="00D51639"/>
    <w:rsid w:val="00D51CAA"/>
    <w:rsid w:val="00D52414"/>
    <w:rsid w:val="00D528E0"/>
    <w:rsid w:val="00D52CF5"/>
    <w:rsid w:val="00D530E6"/>
    <w:rsid w:val="00D531C3"/>
    <w:rsid w:val="00D53887"/>
    <w:rsid w:val="00D53DE0"/>
    <w:rsid w:val="00D53E17"/>
    <w:rsid w:val="00D54101"/>
    <w:rsid w:val="00D5480A"/>
    <w:rsid w:val="00D55011"/>
    <w:rsid w:val="00D5514B"/>
    <w:rsid w:val="00D55885"/>
    <w:rsid w:val="00D5653C"/>
    <w:rsid w:val="00D5696B"/>
    <w:rsid w:val="00D56ABA"/>
    <w:rsid w:val="00D578EC"/>
    <w:rsid w:val="00D60427"/>
    <w:rsid w:val="00D612F6"/>
    <w:rsid w:val="00D61805"/>
    <w:rsid w:val="00D61876"/>
    <w:rsid w:val="00D61D35"/>
    <w:rsid w:val="00D61EA4"/>
    <w:rsid w:val="00D62B13"/>
    <w:rsid w:val="00D63980"/>
    <w:rsid w:val="00D64982"/>
    <w:rsid w:val="00D649A6"/>
    <w:rsid w:val="00D65471"/>
    <w:rsid w:val="00D65CC6"/>
    <w:rsid w:val="00D66099"/>
    <w:rsid w:val="00D6695C"/>
    <w:rsid w:val="00D674B2"/>
    <w:rsid w:val="00D7046C"/>
    <w:rsid w:val="00D7111A"/>
    <w:rsid w:val="00D71348"/>
    <w:rsid w:val="00D721E1"/>
    <w:rsid w:val="00D7257A"/>
    <w:rsid w:val="00D738D8"/>
    <w:rsid w:val="00D73AFA"/>
    <w:rsid w:val="00D73C4E"/>
    <w:rsid w:val="00D7418E"/>
    <w:rsid w:val="00D74A2D"/>
    <w:rsid w:val="00D74DBF"/>
    <w:rsid w:val="00D751F8"/>
    <w:rsid w:val="00D75CD3"/>
    <w:rsid w:val="00D75E6B"/>
    <w:rsid w:val="00D76BCC"/>
    <w:rsid w:val="00D76D46"/>
    <w:rsid w:val="00D77893"/>
    <w:rsid w:val="00D77E57"/>
    <w:rsid w:val="00D804C3"/>
    <w:rsid w:val="00D80AEE"/>
    <w:rsid w:val="00D81716"/>
    <w:rsid w:val="00D8230F"/>
    <w:rsid w:val="00D826AD"/>
    <w:rsid w:val="00D8291F"/>
    <w:rsid w:val="00D82B1A"/>
    <w:rsid w:val="00D82B1B"/>
    <w:rsid w:val="00D834B0"/>
    <w:rsid w:val="00D83564"/>
    <w:rsid w:val="00D83DBD"/>
    <w:rsid w:val="00D8488D"/>
    <w:rsid w:val="00D848B2"/>
    <w:rsid w:val="00D84DF5"/>
    <w:rsid w:val="00D851A8"/>
    <w:rsid w:val="00D851AC"/>
    <w:rsid w:val="00D85343"/>
    <w:rsid w:val="00D85376"/>
    <w:rsid w:val="00D853B4"/>
    <w:rsid w:val="00D8554A"/>
    <w:rsid w:val="00D8616F"/>
    <w:rsid w:val="00D86B28"/>
    <w:rsid w:val="00D86F61"/>
    <w:rsid w:val="00D87444"/>
    <w:rsid w:val="00D879EF"/>
    <w:rsid w:val="00D9020D"/>
    <w:rsid w:val="00D90800"/>
    <w:rsid w:val="00D911DF"/>
    <w:rsid w:val="00D91357"/>
    <w:rsid w:val="00D91566"/>
    <w:rsid w:val="00D9156F"/>
    <w:rsid w:val="00D915F6"/>
    <w:rsid w:val="00D916B6"/>
    <w:rsid w:val="00D92DCA"/>
    <w:rsid w:val="00D9377C"/>
    <w:rsid w:val="00D938A7"/>
    <w:rsid w:val="00D93C5B"/>
    <w:rsid w:val="00D9407F"/>
    <w:rsid w:val="00D9569F"/>
    <w:rsid w:val="00D9622B"/>
    <w:rsid w:val="00D9624D"/>
    <w:rsid w:val="00D9708F"/>
    <w:rsid w:val="00D973A2"/>
    <w:rsid w:val="00D97AA5"/>
    <w:rsid w:val="00DA061E"/>
    <w:rsid w:val="00DA0BAD"/>
    <w:rsid w:val="00DA125F"/>
    <w:rsid w:val="00DA18FA"/>
    <w:rsid w:val="00DA2A2A"/>
    <w:rsid w:val="00DA2A57"/>
    <w:rsid w:val="00DA3485"/>
    <w:rsid w:val="00DA35F9"/>
    <w:rsid w:val="00DA3AE4"/>
    <w:rsid w:val="00DA3BF7"/>
    <w:rsid w:val="00DA3EA0"/>
    <w:rsid w:val="00DA43B4"/>
    <w:rsid w:val="00DA4DAA"/>
    <w:rsid w:val="00DA51D3"/>
    <w:rsid w:val="00DA524D"/>
    <w:rsid w:val="00DA5293"/>
    <w:rsid w:val="00DA5C55"/>
    <w:rsid w:val="00DA5E14"/>
    <w:rsid w:val="00DA60B8"/>
    <w:rsid w:val="00DA63D3"/>
    <w:rsid w:val="00DA6938"/>
    <w:rsid w:val="00DA698F"/>
    <w:rsid w:val="00DA721A"/>
    <w:rsid w:val="00DA7906"/>
    <w:rsid w:val="00DA7C04"/>
    <w:rsid w:val="00DB097A"/>
    <w:rsid w:val="00DB0C9B"/>
    <w:rsid w:val="00DB1A68"/>
    <w:rsid w:val="00DB3371"/>
    <w:rsid w:val="00DB353B"/>
    <w:rsid w:val="00DB3A74"/>
    <w:rsid w:val="00DB3F65"/>
    <w:rsid w:val="00DB58AA"/>
    <w:rsid w:val="00DB5AC4"/>
    <w:rsid w:val="00DB5CA7"/>
    <w:rsid w:val="00DB5CB9"/>
    <w:rsid w:val="00DB75B4"/>
    <w:rsid w:val="00DB7F99"/>
    <w:rsid w:val="00DC1565"/>
    <w:rsid w:val="00DC1A16"/>
    <w:rsid w:val="00DC22D1"/>
    <w:rsid w:val="00DC277A"/>
    <w:rsid w:val="00DC29FA"/>
    <w:rsid w:val="00DC2A91"/>
    <w:rsid w:val="00DC4C27"/>
    <w:rsid w:val="00DC5393"/>
    <w:rsid w:val="00DC69A7"/>
    <w:rsid w:val="00DC6BA9"/>
    <w:rsid w:val="00DC75EE"/>
    <w:rsid w:val="00DD0B49"/>
    <w:rsid w:val="00DD0C44"/>
    <w:rsid w:val="00DD0D8C"/>
    <w:rsid w:val="00DD147F"/>
    <w:rsid w:val="00DD15DE"/>
    <w:rsid w:val="00DD170F"/>
    <w:rsid w:val="00DD1F86"/>
    <w:rsid w:val="00DD218C"/>
    <w:rsid w:val="00DD225A"/>
    <w:rsid w:val="00DD23F3"/>
    <w:rsid w:val="00DD2762"/>
    <w:rsid w:val="00DD33AA"/>
    <w:rsid w:val="00DD372B"/>
    <w:rsid w:val="00DD3BD9"/>
    <w:rsid w:val="00DD3C09"/>
    <w:rsid w:val="00DD4533"/>
    <w:rsid w:val="00DD4BD6"/>
    <w:rsid w:val="00DD51E0"/>
    <w:rsid w:val="00DD5326"/>
    <w:rsid w:val="00DD54E2"/>
    <w:rsid w:val="00DD5D6B"/>
    <w:rsid w:val="00DD60A0"/>
    <w:rsid w:val="00DD7CD5"/>
    <w:rsid w:val="00DD7D16"/>
    <w:rsid w:val="00DD7DB5"/>
    <w:rsid w:val="00DD7DE2"/>
    <w:rsid w:val="00DE00BD"/>
    <w:rsid w:val="00DE0187"/>
    <w:rsid w:val="00DE1238"/>
    <w:rsid w:val="00DE1563"/>
    <w:rsid w:val="00DE195E"/>
    <w:rsid w:val="00DE22EF"/>
    <w:rsid w:val="00DE2448"/>
    <w:rsid w:val="00DE2985"/>
    <w:rsid w:val="00DE2BA2"/>
    <w:rsid w:val="00DE304F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88"/>
    <w:rsid w:val="00DE5FBE"/>
    <w:rsid w:val="00DE6D81"/>
    <w:rsid w:val="00DE72ED"/>
    <w:rsid w:val="00DF2687"/>
    <w:rsid w:val="00DF2DBE"/>
    <w:rsid w:val="00DF352B"/>
    <w:rsid w:val="00DF3809"/>
    <w:rsid w:val="00DF425E"/>
    <w:rsid w:val="00DF42AF"/>
    <w:rsid w:val="00DF466E"/>
    <w:rsid w:val="00DF4E3F"/>
    <w:rsid w:val="00DF5339"/>
    <w:rsid w:val="00DF5D09"/>
    <w:rsid w:val="00DF5E12"/>
    <w:rsid w:val="00DF6730"/>
    <w:rsid w:val="00DF6B43"/>
    <w:rsid w:val="00E00196"/>
    <w:rsid w:val="00E00465"/>
    <w:rsid w:val="00E00489"/>
    <w:rsid w:val="00E006A8"/>
    <w:rsid w:val="00E00911"/>
    <w:rsid w:val="00E0094C"/>
    <w:rsid w:val="00E0134F"/>
    <w:rsid w:val="00E01382"/>
    <w:rsid w:val="00E01794"/>
    <w:rsid w:val="00E01BC2"/>
    <w:rsid w:val="00E01FE6"/>
    <w:rsid w:val="00E04032"/>
    <w:rsid w:val="00E04BC7"/>
    <w:rsid w:val="00E04C91"/>
    <w:rsid w:val="00E05179"/>
    <w:rsid w:val="00E05BA3"/>
    <w:rsid w:val="00E05D3D"/>
    <w:rsid w:val="00E060E2"/>
    <w:rsid w:val="00E06409"/>
    <w:rsid w:val="00E072AA"/>
    <w:rsid w:val="00E100B4"/>
    <w:rsid w:val="00E10CBB"/>
    <w:rsid w:val="00E10F4D"/>
    <w:rsid w:val="00E11425"/>
    <w:rsid w:val="00E133E2"/>
    <w:rsid w:val="00E1349A"/>
    <w:rsid w:val="00E134EE"/>
    <w:rsid w:val="00E13578"/>
    <w:rsid w:val="00E137A9"/>
    <w:rsid w:val="00E13A18"/>
    <w:rsid w:val="00E13F06"/>
    <w:rsid w:val="00E1427C"/>
    <w:rsid w:val="00E14FF0"/>
    <w:rsid w:val="00E15653"/>
    <w:rsid w:val="00E15A69"/>
    <w:rsid w:val="00E17161"/>
    <w:rsid w:val="00E17166"/>
    <w:rsid w:val="00E1784E"/>
    <w:rsid w:val="00E17F74"/>
    <w:rsid w:val="00E2093D"/>
    <w:rsid w:val="00E2123E"/>
    <w:rsid w:val="00E21C8C"/>
    <w:rsid w:val="00E21E31"/>
    <w:rsid w:val="00E221A7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97D"/>
    <w:rsid w:val="00E25ACC"/>
    <w:rsid w:val="00E26339"/>
    <w:rsid w:val="00E2751D"/>
    <w:rsid w:val="00E27FD1"/>
    <w:rsid w:val="00E303D8"/>
    <w:rsid w:val="00E30AC2"/>
    <w:rsid w:val="00E30AF5"/>
    <w:rsid w:val="00E31466"/>
    <w:rsid w:val="00E321CF"/>
    <w:rsid w:val="00E32246"/>
    <w:rsid w:val="00E323D9"/>
    <w:rsid w:val="00E3372C"/>
    <w:rsid w:val="00E33975"/>
    <w:rsid w:val="00E33DA8"/>
    <w:rsid w:val="00E34726"/>
    <w:rsid w:val="00E3496B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677"/>
    <w:rsid w:val="00E37DB8"/>
    <w:rsid w:val="00E40A76"/>
    <w:rsid w:val="00E42224"/>
    <w:rsid w:val="00E42B6C"/>
    <w:rsid w:val="00E4325A"/>
    <w:rsid w:val="00E433F1"/>
    <w:rsid w:val="00E43723"/>
    <w:rsid w:val="00E44848"/>
    <w:rsid w:val="00E4515E"/>
    <w:rsid w:val="00E45983"/>
    <w:rsid w:val="00E46532"/>
    <w:rsid w:val="00E46B03"/>
    <w:rsid w:val="00E47FD4"/>
    <w:rsid w:val="00E50053"/>
    <w:rsid w:val="00E503D9"/>
    <w:rsid w:val="00E5101D"/>
    <w:rsid w:val="00E51DCB"/>
    <w:rsid w:val="00E51E4A"/>
    <w:rsid w:val="00E520B0"/>
    <w:rsid w:val="00E52423"/>
    <w:rsid w:val="00E52C1B"/>
    <w:rsid w:val="00E52F02"/>
    <w:rsid w:val="00E52FDF"/>
    <w:rsid w:val="00E53990"/>
    <w:rsid w:val="00E53AAA"/>
    <w:rsid w:val="00E545F3"/>
    <w:rsid w:val="00E5498E"/>
    <w:rsid w:val="00E550B9"/>
    <w:rsid w:val="00E55123"/>
    <w:rsid w:val="00E560E6"/>
    <w:rsid w:val="00E562FA"/>
    <w:rsid w:val="00E575C3"/>
    <w:rsid w:val="00E57652"/>
    <w:rsid w:val="00E6087F"/>
    <w:rsid w:val="00E60CF9"/>
    <w:rsid w:val="00E6128F"/>
    <w:rsid w:val="00E6137D"/>
    <w:rsid w:val="00E61BBB"/>
    <w:rsid w:val="00E62363"/>
    <w:rsid w:val="00E6271B"/>
    <w:rsid w:val="00E6290E"/>
    <w:rsid w:val="00E63AAE"/>
    <w:rsid w:val="00E63D8F"/>
    <w:rsid w:val="00E649C9"/>
    <w:rsid w:val="00E6597E"/>
    <w:rsid w:val="00E65B10"/>
    <w:rsid w:val="00E65B28"/>
    <w:rsid w:val="00E663D5"/>
    <w:rsid w:val="00E66753"/>
    <w:rsid w:val="00E668A2"/>
    <w:rsid w:val="00E674F2"/>
    <w:rsid w:val="00E67896"/>
    <w:rsid w:val="00E67B1E"/>
    <w:rsid w:val="00E70D0D"/>
    <w:rsid w:val="00E71839"/>
    <w:rsid w:val="00E7242D"/>
    <w:rsid w:val="00E73361"/>
    <w:rsid w:val="00E736BE"/>
    <w:rsid w:val="00E742F9"/>
    <w:rsid w:val="00E74616"/>
    <w:rsid w:val="00E7484F"/>
    <w:rsid w:val="00E74A4C"/>
    <w:rsid w:val="00E74DF5"/>
    <w:rsid w:val="00E74F79"/>
    <w:rsid w:val="00E75022"/>
    <w:rsid w:val="00E760AC"/>
    <w:rsid w:val="00E763DB"/>
    <w:rsid w:val="00E76648"/>
    <w:rsid w:val="00E7673F"/>
    <w:rsid w:val="00E76E99"/>
    <w:rsid w:val="00E76F41"/>
    <w:rsid w:val="00E770D1"/>
    <w:rsid w:val="00E77941"/>
    <w:rsid w:val="00E779A4"/>
    <w:rsid w:val="00E804C6"/>
    <w:rsid w:val="00E80580"/>
    <w:rsid w:val="00E8092F"/>
    <w:rsid w:val="00E80D5E"/>
    <w:rsid w:val="00E80DBA"/>
    <w:rsid w:val="00E818A9"/>
    <w:rsid w:val="00E82168"/>
    <w:rsid w:val="00E82A34"/>
    <w:rsid w:val="00E82C9E"/>
    <w:rsid w:val="00E83AB9"/>
    <w:rsid w:val="00E8415B"/>
    <w:rsid w:val="00E848A9"/>
    <w:rsid w:val="00E84FE9"/>
    <w:rsid w:val="00E858FA"/>
    <w:rsid w:val="00E85F5A"/>
    <w:rsid w:val="00E86A04"/>
    <w:rsid w:val="00E86DF1"/>
    <w:rsid w:val="00E8746C"/>
    <w:rsid w:val="00E87A6D"/>
    <w:rsid w:val="00E87E62"/>
    <w:rsid w:val="00E87FF0"/>
    <w:rsid w:val="00E908E7"/>
    <w:rsid w:val="00E9092B"/>
    <w:rsid w:val="00E90A02"/>
    <w:rsid w:val="00E9144B"/>
    <w:rsid w:val="00E918CA"/>
    <w:rsid w:val="00E91BCD"/>
    <w:rsid w:val="00E92306"/>
    <w:rsid w:val="00E93A0D"/>
    <w:rsid w:val="00E93D21"/>
    <w:rsid w:val="00E93D31"/>
    <w:rsid w:val="00E93F95"/>
    <w:rsid w:val="00E94220"/>
    <w:rsid w:val="00E944DD"/>
    <w:rsid w:val="00E94641"/>
    <w:rsid w:val="00E94820"/>
    <w:rsid w:val="00E94873"/>
    <w:rsid w:val="00E94CEA"/>
    <w:rsid w:val="00E956DC"/>
    <w:rsid w:val="00E9604B"/>
    <w:rsid w:val="00E9609B"/>
    <w:rsid w:val="00E96D2C"/>
    <w:rsid w:val="00E973D0"/>
    <w:rsid w:val="00E97801"/>
    <w:rsid w:val="00E97EC0"/>
    <w:rsid w:val="00EA0ECC"/>
    <w:rsid w:val="00EA2254"/>
    <w:rsid w:val="00EA22DF"/>
    <w:rsid w:val="00EA27FC"/>
    <w:rsid w:val="00EA38DE"/>
    <w:rsid w:val="00EA4351"/>
    <w:rsid w:val="00EA4F44"/>
    <w:rsid w:val="00EA51B5"/>
    <w:rsid w:val="00EA583C"/>
    <w:rsid w:val="00EA6606"/>
    <w:rsid w:val="00EA72BB"/>
    <w:rsid w:val="00EA73D3"/>
    <w:rsid w:val="00EA7DE5"/>
    <w:rsid w:val="00EB04BC"/>
    <w:rsid w:val="00EB204D"/>
    <w:rsid w:val="00EB3929"/>
    <w:rsid w:val="00EB39B1"/>
    <w:rsid w:val="00EB3DED"/>
    <w:rsid w:val="00EB3E33"/>
    <w:rsid w:val="00EB4531"/>
    <w:rsid w:val="00EB47F7"/>
    <w:rsid w:val="00EB4F03"/>
    <w:rsid w:val="00EB5C2B"/>
    <w:rsid w:val="00EB60D4"/>
    <w:rsid w:val="00EB6237"/>
    <w:rsid w:val="00EB69CF"/>
    <w:rsid w:val="00EB74B0"/>
    <w:rsid w:val="00EB7AB7"/>
    <w:rsid w:val="00EC03F5"/>
    <w:rsid w:val="00EC0CF8"/>
    <w:rsid w:val="00EC0F17"/>
    <w:rsid w:val="00EC0FB6"/>
    <w:rsid w:val="00EC1717"/>
    <w:rsid w:val="00EC304E"/>
    <w:rsid w:val="00EC3DF8"/>
    <w:rsid w:val="00EC4F3A"/>
    <w:rsid w:val="00EC5208"/>
    <w:rsid w:val="00EC614D"/>
    <w:rsid w:val="00EC6932"/>
    <w:rsid w:val="00EC6A4F"/>
    <w:rsid w:val="00EC7145"/>
    <w:rsid w:val="00EC77FE"/>
    <w:rsid w:val="00EC7A24"/>
    <w:rsid w:val="00EC7ABC"/>
    <w:rsid w:val="00ED08C5"/>
    <w:rsid w:val="00ED0F63"/>
    <w:rsid w:val="00ED0F6B"/>
    <w:rsid w:val="00ED1C6E"/>
    <w:rsid w:val="00ED2206"/>
    <w:rsid w:val="00ED2223"/>
    <w:rsid w:val="00ED2AEB"/>
    <w:rsid w:val="00ED3484"/>
    <w:rsid w:val="00ED3C1E"/>
    <w:rsid w:val="00ED3C81"/>
    <w:rsid w:val="00ED3CC6"/>
    <w:rsid w:val="00ED4CA6"/>
    <w:rsid w:val="00ED4EFB"/>
    <w:rsid w:val="00ED5AE2"/>
    <w:rsid w:val="00ED5B2A"/>
    <w:rsid w:val="00ED613D"/>
    <w:rsid w:val="00ED6F26"/>
    <w:rsid w:val="00ED6FD3"/>
    <w:rsid w:val="00EE0207"/>
    <w:rsid w:val="00EE0361"/>
    <w:rsid w:val="00EE0D3D"/>
    <w:rsid w:val="00EE0EFC"/>
    <w:rsid w:val="00EE1A6E"/>
    <w:rsid w:val="00EE1BB3"/>
    <w:rsid w:val="00EE26C5"/>
    <w:rsid w:val="00EE2B0E"/>
    <w:rsid w:val="00EE30B2"/>
    <w:rsid w:val="00EE3D54"/>
    <w:rsid w:val="00EE3EF2"/>
    <w:rsid w:val="00EE3F70"/>
    <w:rsid w:val="00EE489C"/>
    <w:rsid w:val="00EE4984"/>
    <w:rsid w:val="00EE4A1A"/>
    <w:rsid w:val="00EE4F49"/>
    <w:rsid w:val="00EE5409"/>
    <w:rsid w:val="00EE56E4"/>
    <w:rsid w:val="00EE6D1A"/>
    <w:rsid w:val="00EE784D"/>
    <w:rsid w:val="00EE7A77"/>
    <w:rsid w:val="00EE7C05"/>
    <w:rsid w:val="00EE7D76"/>
    <w:rsid w:val="00EE7E3D"/>
    <w:rsid w:val="00EF0AA1"/>
    <w:rsid w:val="00EF2359"/>
    <w:rsid w:val="00EF24C8"/>
    <w:rsid w:val="00EF25B1"/>
    <w:rsid w:val="00EF29E9"/>
    <w:rsid w:val="00EF2E8F"/>
    <w:rsid w:val="00EF4527"/>
    <w:rsid w:val="00EF478B"/>
    <w:rsid w:val="00EF512B"/>
    <w:rsid w:val="00EF59EC"/>
    <w:rsid w:val="00EF634A"/>
    <w:rsid w:val="00EF6C44"/>
    <w:rsid w:val="00EF6F6F"/>
    <w:rsid w:val="00EF6FA7"/>
    <w:rsid w:val="00EF75B2"/>
    <w:rsid w:val="00EF7F4E"/>
    <w:rsid w:val="00F00701"/>
    <w:rsid w:val="00F00895"/>
    <w:rsid w:val="00F00EB0"/>
    <w:rsid w:val="00F012F3"/>
    <w:rsid w:val="00F01AB4"/>
    <w:rsid w:val="00F01BDA"/>
    <w:rsid w:val="00F01FD5"/>
    <w:rsid w:val="00F02643"/>
    <w:rsid w:val="00F02A9A"/>
    <w:rsid w:val="00F02EC3"/>
    <w:rsid w:val="00F034EB"/>
    <w:rsid w:val="00F0356F"/>
    <w:rsid w:val="00F0388B"/>
    <w:rsid w:val="00F042A0"/>
    <w:rsid w:val="00F0440B"/>
    <w:rsid w:val="00F0468E"/>
    <w:rsid w:val="00F0480C"/>
    <w:rsid w:val="00F0503C"/>
    <w:rsid w:val="00F05634"/>
    <w:rsid w:val="00F05EDB"/>
    <w:rsid w:val="00F10544"/>
    <w:rsid w:val="00F10A9D"/>
    <w:rsid w:val="00F116BD"/>
    <w:rsid w:val="00F1220A"/>
    <w:rsid w:val="00F12705"/>
    <w:rsid w:val="00F12E7E"/>
    <w:rsid w:val="00F1347A"/>
    <w:rsid w:val="00F13A65"/>
    <w:rsid w:val="00F14087"/>
    <w:rsid w:val="00F1418C"/>
    <w:rsid w:val="00F14463"/>
    <w:rsid w:val="00F14672"/>
    <w:rsid w:val="00F14F76"/>
    <w:rsid w:val="00F1505C"/>
    <w:rsid w:val="00F15119"/>
    <w:rsid w:val="00F151EE"/>
    <w:rsid w:val="00F153C0"/>
    <w:rsid w:val="00F15786"/>
    <w:rsid w:val="00F167E9"/>
    <w:rsid w:val="00F16EAE"/>
    <w:rsid w:val="00F1770C"/>
    <w:rsid w:val="00F1789B"/>
    <w:rsid w:val="00F17D3B"/>
    <w:rsid w:val="00F20E56"/>
    <w:rsid w:val="00F21111"/>
    <w:rsid w:val="00F2146C"/>
    <w:rsid w:val="00F21AA2"/>
    <w:rsid w:val="00F21C07"/>
    <w:rsid w:val="00F21C34"/>
    <w:rsid w:val="00F21EDF"/>
    <w:rsid w:val="00F22361"/>
    <w:rsid w:val="00F22B07"/>
    <w:rsid w:val="00F22C70"/>
    <w:rsid w:val="00F22E6E"/>
    <w:rsid w:val="00F23254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009"/>
    <w:rsid w:val="00F267E7"/>
    <w:rsid w:val="00F27B3B"/>
    <w:rsid w:val="00F30282"/>
    <w:rsid w:val="00F308A1"/>
    <w:rsid w:val="00F308E4"/>
    <w:rsid w:val="00F30E7D"/>
    <w:rsid w:val="00F31939"/>
    <w:rsid w:val="00F31AFD"/>
    <w:rsid w:val="00F327C3"/>
    <w:rsid w:val="00F328E9"/>
    <w:rsid w:val="00F32ED7"/>
    <w:rsid w:val="00F32F51"/>
    <w:rsid w:val="00F332CC"/>
    <w:rsid w:val="00F3330E"/>
    <w:rsid w:val="00F33824"/>
    <w:rsid w:val="00F33FE0"/>
    <w:rsid w:val="00F3420E"/>
    <w:rsid w:val="00F34823"/>
    <w:rsid w:val="00F34CA0"/>
    <w:rsid w:val="00F36D00"/>
    <w:rsid w:val="00F36D60"/>
    <w:rsid w:val="00F36DA2"/>
    <w:rsid w:val="00F370B4"/>
    <w:rsid w:val="00F373C0"/>
    <w:rsid w:val="00F375A0"/>
    <w:rsid w:val="00F375A3"/>
    <w:rsid w:val="00F37BF0"/>
    <w:rsid w:val="00F37E09"/>
    <w:rsid w:val="00F40E6A"/>
    <w:rsid w:val="00F41296"/>
    <w:rsid w:val="00F41598"/>
    <w:rsid w:val="00F41B50"/>
    <w:rsid w:val="00F41F56"/>
    <w:rsid w:val="00F427F7"/>
    <w:rsid w:val="00F42B92"/>
    <w:rsid w:val="00F42E4B"/>
    <w:rsid w:val="00F43905"/>
    <w:rsid w:val="00F43DEE"/>
    <w:rsid w:val="00F4433C"/>
    <w:rsid w:val="00F4465F"/>
    <w:rsid w:val="00F44946"/>
    <w:rsid w:val="00F46152"/>
    <w:rsid w:val="00F46A2D"/>
    <w:rsid w:val="00F46BFD"/>
    <w:rsid w:val="00F471B3"/>
    <w:rsid w:val="00F47D76"/>
    <w:rsid w:val="00F47E57"/>
    <w:rsid w:val="00F47E61"/>
    <w:rsid w:val="00F5059D"/>
    <w:rsid w:val="00F51096"/>
    <w:rsid w:val="00F513D5"/>
    <w:rsid w:val="00F51494"/>
    <w:rsid w:val="00F51538"/>
    <w:rsid w:val="00F51760"/>
    <w:rsid w:val="00F52024"/>
    <w:rsid w:val="00F524B1"/>
    <w:rsid w:val="00F52B63"/>
    <w:rsid w:val="00F52E33"/>
    <w:rsid w:val="00F536E5"/>
    <w:rsid w:val="00F55728"/>
    <w:rsid w:val="00F55962"/>
    <w:rsid w:val="00F56B35"/>
    <w:rsid w:val="00F5724B"/>
    <w:rsid w:val="00F57B50"/>
    <w:rsid w:val="00F6035A"/>
    <w:rsid w:val="00F6053C"/>
    <w:rsid w:val="00F60B77"/>
    <w:rsid w:val="00F612D4"/>
    <w:rsid w:val="00F6180C"/>
    <w:rsid w:val="00F61A57"/>
    <w:rsid w:val="00F61DD2"/>
    <w:rsid w:val="00F61E00"/>
    <w:rsid w:val="00F61E95"/>
    <w:rsid w:val="00F622D6"/>
    <w:rsid w:val="00F62D8E"/>
    <w:rsid w:val="00F634B6"/>
    <w:rsid w:val="00F6357F"/>
    <w:rsid w:val="00F63AF7"/>
    <w:rsid w:val="00F63B04"/>
    <w:rsid w:val="00F64BF3"/>
    <w:rsid w:val="00F65172"/>
    <w:rsid w:val="00F6562C"/>
    <w:rsid w:val="00F66003"/>
    <w:rsid w:val="00F667E1"/>
    <w:rsid w:val="00F66F15"/>
    <w:rsid w:val="00F6741B"/>
    <w:rsid w:val="00F67718"/>
    <w:rsid w:val="00F677E1"/>
    <w:rsid w:val="00F67E8A"/>
    <w:rsid w:val="00F70B85"/>
    <w:rsid w:val="00F714C8"/>
    <w:rsid w:val="00F716F1"/>
    <w:rsid w:val="00F7186F"/>
    <w:rsid w:val="00F72EC1"/>
    <w:rsid w:val="00F72FC5"/>
    <w:rsid w:val="00F730BD"/>
    <w:rsid w:val="00F731EF"/>
    <w:rsid w:val="00F737D0"/>
    <w:rsid w:val="00F74945"/>
    <w:rsid w:val="00F74DD1"/>
    <w:rsid w:val="00F753BB"/>
    <w:rsid w:val="00F75827"/>
    <w:rsid w:val="00F76317"/>
    <w:rsid w:val="00F7664A"/>
    <w:rsid w:val="00F76D59"/>
    <w:rsid w:val="00F805CE"/>
    <w:rsid w:val="00F80B2D"/>
    <w:rsid w:val="00F814D2"/>
    <w:rsid w:val="00F81809"/>
    <w:rsid w:val="00F819C5"/>
    <w:rsid w:val="00F82032"/>
    <w:rsid w:val="00F8384E"/>
    <w:rsid w:val="00F83F63"/>
    <w:rsid w:val="00F842C1"/>
    <w:rsid w:val="00F84701"/>
    <w:rsid w:val="00F84990"/>
    <w:rsid w:val="00F84A11"/>
    <w:rsid w:val="00F85A25"/>
    <w:rsid w:val="00F866FB"/>
    <w:rsid w:val="00F87E2D"/>
    <w:rsid w:val="00F87F57"/>
    <w:rsid w:val="00F901FE"/>
    <w:rsid w:val="00F9092F"/>
    <w:rsid w:val="00F91247"/>
    <w:rsid w:val="00F92976"/>
    <w:rsid w:val="00F92E3F"/>
    <w:rsid w:val="00F9346B"/>
    <w:rsid w:val="00F934E2"/>
    <w:rsid w:val="00F93B4C"/>
    <w:rsid w:val="00F93E93"/>
    <w:rsid w:val="00F94212"/>
    <w:rsid w:val="00F94719"/>
    <w:rsid w:val="00F94BC2"/>
    <w:rsid w:val="00F95785"/>
    <w:rsid w:val="00F95E01"/>
    <w:rsid w:val="00F968CC"/>
    <w:rsid w:val="00F96ACD"/>
    <w:rsid w:val="00F96F8E"/>
    <w:rsid w:val="00F97915"/>
    <w:rsid w:val="00F97B1B"/>
    <w:rsid w:val="00F97CBB"/>
    <w:rsid w:val="00FA011E"/>
    <w:rsid w:val="00FA02C1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819"/>
    <w:rsid w:val="00FA5C68"/>
    <w:rsid w:val="00FA65B9"/>
    <w:rsid w:val="00FA6774"/>
    <w:rsid w:val="00FA735B"/>
    <w:rsid w:val="00FA7766"/>
    <w:rsid w:val="00FA7D3F"/>
    <w:rsid w:val="00FB0B30"/>
    <w:rsid w:val="00FB1399"/>
    <w:rsid w:val="00FB20B8"/>
    <w:rsid w:val="00FB3217"/>
    <w:rsid w:val="00FB352D"/>
    <w:rsid w:val="00FB48E3"/>
    <w:rsid w:val="00FB4952"/>
    <w:rsid w:val="00FB49F1"/>
    <w:rsid w:val="00FB542A"/>
    <w:rsid w:val="00FB5837"/>
    <w:rsid w:val="00FB620C"/>
    <w:rsid w:val="00FB71DE"/>
    <w:rsid w:val="00FB7203"/>
    <w:rsid w:val="00FB726B"/>
    <w:rsid w:val="00FC0B35"/>
    <w:rsid w:val="00FC1B08"/>
    <w:rsid w:val="00FC277A"/>
    <w:rsid w:val="00FC2783"/>
    <w:rsid w:val="00FC2BBE"/>
    <w:rsid w:val="00FC2C03"/>
    <w:rsid w:val="00FC2FFA"/>
    <w:rsid w:val="00FC3A50"/>
    <w:rsid w:val="00FC3E36"/>
    <w:rsid w:val="00FC40EF"/>
    <w:rsid w:val="00FC4759"/>
    <w:rsid w:val="00FC4FDF"/>
    <w:rsid w:val="00FC5076"/>
    <w:rsid w:val="00FC58E1"/>
    <w:rsid w:val="00FC5E1F"/>
    <w:rsid w:val="00FC6A1E"/>
    <w:rsid w:val="00FC6EF6"/>
    <w:rsid w:val="00FC70B6"/>
    <w:rsid w:val="00FC7239"/>
    <w:rsid w:val="00FC7AAE"/>
    <w:rsid w:val="00FD0167"/>
    <w:rsid w:val="00FD1930"/>
    <w:rsid w:val="00FD1A50"/>
    <w:rsid w:val="00FD1CFF"/>
    <w:rsid w:val="00FD1DC2"/>
    <w:rsid w:val="00FD1E1D"/>
    <w:rsid w:val="00FD235F"/>
    <w:rsid w:val="00FD2C4F"/>
    <w:rsid w:val="00FD2CB8"/>
    <w:rsid w:val="00FD2E9F"/>
    <w:rsid w:val="00FD3117"/>
    <w:rsid w:val="00FD34BA"/>
    <w:rsid w:val="00FD3571"/>
    <w:rsid w:val="00FD44BF"/>
    <w:rsid w:val="00FD4519"/>
    <w:rsid w:val="00FD47C4"/>
    <w:rsid w:val="00FD4EB0"/>
    <w:rsid w:val="00FD53DA"/>
    <w:rsid w:val="00FD5CA7"/>
    <w:rsid w:val="00FD6387"/>
    <w:rsid w:val="00FD7CA9"/>
    <w:rsid w:val="00FD7CB9"/>
    <w:rsid w:val="00FE0671"/>
    <w:rsid w:val="00FE0753"/>
    <w:rsid w:val="00FE0ABE"/>
    <w:rsid w:val="00FE0E84"/>
    <w:rsid w:val="00FE16B7"/>
    <w:rsid w:val="00FE1BF5"/>
    <w:rsid w:val="00FE2A83"/>
    <w:rsid w:val="00FE2DB9"/>
    <w:rsid w:val="00FE2EC2"/>
    <w:rsid w:val="00FE4088"/>
    <w:rsid w:val="00FE44B8"/>
    <w:rsid w:val="00FE5B9F"/>
    <w:rsid w:val="00FE5E7E"/>
    <w:rsid w:val="00FE6B07"/>
    <w:rsid w:val="00FE75B6"/>
    <w:rsid w:val="00FE75DF"/>
    <w:rsid w:val="00FF0367"/>
    <w:rsid w:val="00FF0C91"/>
    <w:rsid w:val="00FF203C"/>
    <w:rsid w:val="00FF2305"/>
    <w:rsid w:val="00FF28C9"/>
    <w:rsid w:val="00FF2E44"/>
    <w:rsid w:val="00FF30D1"/>
    <w:rsid w:val="00FF34A1"/>
    <w:rsid w:val="00FF34B3"/>
    <w:rsid w:val="00FF3D81"/>
    <w:rsid w:val="00FF4475"/>
    <w:rsid w:val="00FF5141"/>
    <w:rsid w:val="00FF56C3"/>
    <w:rsid w:val="00FF5917"/>
    <w:rsid w:val="00FF5C2A"/>
    <w:rsid w:val="00FF681F"/>
    <w:rsid w:val="00FF6D9A"/>
    <w:rsid w:val="00FF7453"/>
    <w:rsid w:val="00FF7676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cff"/>
    </o:shapedefaults>
    <o:shapelayout v:ext="edit">
      <o:idmap v:ext="edit" data="1"/>
    </o:shapelayout>
  </w:shapeDefaults>
  <w:decimalSymbol w:val="."/>
  <w:listSeparator w:val=","/>
  <w14:docId w14:val="07733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3DBD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3863D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863D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aliases w:val="Heading 3 Char"/>
    <w:basedOn w:val="a"/>
    <w:next w:val="a"/>
    <w:qFormat/>
    <w:rsid w:val="003863D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rsid w:val="003863D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863D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863D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3863D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3863D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3863D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semiHidden/>
    <w:qFormat/>
    <w:rsid w:val="00814197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semiHidden/>
    <w:qFormat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30">
    <w:name w:val="toc 3"/>
    <w:basedOn w:val="a"/>
    <w:next w:val="a"/>
    <w:autoRedefine/>
    <w:uiPriority w:val="39"/>
    <w:semiHidden/>
    <w:qFormat/>
    <w:rsid w:val="001252A7"/>
    <w:pPr>
      <w:ind w:left="200"/>
    </w:pPr>
  </w:style>
  <w:style w:type="paragraph" w:styleId="40">
    <w:name w:val="toc 4"/>
    <w:basedOn w:val="a"/>
    <w:next w:val="a"/>
    <w:autoRedefine/>
    <w:semiHidden/>
    <w:rsid w:val="003863D4"/>
    <w:pPr>
      <w:ind w:left="400"/>
    </w:pPr>
  </w:style>
  <w:style w:type="paragraph" w:styleId="50">
    <w:name w:val="toc 5"/>
    <w:basedOn w:val="a"/>
    <w:next w:val="a"/>
    <w:autoRedefine/>
    <w:semiHidden/>
    <w:rsid w:val="001252A7"/>
    <w:pPr>
      <w:ind w:left="600"/>
    </w:pPr>
  </w:style>
  <w:style w:type="paragraph" w:styleId="60">
    <w:name w:val="toc 6"/>
    <w:basedOn w:val="a"/>
    <w:next w:val="a"/>
    <w:autoRedefine/>
    <w:semiHidden/>
    <w:rsid w:val="003863D4"/>
    <w:pPr>
      <w:ind w:left="8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3863D4"/>
    <w:pPr>
      <w:ind w:left="10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3863D4"/>
    <w:pPr>
      <w:ind w:left="12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3863D4"/>
    <w:pPr>
      <w:ind w:left="1400"/>
    </w:pPr>
    <w:rPr>
      <w:rFonts w:ascii="Times New Roman" w:hAnsi="Times New Roman"/>
    </w:rPr>
  </w:style>
  <w:style w:type="character" w:styleId="a3">
    <w:name w:val="Hyperlink"/>
    <w:basedOn w:val="a0"/>
    <w:rsid w:val="003863D4"/>
    <w:rPr>
      <w:color w:val="0000FF"/>
      <w:u w:val="single"/>
    </w:rPr>
  </w:style>
  <w:style w:type="paragraph" w:styleId="a4">
    <w:name w:val="Balloon Text"/>
    <w:basedOn w:val="a"/>
    <w:semiHidden/>
    <w:rsid w:val="008E7A27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rsid w:val="0088693C"/>
    <w:pPr>
      <w:spacing w:after="120"/>
      <w:ind w:left="360"/>
    </w:pPr>
  </w:style>
  <w:style w:type="paragraph" w:customStyle="1" w:styleId="TemplateNote">
    <w:name w:val="Template Note"/>
    <w:basedOn w:val="a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a7">
    <w:name w:val="Body Text"/>
    <w:basedOn w:val="a"/>
    <w:rsid w:val="003863D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a"/>
    <w:rsid w:val="003863D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rsid w:val="003863D4"/>
    <w:pPr>
      <w:spacing w:before="60"/>
      <w:jc w:val="center"/>
    </w:pPr>
    <w:rPr>
      <w:b/>
      <w:spacing w:val="-5"/>
      <w:sz w:val="16"/>
    </w:rPr>
  </w:style>
  <w:style w:type="paragraph" w:styleId="a8">
    <w:name w:val="header"/>
    <w:basedOn w:val="a"/>
    <w:rsid w:val="003863D4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3863D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a0"/>
    <w:rsid w:val="003863D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rsid w:val="003863D4"/>
    <w:rPr>
      <w:sz w:val="18"/>
    </w:rPr>
  </w:style>
  <w:style w:type="paragraph" w:styleId="31">
    <w:name w:val="Body Text 3"/>
    <w:basedOn w:val="a"/>
    <w:rsid w:val="003863D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a"/>
    <w:rsid w:val="003863D4"/>
    <w:rPr>
      <w:sz w:val="16"/>
    </w:rPr>
  </w:style>
  <w:style w:type="paragraph" w:customStyle="1" w:styleId="StyleHeading3Italic">
    <w:name w:val="Style Heading 3 + Italic"/>
    <w:basedOn w:val="3"/>
    <w:rsid w:val="003863D4"/>
    <w:rPr>
      <w:i/>
      <w:iCs/>
    </w:rPr>
  </w:style>
  <w:style w:type="character" w:customStyle="1" w:styleId="StyleHeading3ItalicChar">
    <w:name w:val="Style Heading 3 + Italic Char"/>
    <w:basedOn w:val="Heading3CharChar"/>
    <w:rsid w:val="003863D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3863D4"/>
    <w:rPr>
      <w:bCs/>
      <w:sz w:val="20"/>
    </w:rPr>
  </w:style>
  <w:style w:type="paragraph" w:customStyle="1" w:styleId="StyleBodyText8ptBoldAfter0pt">
    <w:name w:val="Style Body Text + 8 pt Bold After:  0 pt"/>
    <w:basedOn w:val="a7"/>
    <w:rsid w:val="003863D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7"/>
    <w:rsid w:val="003863D4"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rsid w:val="007B661D"/>
    <w:pPr>
      <w:widowControl w:val="0"/>
    </w:pPr>
  </w:style>
  <w:style w:type="paragraph" w:customStyle="1" w:styleId="Notenonumber">
    <w:name w:val="Note no number"/>
    <w:basedOn w:val="a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aa">
    <w:name w:val="Strong"/>
    <w:basedOn w:val="a0"/>
    <w:qFormat/>
    <w:rsid w:val="001F7C2E"/>
    <w:rPr>
      <w:b/>
    </w:rPr>
  </w:style>
  <w:style w:type="paragraph" w:customStyle="1" w:styleId="FieldLabel">
    <w:name w:val="FieldLabel"/>
    <w:basedOn w:val="a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ab">
    <w:name w:val="Emphasis"/>
    <w:basedOn w:val="a0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eastAsia="en-US"/>
    </w:rPr>
  </w:style>
  <w:style w:type="paragraph" w:styleId="ac">
    <w:name w:val="Title"/>
    <w:basedOn w:val="a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a0"/>
    <w:rsid w:val="00FA24FF"/>
    <w:rPr>
      <w:color w:val="800080"/>
      <w:u w:val="single"/>
    </w:rPr>
  </w:style>
  <w:style w:type="table" w:styleId="71">
    <w:name w:val="Table List 7"/>
    <w:basedOn w:val="a1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11">
    <w:name w:val="Table Simple 1"/>
    <w:basedOn w:val="a1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1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a1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12">
    <w:name w:val="Table Web 1"/>
    <w:basedOn w:val="a1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2">
    <w:name w:val="Body Text 2"/>
    <w:basedOn w:val="a"/>
    <w:rsid w:val="00E742F9"/>
    <w:pPr>
      <w:spacing w:after="120" w:line="480" w:lineRule="auto"/>
    </w:pPr>
  </w:style>
  <w:style w:type="character" w:styleId="ad">
    <w:name w:val="annotation reference"/>
    <w:basedOn w:val="a0"/>
    <w:semiHidden/>
    <w:rsid w:val="001A0845"/>
    <w:rPr>
      <w:sz w:val="16"/>
      <w:szCs w:val="16"/>
    </w:rPr>
  </w:style>
  <w:style w:type="paragraph" w:styleId="ae">
    <w:name w:val="annotation text"/>
    <w:basedOn w:val="a"/>
    <w:semiHidden/>
    <w:rsid w:val="001A0845"/>
  </w:style>
  <w:style w:type="paragraph" w:styleId="af">
    <w:name w:val="annotation subject"/>
    <w:basedOn w:val="ae"/>
    <w:next w:val="ae"/>
    <w:semiHidden/>
    <w:rsid w:val="001A0845"/>
    <w:rPr>
      <w:b/>
      <w:bCs/>
    </w:rPr>
  </w:style>
  <w:style w:type="paragraph" w:customStyle="1" w:styleId="IntroPara">
    <w:name w:val="IntroPara"/>
    <w:basedOn w:val="a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af0">
    <w:name w:val="Block Text"/>
    <w:basedOn w:val="a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a1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af1">
    <w:name w:val="Table Theme"/>
    <w:basedOn w:val="a1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a1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af2">
    <w:name w:val="Document Map"/>
    <w:basedOn w:val="a"/>
    <w:link w:val="af3"/>
    <w:rsid w:val="001D3885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rsid w:val="001D3885"/>
    <w:rPr>
      <w:rFonts w:ascii="宋体" w:eastAsia="宋体" w:hAnsi="Arial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E9092B"/>
    <w:pPr>
      <w:ind w:firstLineChars="200" w:firstLine="420"/>
    </w:pPr>
  </w:style>
  <w:style w:type="paragraph" w:styleId="af5">
    <w:name w:val="Subtitle"/>
    <w:basedOn w:val="a"/>
    <w:next w:val="a"/>
    <w:link w:val="af6"/>
    <w:qFormat/>
    <w:rsid w:val="001B2A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6">
    <w:name w:val="副标题字符"/>
    <w:basedOn w:val="a0"/>
    <w:link w:val="af5"/>
    <w:rsid w:val="001B2A5D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502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table" w:styleId="23">
    <w:name w:val="Table Classic 2"/>
    <w:basedOn w:val="a1"/>
    <w:rsid w:val="00961C8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24">
    <w:name w:val="Table Colorful 2"/>
    <w:basedOn w:val="a1"/>
    <w:rsid w:val="00961C8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33">
    <w:name w:val="Table Classic 3"/>
    <w:basedOn w:val="a1"/>
    <w:rsid w:val="00961C8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13">
    <w:name w:val="Table Columns 1"/>
    <w:basedOn w:val="a1"/>
    <w:rsid w:val="00961C8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51">
    <w:name w:val="Table Columns 5"/>
    <w:basedOn w:val="a1"/>
    <w:rsid w:val="00961C8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paragraph" w:styleId="af7">
    <w:name w:val="No Spacing"/>
    <w:uiPriority w:val="1"/>
    <w:qFormat/>
    <w:rsid w:val="00AC0A1C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8.pn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docs.gitlab.com/ce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://docs.gitlab.com/ce/user/permissions.html" TargetMode="External"/><Relationship Id="rId17" Type="http://schemas.openxmlformats.org/officeDocument/2006/relationships/image" Target="media/image7.png"/><Relationship Id="rId18" Type="http://schemas.openxmlformats.org/officeDocument/2006/relationships/hyperlink" Target="http://docs.gitlab.com/ce/administration/auth/README.html" TargetMode="External"/><Relationship Id="rId19" Type="http://schemas.openxmlformats.org/officeDocument/2006/relationships/hyperlink" Target="http://docs.gitlab.com/c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ihh\Application%20Data\Microsoft\Templates\Project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53B2C-8AFD-FD42-AA1C-9459B8A1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Settings\daihh\Application Data\Microsoft\Templates\Project status report.dot</Template>
  <TotalTime>3025</TotalTime>
  <Pages>8</Pages>
  <Words>651</Words>
  <Characters>3712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PopCap Games APAC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Dai</dc:creator>
  <cp:lastModifiedBy>Jonathan Dai</cp:lastModifiedBy>
  <cp:revision>2375</cp:revision>
  <cp:lastPrinted>2011-01-25T12:26:00Z</cp:lastPrinted>
  <dcterms:created xsi:type="dcterms:W3CDTF">2010-12-24T07:03:00Z</dcterms:created>
  <dcterms:modified xsi:type="dcterms:W3CDTF">2016-07-21T11:11:00Z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